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70292D" w14:textId="77777777" w:rsidR="00410926" w:rsidRPr="009743E4" w:rsidRDefault="00410926" w:rsidP="003534DF">
      <w:pPr>
        <w:spacing w:beforeLines="30" w:before="72" w:afterLines="30" w:after="72"/>
        <w:jc w:val="center"/>
        <w:rPr>
          <w:sz w:val="36"/>
          <w:szCs w:val="36"/>
        </w:rPr>
      </w:pPr>
      <w:r w:rsidRPr="009743E4">
        <w:rPr>
          <w:sz w:val="36"/>
          <w:szCs w:val="36"/>
        </w:rPr>
        <w:t>TRƯỜNG ĐẠI HỌC TRÀ VINH</w:t>
      </w:r>
    </w:p>
    <w:p w14:paraId="54E88308" w14:textId="77777777" w:rsidR="003B13A1" w:rsidRPr="009743E4" w:rsidRDefault="001017AF" w:rsidP="003534DF">
      <w:pPr>
        <w:spacing w:beforeLines="30" w:before="72" w:afterLines="30" w:after="72"/>
        <w:jc w:val="center"/>
        <w:rPr>
          <w:sz w:val="36"/>
          <w:szCs w:val="36"/>
        </w:rPr>
      </w:pPr>
      <w:r w:rsidRPr="009743E4">
        <w:rPr>
          <w:sz w:val="36"/>
          <w:szCs w:val="36"/>
        </w:rPr>
        <w:t>TRƯỜNG</w:t>
      </w:r>
      <w:r w:rsidR="003B13A1" w:rsidRPr="009743E4">
        <w:rPr>
          <w:sz w:val="36"/>
          <w:szCs w:val="36"/>
        </w:rPr>
        <w:t xml:space="preserve"> KỸ THUẬT VÀ CÔNG NGHỆ</w:t>
      </w:r>
    </w:p>
    <w:p w14:paraId="76F7A205" w14:textId="77777777" w:rsidR="00410926" w:rsidRPr="009743E4" w:rsidRDefault="001017AF" w:rsidP="003534DF">
      <w:pPr>
        <w:spacing w:beforeLines="30" w:before="72" w:afterLines="30" w:after="72"/>
        <w:jc w:val="center"/>
        <w:rPr>
          <w:b/>
          <w:sz w:val="36"/>
          <w:szCs w:val="36"/>
        </w:rPr>
      </w:pPr>
      <w:r w:rsidRPr="009743E4">
        <w:rPr>
          <w:b/>
          <w:sz w:val="36"/>
          <w:szCs w:val="36"/>
        </w:rPr>
        <w:t>KHOA</w:t>
      </w:r>
      <w:r w:rsidR="00410926" w:rsidRPr="009743E4">
        <w:rPr>
          <w:b/>
          <w:sz w:val="36"/>
          <w:szCs w:val="36"/>
        </w:rPr>
        <w:t xml:space="preserve"> </w:t>
      </w:r>
      <w:r w:rsidR="008C4DDB" w:rsidRPr="009743E4">
        <w:rPr>
          <w:b/>
          <w:sz w:val="36"/>
          <w:szCs w:val="36"/>
        </w:rPr>
        <w:t>CÔNG NGHỆ THÔNG TIN</w:t>
      </w:r>
    </w:p>
    <w:p w14:paraId="150F8B09" w14:textId="77777777" w:rsidR="00410926" w:rsidRPr="00655FC6" w:rsidRDefault="00410926" w:rsidP="003534DF">
      <w:pPr>
        <w:spacing w:beforeLines="30" w:before="72" w:afterLines="30" w:after="72"/>
        <w:jc w:val="center"/>
        <w:rPr>
          <w:b/>
          <w:sz w:val="28"/>
          <w:szCs w:val="28"/>
        </w:rPr>
      </w:pPr>
      <w:r w:rsidRPr="00655FC6">
        <w:rPr>
          <w:b/>
          <w:sz w:val="28"/>
          <w:szCs w:val="28"/>
        </w:rPr>
        <w:t>----------</w:t>
      </w:r>
      <w:r w:rsidRPr="00655FC6">
        <w:rPr>
          <w:b/>
          <w:sz w:val="32"/>
          <w:szCs w:val="32"/>
        </w:rPr>
        <w:sym w:font="Wingdings" w:char="F026"/>
      </w:r>
      <w:r w:rsidRPr="00655FC6">
        <w:rPr>
          <w:b/>
          <w:sz w:val="28"/>
          <w:szCs w:val="28"/>
        </w:rPr>
        <w:t>-----------</w:t>
      </w:r>
    </w:p>
    <w:p w14:paraId="3F85518A" w14:textId="77777777" w:rsidR="00410926" w:rsidRPr="00F93EB7" w:rsidRDefault="00410926" w:rsidP="002A6080">
      <w:pPr>
        <w:spacing w:beforeLines="30" w:before="72" w:afterLines="30" w:after="72"/>
        <w:rPr>
          <w:b/>
        </w:rPr>
      </w:pPr>
    </w:p>
    <w:p w14:paraId="29CD1E2F" w14:textId="4D36BE20" w:rsidR="008B34B7" w:rsidRPr="00F93EB7" w:rsidRDefault="00F6260D" w:rsidP="002A6080">
      <w:pPr>
        <w:spacing w:beforeLines="30" w:before="72" w:afterLines="30" w:after="72"/>
        <w:jc w:val="center"/>
        <w:rPr>
          <w:b/>
        </w:rPr>
      </w:pPr>
      <w:r w:rsidRPr="00F93EB7">
        <w:rPr>
          <w:b/>
          <w:noProof/>
        </w:rPr>
        <w:drawing>
          <wp:inline distT="0" distB="0" distL="0" distR="0" wp14:anchorId="4AAE92A4" wp14:editId="10B102CD">
            <wp:extent cx="967740" cy="967740"/>
            <wp:effectExtent l="0" t="0" r="3810" b="381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967740" cy="967740"/>
                    </a:xfrm>
                    <a:prstGeom prst="rect">
                      <a:avLst/>
                    </a:prstGeom>
                  </pic:spPr>
                </pic:pic>
              </a:graphicData>
            </a:graphic>
          </wp:inline>
        </w:drawing>
      </w:r>
    </w:p>
    <w:p w14:paraId="3D0BC9B7" w14:textId="77777777" w:rsidR="00410926" w:rsidRPr="009743E4" w:rsidRDefault="00410926" w:rsidP="003534DF">
      <w:pPr>
        <w:spacing w:beforeLines="30" w:before="72" w:afterLines="30" w:after="72"/>
        <w:jc w:val="center"/>
        <w:rPr>
          <w:b/>
          <w:sz w:val="28"/>
          <w:szCs w:val="28"/>
        </w:rPr>
      </w:pPr>
    </w:p>
    <w:p w14:paraId="084646C1" w14:textId="77777777" w:rsidR="00087014" w:rsidRPr="009743E4" w:rsidRDefault="00410926" w:rsidP="003534DF">
      <w:pPr>
        <w:spacing w:beforeLines="30" w:before="72" w:afterLines="30" w:after="72"/>
        <w:jc w:val="center"/>
        <w:rPr>
          <w:sz w:val="36"/>
          <w:szCs w:val="36"/>
        </w:rPr>
      </w:pPr>
      <w:r w:rsidRPr="009743E4">
        <w:rPr>
          <w:sz w:val="36"/>
          <w:szCs w:val="36"/>
        </w:rPr>
        <w:t>BÁO CÁO</w:t>
      </w:r>
      <w:r w:rsidR="000D1CEE" w:rsidRPr="009743E4">
        <w:rPr>
          <w:sz w:val="36"/>
          <w:szCs w:val="36"/>
        </w:rPr>
        <w:t xml:space="preserve"> </w:t>
      </w:r>
      <w:r w:rsidR="00CC663E" w:rsidRPr="009743E4">
        <w:rPr>
          <w:sz w:val="36"/>
          <w:szCs w:val="36"/>
        </w:rPr>
        <w:t xml:space="preserve">KẾT THÚC </w:t>
      </w:r>
      <w:r w:rsidR="00087014" w:rsidRPr="009743E4">
        <w:rPr>
          <w:sz w:val="36"/>
          <w:szCs w:val="36"/>
        </w:rPr>
        <w:t>MÔN HỌC</w:t>
      </w:r>
    </w:p>
    <w:p w14:paraId="0B15025A" w14:textId="77777777" w:rsidR="00410926" w:rsidRPr="009743E4" w:rsidRDefault="0032141D" w:rsidP="003534DF">
      <w:pPr>
        <w:spacing w:beforeLines="30" w:before="72" w:afterLines="30" w:after="72"/>
        <w:jc w:val="center"/>
        <w:rPr>
          <w:sz w:val="36"/>
          <w:szCs w:val="36"/>
        </w:rPr>
      </w:pPr>
      <w:r w:rsidRPr="009743E4">
        <w:rPr>
          <w:sz w:val="36"/>
          <w:szCs w:val="36"/>
        </w:rPr>
        <w:t>PHÁT TRIỂN ỨNG DỤNG WEB VỚI MÃ NGUỒN MỞ</w:t>
      </w:r>
    </w:p>
    <w:p w14:paraId="0DCBA7D6" w14:textId="77777777" w:rsidR="008B34B7" w:rsidRPr="00F93EB7" w:rsidRDefault="008B34B7" w:rsidP="002A6080">
      <w:pPr>
        <w:spacing w:beforeLines="30" w:before="72" w:afterLines="30" w:after="72"/>
        <w:rPr>
          <w:sz w:val="32"/>
          <w:szCs w:val="32"/>
        </w:rPr>
      </w:pPr>
    </w:p>
    <w:p w14:paraId="58F27922" w14:textId="77777777" w:rsidR="00F6260D" w:rsidRPr="00F93EB7" w:rsidRDefault="00F6260D" w:rsidP="003534DF">
      <w:pPr>
        <w:spacing w:beforeLines="30" w:before="72" w:afterLines="30" w:after="72"/>
        <w:jc w:val="center"/>
        <w:rPr>
          <w:sz w:val="32"/>
          <w:szCs w:val="32"/>
        </w:rPr>
      </w:pPr>
    </w:p>
    <w:p w14:paraId="691DF6A0" w14:textId="5233E43C" w:rsidR="00410926" w:rsidRPr="009743E4" w:rsidRDefault="00D82BCB" w:rsidP="003534DF">
      <w:pPr>
        <w:tabs>
          <w:tab w:val="right" w:leader="dot" w:pos="6521"/>
        </w:tabs>
        <w:spacing w:beforeLines="30" w:before="72" w:afterLines="30" w:after="72"/>
        <w:jc w:val="center"/>
        <w:rPr>
          <w:sz w:val="36"/>
          <w:szCs w:val="36"/>
        </w:rPr>
      </w:pPr>
      <w:r w:rsidRPr="009743E4">
        <w:rPr>
          <w:sz w:val="36"/>
          <w:szCs w:val="36"/>
        </w:rPr>
        <w:t>MÃ ĐỀ TÀI:</w:t>
      </w:r>
      <w:r w:rsidR="001D7B37" w:rsidRPr="009743E4">
        <w:rPr>
          <w:sz w:val="36"/>
          <w:szCs w:val="36"/>
        </w:rPr>
        <w:t xml:space="preserve"> 02</w:t>
      </w:r>
    </w:p>
    <w:p w14:paraId="2CE5AE78" w14:textId="0262EE5D" w:rsidR="009743E4" w:rsidRPr="009743E4" w:rsidRDefault="00CC663E" w:rsidP="009743E4">
      <w:pPr>
        <w:tabs>
          <w:tab w:val="right" w:leader="dot" w:pos="8931"/>
        </w:tabs>
        <w:spacing w:beforeLines="30" w:before="72" w:afterLines="30" w:after="72"/>
        <w:jc w:val="center"/>
        <w:rPr>
          <w:b/>
          <w:sz w:val="40"/>
          <w:szCs w:val="40"/>
        </w:rPr>
      </w:pPr>
      <w:r w:rsidRPr="009743E4">
        <w:rPr>
          <w:b/>
          <w:sz w:val="40"/>
          <w:szCs w:val="40"/>
        </w:rPr>
        <w:t>ĐỀ TÀI:</w:t>
      </w:r>
    </w:p>
    <w:p w14:paraId="65D012B6" w14:textId="5A97FA5F" w:rsidR="00410926" w:rsidRPr="002A6080" w:rsidRDefault="009743E4" w:rsidP="002A6080">
      <w:pPr>
        <w:tabs>
          <w:tab w:val="right" w:leader="dot" w:pos="8931"/>
        </w:tabs>
        <w:spacing w:beforeLines="30" w:before="72" w:afterLines="30" w:after="72"/>
        <w:jc w:val="center"/>
        <w:rPr>
          <w:b/>
          <w:sz w:val="40"/>
          <w:szCs w:val="40"/>
        </w:rPr>
      </w:pPr>
      <w:r w:rsidRPr="009743E4">
        <w:rPr>
          <w:b/>
          <w:sz w:val="40"/>
          <w:szCs w:val="40"/>
        </w:rPr>
        <w:t>XÂY DỰNG WEBSITE BÁN HÀNG ĐIỆN LẠNH</w:t>
      </w:r>
    </w:p>
    <w:p w14:paraId="6EBE0BD9" w14:textId="77777777" w:rsidR="00410926" w:rsidRDefault="00410926" w:rsidP="003534DF">
      <w:pPr>
        <w:spacing w:beforeLines="30" w:before="72" w:afterLines="30" w:after="72"/>
        <w:rPr>
          <w:b/>
        </w:rPr>
      </w:pPr>
    </w:p>
    <w:p w14:paraId="59865A13" w14:textId="77777777" w:rsidR="002A6080" w:rsidRDefault="002A6080" w:rsidP="003534DF">
      <w:pPr>
        <w:spacing w:beforeLines="30" w:before="72" w:afterLines="30" w:after="72"/>
        <w:rPr>
          <w:b/>
        </w:rPr>
      </w:pPr>
    </w:p>
    <w:p w14:paraId="6981AD4A" w14:textId="77777777" w:rsidR="002A6080" w:rsidRPr="00F93EB7" w:rsidRDefault="002A6080" w:rsidP="003534DF">
      <w:pPr>
        <w:spacing w:beforeLines="30" w:before="72" w:afterLines="30" w:after="72"/>
        <w:rPr>
          <w:b/>
        </w:rPr>
      </w:pPr>
    </w:p>
    <w:p w14:paraId="0BD969AA" w14:textId="77777777" w:rsidR="00410926" w:rsidRPr="00F93EB7" w:rsidRDefault="00410926" w:rsidP="003534DF">
      <w:pPr>
        <w:spacing w:beforeLines="30" w:before="72" w:afterLines="30" w:after="72"/>
        <w:rPr>
          <w:b/>
        </w:rPr>
      </w:pPr>
    </w:p>
    <w:tbl>
      <w:tblPr>
        <w:tblW w:w="0" w:type="auto"/>
        <w:tblLook w:val="01E0" w:firstRow="1" w:lastRow="1" w:firstColumn="1" w:lastColumn="1" w:noHBand="0" w:noVBand="0"/>
      </w:tblPr>
      <w:tblGrid>
        <w:gridCol w:w="4788"/>
        <w:gridCol w:w="4251"/>
      </w:tblGrid>
      <w:tr w:rsidR="005D4A7E" w:rsidRPr="00F93EB7" w14:paraId="42C867D7" w14:textId="77777777" w:rsidTr="003534DF">
        <w:tc>
          <w:tcPr>
            <w:tcW w:w="4788" w:type="dxa"/>
          </w:tcPr>
          <w:p w14:paraId="2EB74C8A"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4900234C"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2556FA4B" w14:textId="77777777" w:rsidR="00CC663E" w:rsidRPr="00F93EB7" w:rsidRDefault="00CC663E" w:rsidP="003534DF">
            <w:pPr>
              <w:spacing w:beforeLines="30" w:before="72" w:afterLines="30" w:after="72"/>
            </w:pPr>
          </w:p>
        </w:tc>
        <w:tc>
          <w:tcPr>
            <w:tcW w:w="4251" w:type="dxa"/>
          </w:tcPr>
          <w:p w14:paraId="14CCE75D"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13D4A5A4" w14:textId="01C61F69" w:rsidR="005D4A7E" w:rsidRPr="00F93EB7" w:rsidRDefault="009743E4" w:rsidP="003534DF">
            <w:pPr>
              <w:spacing w:beforeLines="30" w:before="72" w:afterLines="30" w:after="72"/>
              <w:rPr>
                <w:b/>
              </w:rPr>
            </w:pPr>
            <w:r>
              <w:rPr>
                <w:b/>
              </w:rPr>
              <w:t>Nguyễn Thanh Hiếu</w:t>
            </w:r>
            <w:r w:rsidR="003534DF" w:rsidRPr="00F93EB7">
              <w:rPr>
                <w:b/>
              </w:rPr>
              <w:t xml:space="preserve"> </w:t>
            </w:r>
            <w:r w:rsidR="003534DF" w:rsidRPr="00F93EB7">
              <w:t>(</w:t>
            </w:r>
            <w:r>
              <w:t>110122221</w:t>
            </w:r>
            <w:r w:rsidR="001017AF">
              <w:t xml:space="preserve"> – </w:t>
            </w:r>
            <w:r>
              <w:t>DA22TTA</w:t>
            </w:r>
            <w:r w:rsidR="003534DF" w:rsidRPr="00F93EB7">
              <w:t>)</w:t>
            </w:r>
          </w:p>
          <w:p w14:paraId="5FE349A9" w14:textId="678FF73D" w:rsidR="005D4A7E" w:rsidRPr="00F93EB7" w:rsidRDefault="009743E4" w:rsidP="003534DF">
            <w:pPr>
              <w:spacing w:beforeLines="30" w:before="72" w:afterLines="30" w:after="72"/>
            </w:pPr>
            <w:r>
              <w:rPr>
                <w:b/>
              </w:rPr>
              <w:t>Phạm Hoàng Kha</w:t>
            </w:r>
            <w:r w:rsidR="003534DF" w:rsidRPr="00F93EB7">
              <w:rPr>
                <w:b/>
              </w:rPr>
              <w:t xml:space="preserve"> </w:t>
            </w:r>
            <w:r w:rsidR="003534DF" w:rsidRPr="00F93EB7">
              <w:t>(</w:t>
            </w:r>
            <w:r>
              <w:t>110122008</w:t>
            </w:r>
            <w:r w:rsidR="001017AF">
              <w:t xml:space="preserve"> – </w:t>
            </w:r>
            <w:r>
              <w:t>DA22TTA</w:t>
            </w:r>
            <w:r w:rsidR="001017AF">
              <w:t xml:space="preserve"> </w:t>
            </w:r>
            <w:r w:rsidR="003534DF" w:rsidRPr="00F93EB7">
              <w:t>)</w:t>
            </w:r>
          </w:p>
          <w:p w14:paraId="2D8DC45E" w14:textId="57D6D2BD" w:rsidR="00087014" w:rsidRPr="00F93EB7" w:rsidRDefault="009743E4" w:rsidP="003534DF">
            <w:pPr>
              <w:spacing w:beforeLines="30" w:before="72" w:afterLines="30" w:after="72"/>
            </w:pPr>
            <w:r>
              <w:rPr>
                <w:b/>
              </w:rPr>
              <w:t>Nguyễn Trí Cường</w:t>
            </w:r>
            <w:r w:rsidR="00087014" w:rsidRPr="00F93EB7">
              <w:rPr>
                <w:b/>
              </w:rPr>
              <w:t xml:space="preserve"> </w:t>
            </w:r>
            <w:r w:rsidR="00087014" w:rsidRPr="00F93EB7">
              <w:t>(</w:t>
            </w:r>
            <w:r>
              <w:t>110122041</w:t>
            </w:r>
            <w:r w:rsidR="001017AF">
              <w:t xml:space="preserve"> – </w:t>
            </w:r>
            <w:r>
              <w:t>DA22TTA</w:t>
            </w:r>
            <w:r w:rsidR="00087014" w:rsidRPr="00F93EB7">
              <w:t>)</w:t>
            </w:r>
          </w:p>
          <w:p w14:paraId="32B31A2C" w14:textId="0F30B4E2" w:rsidR="005D4A7E" w:rsidRPr="00F93EB7" w:rsidRDefault="005D4A7E" w:rsidP="00087014">
            <w:pPr>
              <w:tabs>
                <w:tab w:val="right" w:leader="dot" w:pos="3819"/>
              </w:tabs>
              <w:spacing w:beforeLines="30" w:before="72" w:afterLines="30" w:after="72"/>
            </w:pPr>
            <w:r w:rsidRPr="00F93EB7">
              <w:t>Lớp</w:t>
            </w:r>
            <w:r w:rsidR="00087014" w:rsidRPr="00F93EB7">
              <w:t xml:space="preserve"> theo TKB</w:t>
            </w:r>
            <w:r w:rsidRPr="00F93EB7">
              <w:t xml:space="preserve">: </w:t>
            </w:r>
            <w:r w:rsidR="002A6080">
              <w:t>DA22TTD</w:t>
            </w:r>
          </w:p>
          <w:p w14:paraId="1BFFE387" w14:textId="77777777" w:rsidR="00087014" w:rsidRPr="00F93EB7" w:rsidRDefault="00087014" w:rsidP="003534DF">
            <w:pPr>
              <w:spacing w:beforeLines="30" w:before="72" w:afterLines="30" w:after="72"/>
              <w:rPr>
                <w:b/>
              </w:rPr>
            </w:pPr>
          </w:p>
        </w:tc>
      </w:tr>
    </w:tbl>
    <w:p w14:paraId="0243D57D" w14:textId="77777777" w:rsidR="00087014" w:rsidRPr="00F93EB7" w:rsidRDefault="00087014" w:rsidP="00087014">
      <w:pPr>
        <w:tabs>
          <w:tab w:val="left" w:pos="3510"/>
        </w:tabs>
        <w:spacing w:beforeLines="30" w:before="72" w:afterLines="30" w:after="72"/>
        <w:rPr>
          <w:b/>
          <w:i/>
        </w:rPr>
      </w:pPr>
    </w:p>
    <w:p w14:paraId="7F61C7B7" w14:textId="77777777" w:rsidR="00E367C8" w:rsidRDefault="00E367C8" w:rsidP="003534DF">
      <w:pPr>
        <w:tabs>
          <w:tab w:val="left" w:pos="3510"/>
        </w:tabs>
        <w:spacing w:beforeLines="30" w:before="72" w:afterLines="30" w:after="72"/>
        <w:jc w:val="center"/>
        <w:rPr>
          <w:b/>
          <w:i/>
        </w:rPr>
      </w:pPr>
    </w:p>
    <w:p w14:paraId="6537B73C" w14:textId="77777777" w:rsidR="00A67656" w:rsidRDefault="00A67656" w:rsidP="003534DF">
      <w:pPr>
        <w:tabs>
          <w:tab w:val="left" w:pos="3510"/>
        </w:tabs>
        <w:spacing w:beforeLines="30" w:before="72" w:afterLines="30" w:after="72"/>
        <w:jc w:val="center"/>
        <w:rPr>
          <w:b/>
          <w:i/>
        </w:rPr>
      </w:pPr>
    </w:p>
    <w:p w14:paraId="257D5E07" w14:textId="77777777" w:rsidR="00A67656" w:rsidRPr="00F93EB7" w:rsidRDefault="00A67656" w:rsidP="003534DF">
      <w:pPr>
        <w:tabs>
          <w:tab w:val="left" w:pos="3510"/>
        </w:tabs>
        <w:spacing w:beforeLines="30" w:before="72" w:afterLines="30" w:after="72"/>
        <w:jc w:val="center"/>
        <w:rPr>
          <w:b/>
          <w:i/>
        </w:rPr>
      </w:pPr>
    </w:p>
    <w:p w14:paraId="558CF53A" w14:textId="08FACCCF" w:rsidR="00410926" w:rsidRPr="00F93EB7" w:rsidRDefault="001017AF" w:rsidP="003534DF">
      <w:pPr>
        <w:tabs>
          <w:tab w:val="left" w:pos="3510"/>
        </w:tabs>
        <w:spacing w:beforeLines="30" w:before="72" w:afterLines="30" w:after="72"/>
        <w:jc w:val="center"/>
        <w:rPr>
          <w:b/>
          <w:i/>
        </w:rPr>
        <w:sectPr w:rsidR="00410926" w:rsidRPr="00F93EB7" w:rsidSect="00655FC6">
          <w:pgSz w:w="11907" w:h="16840" w:code="9"/>
          <w:pgMar w:top="1134" w:right="1134" w:bottom="1134" w:left="1701" w:header="567" w:footer="567" w:gutter="0"/>
          <w:pgBorders w:display="firstPage">
            <w:top w:val="twistedLines2" w:sz="18" w:space="4" w:color="17365D" w:themeColor="text2" w:themeShade="BF"/>
            <w:left w:val="twistedLines2" w:sz="18" w:space="4" w:color="17365D" w:themeColor="text2" w:themeShade="BF"/>
            <w:bottom w:val="twistedLines2" w:sz="18" w:space="4" w:color="17365D" w:themeColor="text2" w:themeShade="BF"/>
            <w:right w:val="twistedLines2" w:sz="18" w:space="4" w:color="17365D" w:themeColor="text2" w:themeShade="BF"/>
          </w:pgBorders>
          <w:cols w:space="720"/>
          <w:docGrid w:linePitch="360"/>
        </w:sectPr>
      </w:pPr>
      <w:r>
        <w:rPr>
          <w:b/>
          <w:i/>
        </w:rPr>
        <w:t>Vĩnh Long</w:t>
      </w:r>
      <w:r w:rsidR="005D4A7E" w:rsidRPr="00F93EB7">
        <w:rPr>
          <w:b/>
          <w:i/>
        </w:rPr>
        <w:t xml:space="preserve">, tháng </w:t>
      </w:r>
      <w:r w:rsidR="00655FC6">
        <w:rPr>
          <w:b/>
          <w:i/>
        </w:rPr>
        <w:t>01</w:t>
      </w:r>
      <w:r w:rsidR="005D4A7E" w:rsidRPr="00F93EB7">
        <w:rPr>
          <w:b/>
          <w:i/>
        </w:rPr>
        <w:t xml:space="preserve"> năm </w:t>
      </w:r>
      <w:r w:rsidR="00F522CA" w:rsidRPr="00F93EB7">
        <w:rPr>
          <w:b/>
          <w:i/>
        </w:rPr>
        <w:t>20</w:t>
      </w:r>
      <w:r w:rsidR="00655FC6">
        <w:rPr>
          <w:b/>
          <w:i/>
        </w:rPr>
        <w:t>26</w:t>
      </w:r>
    </w:p>
    <w:p w14:paraId="1BA8A53D" w14:textId="77777777" w:rsidR="003B13A1" w:rsidRPr="00F93EB7" w:rsidRDefault="003B13A1" w:rsidP="00023725">
      <w:pPr>
        <w:jc w:val="center"/>
        <w:rPr>
          <w:b/>
          <w:bCs/>
        </w:rPr>
        <w:sectPr w:rsidR="003B13A1" w:rsidRPr="00F93EB7" w:rsidSect="0029788F">
          <w:headerReference w:type="default" r:id="rId9"/>
          <w:pgSz w:w="11907" w:h="16840" w:code="9"/>
          <w:pgMar w:top="1134" w:right="1134" w:bottom="1134" w:left="1701" w:header="720" w:footer="720" w:gutter="0"/>
          <w:cols w:space="720"/>
        </w:sectPr>
      </w:pPr>
    </w:p>
    <w:p w14:paraId="2FD7CF9B" w14:textId="77777777" w:rsidR="00133623" w:rsidRPr="00F93EB7" w:rsidRDefault="00F177F5" w:rsidP="003C61A4">
      <w:pPr>
        <w:jc w:val="center"/>
        <w:rPr>
          <w:b/>
          <w:sz w:val="32"/>
          <w:szCs w:val="32"/>
        </w:rPr>
      </w:pPr>
      <w:r w:rsidRPr="00F93EB7">
        <w:rPr>
          <w:b/>
          <w:sz w:val="32"/>
          <w:szCs w:val="32"/>
        </w:rPr>
        <w:t xml:space="preserve">LỜI CẢM </w:t>
      </w:r>
      <w:r w:rsidR="00034EE4" w:rsidRPr="00F93EB7">
        <w:rPr>
          <w:b/>
          <w:sz w:val="32"/>
          <w:szCs w:val="32"/>
        </w:rPr>
        <w:t>ƠN</w:t>
      </w:r>
    </w:p>
    <w:p w14:paraId="05443ADD" w14:textId="77777777" w:rsidR="00133623" w:rsidRPr="00F93EB7" w:rsidRDefault="00133623" w:rsidP="003C61A4"/>
    <w:p w14:paraId="0D721A57" w14:textId="34437245" w:rsidR="002A6080" w:rsidRPr="002A6080" w:rsidRDefault="002A6080" w:rsidP="002A6080">
      <w:pPr>
        <w:tabs>
          <w:tab w:val="left" w:leader="dot" w:pos="9000"/>
        </w:tabs>
        <w:spacing w:line="360" w:lineRule="auto"/>
        <w:ind w:firstLine="567"/>
        <w:jc w:val="both"/>
        <w:rPr>
          <w:bCs/>
        </w:rPr>
      </w:pPr>
      <w:r w:rsidRPr="002A6080">
        <w:rPr>
          <w:bCs/>
        </w:rPr>
        <w:t xml:space="preserve">Trước hết, nhóm chúng em xin bày tỏ lòng biết ơn sâu sắc đến Ban Giám hiệu Trường Đại học Trà Vinh, Trường Kỹ thuật và Công nghệ, cùng Khoa Công nghệ </w:t>
      </w:r>
      <w:r w:rsidR="006B004B">
        <w:rPr>
          <w:bCs/>
        </w:rPr>
        <w:br/>
      </w:r>
      <w:r w:rsidRPr="002A6080">
        <w:rPr>
          <w:bCs/>
        </w:rPr>
        <w:t xml:space="preserve">Thông tin đã tạo điều kiện thuận lợi về cơ sở vật chất, chương trình đào tạo và </w:t>
      </w:r>
      <w:r w:rsidR="006B004B">
        <w:rPr>
          <w:bCs/>
        </w:rPr>
        <w:br/>
      </w:r>
      <w:r w:rsidRPr="002A6080">
        <w:rPr>
          <w:bCs/>
        </w:rPr>
        <w:t>môi trường học tập để chúng em có thể hoàn thành tốt học phần Phát triển ứng dụng web với mã nguồn mở.</w:t>
      </w:r>
    </w:p>
    <w:p w14:paraId="77B02541" w14:textId="682FAB68" w:rsidR="002A6080" w:rsidRPr="002A6080" w:rsidRDefault="002A6080" w:rsidP="002A6080">
      <w:pPr>
        <w:tabs>
          <w:tab w:val="left" w:leader="dot" w:pos="9000"/>
        </w:tabs>
        <w:spacing w:line="360" w:lineRule="auto"/>
        <w:ind w:firstLine="567"/>
        <w:jc w:val="both"/>
        <w:rPr>
          <w:bCs/>
        </w:rPr>
      </w:pPr>
      <w:r w:rsidRPr="002A6080">
        <w:rPr>
          <w:bCs/>
        </w:rPr>
        <w:t>Nhóm chúng em xin gửi lời cảm ơn chân thành và sâu sắc nhất đến giảng viên hướng dẫn – cô Phạm Thị Trúc Mai, người đã tận tình giảng dạy, hướng dẫn và đóng góp nhiều ý kiến quý báu trong suốt quá trình học tập và thực hiện đề tài “Xây dựng website bán hàng điện lạnh”. Những kiến thức, kinh nghiệm và sự hướng dẫn tận tâm của cô là nền tảng quan trọng giúp nhóm chúng em hoàn thiện bài báo cáo và hiểu rõ hơn về quy trình phát triển một ứng dụng web thực tế.</w:t>
      </w:r>
    </w:p>
    <w:p w14:paraId="70F5A6DC" w14:textId="4DB65D8C" w:rsidR="002A6080" w:rsidRPr="002A6080" w:rsidRDefault="002A6080" w:rsidP="002A6080">
      <w:pPr>
        <w:tabs>
          <w:tab w:val="left" w:leader="dot" w:pos="9000"/>
        </w:tabs>
        <w:spacing w:line="360" w:lineRule="auto"/>
        <w:ind w:firstLine="567"/>
        <w:jc w:val="both"/>
        <w:rPr>
          <w:bCs/>
        </w:rPr>
      </w:pPr>
      <w:r w:rsidRPr="002A6080">
        <w:rPr>
          <w:bCs/>
        </w:rPr>
        <w:t>Chúng em cũng xin cảm ơn gia đình, bạn bè đã luôn quan tâm, động viên và hỗ trợ tinh thần trong suốt quá trình học tập và thực hiện báo cáo. Sự giúp đỡ và khích lệ đó là nguồn động lực to lớn giúp chúng em vượt qua những khó khăn và hoàn thành đề tài đúng tiến độ.</w:t>
      </w:r>
    </w:p>
    <w:p w14:paraId="34BCE2E4" w14:textId="441A1C21" w:rsidR="002A6080" w:rsidRPr="002A6080" w:rsidRDefault="002A6080" w:rsidP="002A6080">
      <w:pPr>
        <w:tabs>
          <w:tab w:val="left" w:leader="dot" w:pos="9000"/>
        </w:tabs>
        <w:spacing w:line="360" w:lineRule="auto"/>
        <w:ind w:firstLine="567"/>
        <w:jc w:val="both"/>
        <w:rPr>
          <w:bCs/>
        </w:rPr>
      </w:pPr>
      <w:r w:rsidRPr="002A6080">
        <w:rPr>
          <w:bCs/>
        </w:rPr>
        <w:t xml:space="preserve">Mặc dù đã cố gắng hết sức, nhưng do thời gian và kinh nghiệm thực tế còn </w:t>
      </w:r>
      <w:r w:rsidR="006B004B">
        <w:rPr>
          <w:bCs/>
        </w:rPr>
        <w:br/>
      </w:r>
      <w:r w:rsidRPr="002A6080">
        <w:rPr>
          <w:bCs/>
        </w:rPr>
        <w:t xml:space="preserve">hạn chế, báo cáo khó tránh khỏi những thiếu sót. Nhóm chúng em rất mong nhận được sự đóng góp ý kiến và chỉ dẫn thêm từ quý thầy cô để có thể hoàn thiện hơn trong </w:t>
      </w:r>
      <w:r w:rsidR="006B004B">
        <w:rPr>
          <w:bCs/>
        </w:rPr>
        <w:br/>
      </w:r>
      <w:r w:rsidRPr="002A6080">
        <w:rPr>
          <w:bCs/>
        </w:rPr>
        <w:t>quá trình học tập và nghiên cứu sau này.</w:t>
      </w:r>
    </w:p>
    <w:p w14:paraId="0EBFC1A1" w14:textId="6F02F767" w:rsidR="000E2395" w:rsidRPr="00F93EB7" w:rsidRDefault="002A6080" w:rsidP="002A6080">
      <w:pPr>
        <w:tabs>
          <w:tab w:val="left" w:leader="dot" w:pos="9000"/>
        </w:tabs>
        <w:spacing w:line="360" w:lineRule="auto"/>
        <w:ind w:firstLine="567"/>
        <w:jc w:val="both"/>
      </w:pPr>
      <w:r w:rsidRPr="002A6080">
        <w:rPr>
          <w:bCs/>
        </w:rPr>
        <w:t>Chúng em xin chân thành cảm ơn!</w:t>
      </w:r>
    </w:p>
    <w:p w14:paraId="6D73F622" w14:textId="77777777" w:rsidR="000E2395" w:rsidRPr="00F93EB7" w:rsidRDefault="000E2395" w:rsidP="000E2395">
      <w:pPr>
        <w:jc w:val="center"/>
      </w:pPr>
    </w:p>
    <w:p w14:paraId="14B6737C" w14:textId="77777777" w:rsidR="000E2395" w:rsidRPr="00F93EB7" w:rsidRDefault="000E2395" w:rsidP="002A6080"/>
    <w:p w14:paraId="36791CB6" w14:textId="77777777" w:rsidR="000E2395" w:rsidRPr="00F93EB7" w:rsidRDefault="000E2395" w:rsidP="00082BCE"/>
    <w:p w14:paraId="5F4F4297" w14:textId="77777777" w:rsidR="000E2395" w:rsidRPr="00F93EB7" w:rsidRDefault="000E2395" w:rsidP="000E2395">
      <w:pPr>
        <w:jc w:val="center"/>
      </w:pPr>
    </w:p>
    <w:p w14:paraId="7EBA77D7" w14:textId="77777777" w:rsidR="000E2395" w:rsidRPr="00F93EB7" w:rsidRDefault="000E2395" w:rsidP="000E2395">
      <w:pPr>
        <w:jc w:val="center"/>
      </w:pPr>
    </w:p>
    <w:p w14:paraId="52945CE7" w14:textId="77777777" w:rsidR="000E2395" w:rsidRDefault="0034433B" w:rsidP="000E2395">
      <w:pPr>
        <w:jc w:val="right"/>
        <w:rPr>
          <w:i/>
        </w:rPr>
      </w:pPr>
      <w:r w:rsidRPr="00F93EB7">
        <w:rPr>
          <w:i/>
        </w:rPr>
        <w:t>Sinh viên ký và ghi rõ họ và tên</w:t>
      </w:r>
    </w:p>
    <w:p w14:paraId="17E0679B" w14:textId="77777777" w:rsidR="002A6080" w:rsidRPr="00F93EB7" w:rsidRDefault="002A6080" w:rsidP="000E2395">
      <w:pPr>
        <w:jc w:val="right"/>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2B95545D" w14:textId="77777777" w:rsidTr="006459E3">
        <w:tc>
          <w:tcPr>
            <w:tcW w:w="2880" w:type="dxa"/>
          </w:tcPr>
          <w:p w14:paraId="20BCF60B" w14:textId="77777777" w:rsidR="008078D4" w:rsidRPr="00D304CA" w:rsidRDefault="008078D4" w:rsidP="008078D4">
            <w:pPr>
              <w:jc w:val="center"/>
              <w:rPr>
                <w:b/>
              </w:rPr>
            </w:pPr>
            <w:r w:rsidRPr="00D304CA">
              <w:rPr>
                <w:b/>
              </w:rPr>
              <w:t>Sinh viên 1</w:t>
            </w:r>
          </w:p>
          <w:p w14:paraId="0C37BB99" w14:textId="77777777" w:rsidR="008078D4" w:rsidRPr="00D304CA" w:rsidRDefault="008078D4" w:rsidP="00D304CA">
            <w:pPr>
              <w:rPr>
                <w:b/>
              </w:rPr>
            </w:pPr>
          </w:p>
          <w:p w14:paraId="51248784" w14:textId="77777777" w:rsidR="008078D4" w:rsidRPr="00D304CA" w:rsidRDefault="008078D4" w:rsidP="00D304CA">
            <w:pPr>
              <w:rPr>
                <w:b/>
              </w:rPr>
            </w:pPr>
          </w:p>
          <w:p w14:paraId="016FAFDE" w14:textId="77777777" w:rsidR="008078D4" w:rsidRPr="00D304CA" w:rsidRDefault="008078D4" w:rsidP="00D304CA">
            <w:pPr>
              <w:rPr>
                <w:b/>
              </w:rPr>
            </w:pPr>
          </w:p>
          <w:p w14:paraId="34BA941E" w14:textId="77777777" w:rsidR="008078D4" w:rsidRPr="00D304CA" w:rsidRDefault="008078D4" w:rsidP="00D304CA">
            <w:pPr>
              <w:rPr>
                <w:b/>
              </w:rPr>
            </w:pPr>
          </w:p>
          <w:p w14:paraId="3091AC6A" w14:textId="77777777" w:rsidR="002A6080" w:rsidRDefault="002A6080" w:rsidP="00D304CA">
            <w:pPr>
              <w:rPr>
                <w:b/>
              </w:rPr>
            </w:pPr>
          </w:p>
          <w:p w14:paraId="12E41762" w14:textId="10A1F71C" w:rsidR="008078D4" w:rsidRPr="00D304CA" w:rsidRDefault="002A6080" w:rsidP="00D304CA">
            <w:pPr>
              <w:rPr>
                <w:b/>
              </w:rPr>
            </w:pPr>
            <w:r>
              <w:rPr>
                <w:b/>
              </w:rPr>
              <w:t>Nguyễn Thanh Hiếu</w:t>
            </w:r>
          </w:p>
        </w:tc>
        <w:tc>
          <w:tcPr>
            <w:tcW w:w="2776" w:type="dxa"/>
          </w:tcPr>
          <w:p w14:paraId="36CF2E0B" w14:textId="77777777" w:rsidR="008078D4" w:rsidRDefault="008078D4" w:rsidP="008078D4">
            <w:pPr>
              <w:jc w:val="center"/>
              <w:rPr>
                <w:b/>
              </w:rPr>
            </w:pPr>
            <w:r w:rsidRPr="00D304CA">
              <w:rPr>
                <w:b/>
              </w:rPr>
              <w:t>Sinh viên 2</w:t>
            </w:r>
          </w:p>
          <w:p w14:paraId="673F5527" w14:textId="77777777" w:rsidR="002A6080" w:rsidRDefault="002A6080" w:rsidP="008078D4">
            <w:pPr>
              <w:jc w:val="center"/>
              <w:rPr>
                <w:b/>
              </w:rPr>
            </w:pPr>
          </w:p>
          <w:p w14:paraId="768A70B4" w14:textId="77777777" w:rsidR="002A6080" w:rsidRDefault="002A6080" w:rsidP="008078D4">
            <w:pPr>
              <w:jc w:val="center"/>
              <w:rPr>
                <w:b/>
              </w:rPr>
            </w:pPr>
          </w:p>
          <w:p w14:paraId="3DDBCB28" w14:textId="77777777" w:rsidR="002A6080" w:rsidRDefault="002A6080" w:rsidP="008078D4">
            <w:pPr>
              <w:jc w:val="center"/>
              <w:rPr>
                <w:b/>
              </w:rPr>
            </w:pPr>
          </w:p>
          <w:p w14:paraId="092FC0C8" w14:textId="77777777" w:rsidR="002A6080" w:rsidRDefault="002A6080" w:rsidP="008078D4">
            <w:pPr>
              <w:jc w:val="center"/>
              <w:rPr>
                <w:b/>
              </w:rPr>
            </w:pPr>
          </w:p>
          <w:p w14:paraId="0660C5A4" w14:textId="77777777" w:rsidR="002A6080" w:rsidRDefault="002A6080" w:rsidP="008078D4">
            <w:pPr>
              <w:jc w:val="center"/>
              <w:rPr>
                <w:b/>
              </w:rPr>
            </w:pPr>
          </w:p>
          <w:p w14:paraId="5361C7D1" w14:textId="7D52410D" w:rsidR="002A6080" w:rsidRPr="00D304CA" w:rsidRDefault="002A6080" w:rsidP="008078D4">
            <w:pPr>
              <w:jc w:val="center"/>
              <w:rPr>
                <w:b/>
              </w:rPr>
            </w:pPr>
            <w:r>
              <w:rPr>
                <w:b/>
              </w:rPr>
              <w:t>Phạm Hoàng Kha</w:t>
            </w:r>
          </w:p>
        </w:tc>
        <w:tc>
          <w:tcPr>
            <w:tcW w:w="3030" w:type="dxa"/>
          </w:tcPr>
          <w:p w14:paraId="44367EC7" w14:textId="77777777" w:rsidR="008078D4" w:rsidRDefault="008078D4" w:rsidP="008078D4">
            <w:pPr>
              <w:jc w:val="center"/>
              <w:rPr>
                <w:b/>
              </w:rPr>
            </w:pPr>
            <w:r w:rsidRPr="00D304CA">
              <w:rPr>
                <w:b/>
              </w:rPr>
              <w:t>Sinh viên 3</w:t>
            </w:r>
          </w:p>
          <w:p w14:paraId="181214BF" w14:textId="77777777" w:rsidR="002A6080" w:rsidRDefault="002A6080" w:rsidP="008078D4">
            <w:pPr>
              <w:jc w:val="center"/>
              <w:rPr>
                <w:b/>
              </w:rPr>
            </w:pPr>
          </w:p>
          <w:p w14:paraId="4749A2D6" w14:textId="77777777" w:rsidR="002A6080" w:rsidRDefault="002A6080" w:rsidP="008078D4">
            <w:pPr>
              <w:jc w:val="center"/>
              <w:rPr>
                <w:b/>
              </w:rPr>
            </w:pPr>
          </w:p>
          <w:p w14:paraId="5750C75A" w14:textId="77777777" w:rsidR="002A6080" w:rsidRDefault="002A6080" w:rsidP="008078D4">
            <w:pPr>
              <w:jc w:val="center"/>
              <w:rPr>
                <w:b/>
              </w:rPr>
            </w:pPr>
          </w:p>
          <w:p w14:paraId="0B12254D" w14:textId="77777777" w:rsidR="002A6080" w:rsidRDefault="002A6080" w:rsidP="008078D4">
            <w:pPr>
              <w:jc w:val="center"/>
              <w:rPr>
                <w:b/>
              </w:rPr>
            </w:pPr>
          </w:p>
          <w:p w14:paraId="3E817854" w14:textId="77777777" w:rsidR="002A6080" w:rsidRDefault="002A6080" w:rsidP="008078D4">
            <w:pPr>
              <w:jc w:val="center"/>
              <w:rPr>
                <w:b/>
              </w:rPr>
            </w:pPr>
          </w:p>
          <w:p w14:paraId="693B861F" w14:textId="47F1C4FC" w:rsidR="002A6080" w:rsidRPr="00D304CA" w:rsidRDefault="002A6080" w:rsidP="008078D4">
            <w:pPr>
              <w:jc w:val="center"/>
              <w:rPr>
                <w:b/>
              </w:rPr>
            </w:pPr>
            <w:r>
              <w:rPr>
                <w:b/>
              </w:rPr>
              <w:t>Nguyễn Trí Cường</w:t>
            </w:r>
          </w:p>
        </w:tc>
      </w:tr>
    </w:tbl>
    <w:p w14:paraId="1AD24C5A"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10C7E700" w14:textId="77777777" w:rsidR="00E367C8" w:rsidRPr="00F93EB7" w:rsidRDefault="00E367C8" w:rsidP="00E367C8"/>
    <w:p w14:paraId="5FF5975B" w14:textId="77777777" w:rsidR="00F177F5" w:rsidRPr="00F93EB7" w:rsidRDefault="00E367C8" w:rsidP="002F177F">
      <w:pPr>
        <w:tabs>
          <w:tab w:val="right" w:leader="dot" w:pos="8789"/>
        </w:tabs>
        <w:spacing w:line="360" w:lineRule="auto"/>
      </w:pPr>
      <w:r w:rsidRPr="00F93EB7">
        <w:tab/>
      </w:r>
    </w:p>
    <w:p w14:paraId="6BBC6C47" w14:textId="77777777" w:rsidR="00E367C8" w:rsidRPr="00F93EB7" w:rsidRDefault="00E367C8" w:rsidP="002F177F">
      <w:pPr>
        <w:tabs>
          <w:tab w:val="right" w:leader="dot" w:pos="8789"/>
        </w:tabs>
        <w:spacing w:line="360" w:lineRule="auto"/>
      </w:pPr>
      <w:r w:rsidRPr="00F93EB7">
        <w:tab/>
      </w:r>
    </w:p>
    <w:p w14:paraId="3692C10D" w14:textId="77777777" w:rsidR="00E367C8" w:rsidRPr="00F93EB7" w:rsidRDefault="00E367C8" w:rsidP="002F177F">
      <w:pPr>
        <w:tabs>
          <w:tab w:val="right" w:leader="dot" w:pos="8789"/>
        </w:tabs>
        <w:spacing w:line="360" w:lineRule="auto"/>
      </w:pPr>
      <w:r w:rsidRPr="00F93EB7">
        <w:tab/>
      </w:r>
    </w:p>
    <w:p w14:paraId="3704E0DF" w14:textId="77777777" w:rsidR="00E367C8" w:rsidRPr="00F93EB7" w:rsidRDefault="00E367C8" w:rsidP="002F177F">
      <w:pPr>
        <w:tabs>
          <w:tab w:val="right" w:leader="dot" w:pos="8789"/>
        </w:tabs>
        <w:spacing w:line="360" w:lineRule="auto"/>
      </w:pPr>
      <w:r w:rsidRPr="00F93EB7">
        <w:tab/>
      </w:r>
    </w:p>
    <w:p w14:paraId="513399FC" w14:textId="77777777" w:rsidR="00E367C8" w:rsidRPr="00F93EB7" w:rsidRDefault="00E367C8" w:rsidP="002F177F">
      <w:pPr>
        <w:tabs>
          <w:tab w:val="right" w:leader="dot" w:pos="8789"/>
        </w:tabs>
        <w:spacing w:line="360" w:lineRule="auto"/>
      </w:pPr>
      <w:r w:rsidRPr="00F93EB7">
        <w:tab/>
      </w:r>
    </w:p>
    <w:p w14:paraId="43A7439F" w14:textId="77777777" w:rsidR="00E367C8" w:rsidRPr="00F93EB7" w:rsidRDefault="00E367C8" w:rsidP="002F177F">
      <w:pPr>
        <w:tabs>
          <w:tab w:val="right" w:leader="dot" w:pos="8789"/>
        </w:tabs>
        <w:spacing w:line="360" w:lineRule="auto"/>
      </w:pPr>
      <w:r w:rsidRPr="00F93EB7">
        <w:tab/>
      </w:r>
    </w:p>
    <w:p w14:paraId="02D9F3E5" w14:textId="77777777" w:rsidR="00E367C8" w:rsidRPr="00F93EB7" w:rsidRDefault="00E367C8" w:rsidP="002F177F">
      <w:pPr>
        <w:tabs>
          <w:tab w:val="right" w:leader="dot" w:pos="8789"/>
        </w:tabs>
        <w:spacing w:line="360" w:lineRule="auto"/>
      </w:pPr>
      <w:r w:rsidRPr="00F93EB7">
        <w:tab/>
      </w:r>
    </w:p>
    <w:p w14:paraId="7E6E5674" w14:textId="77777777" w:rsidR="00E367C8" w:rsidRPr="00F93EB7" w:rsidRDefault="00E367C8" w:rsidP="002F177F">
      <w:pPr>
        <w:tabs>
          <w:tab w:val="right" w:leader="dot" w:pos="8789"/>
        </w:tabs>
        <w:spacing w:line="360" w:lineRule="auto"/>
      </w:pPr>
      <w:r w:rsidRPr="00F93EB7">
        <w:tab/>
      </w:r>
    </w:p>
    <w:p w14:paraId="69F79E2C" w14:textId="77777777" w:rsidR="00E367C8" w:rsidRPr="00F93EB7" w:rsidRDefault="00E367C8" w:rsidP="002F177F">
      <w:pPr>
        <w:tabs>
          <w:tab w:val="right" w:leader="dot" w:pos="8789"/>
        </w:tabs>
        <w:spacing w:line="360" w:lineRule="auto"/>
      </w:pPr>
      <w:r w:rsidRPr="00F93EB7">
        <w:tab/>
      </w:r>
    </w:p>
    <w:p w14:paraId="5B7BDC78" w14:textId="77777777" w:rsidR="00E367C8" w:rsidRPr="00F93EB7" w:rsidRDefault="00E367C8" w:rsidP="002F177F">
      <w:pPr>
        <w:tabs>
          <w:tab w:val="right" w:leader="dot" w:pos="8789"/>
        </w:tabs>
        <w:spacing w:line="360" w:lineRule="auto"/>
      </w:pPr>
      <w:r w:rsidRPr="00F93EB7">
        <w:tab/>
      </w:r>
    </w:p>
    <w:p w14:paraId="39C5C34F" w14:textId="77777777" w:rsidR="00E367C8" w:rsidRPr="00F93EB7" w:rsidRDefault="00E367C8" w:rsidP="002F177F">
      <w:pPr>
        <w:tabs>
          <w:tab w:val="right" w:leader="dot" w:pos="8789"/>
        </w:tabs>
        <w:spacing w:line="360" w:lineRule="auto"/>
      </w:pPr>
      <w:r w:rsidRPr="00F93EB7">
        <w:tab/>
      </w:r>
    </w:p>
    <w:p w14:paraId="72E26DC3" w14:textId="77777777" w:rsidR="00E367C8" w:rsidRPr="00F93EB7" w:rsidRDefault="00E367C8" w:rsidP="002F177F">
      <w:pPr>
        <w:tabs>
          <w:tab w:val="right" w:leader="dot" w:pos="8789"/>
        </w:tabs>
        <w:spacing w:line="360" w:lineRule="auto"/>
      </w:pPr>
      <w:r w:rsidRPr="00F93EB7">
        <w:tab/>
      </w:r>
    </w:p>
    <w:p w14:paraId="7399B74A" w14:textId="77777777" w:rsidR="00E367C8" w:rsidRPr="00F93EB7" w:rsidRDefault="00E367C8" w:rsidP="002F177F">
      <w:pPr>
        <w:tabs>
          <w:tab w:val="right" w:leader="dot" w:pos="8789"/>
        </w:tabs>
        <w:spacing w:line="360" w:lineRule="auto"/>
        <w:rPr>
          <w:b/>
          <w:bCs/>
          <w:i/>
          <w:iCs/>
        </w:rPr>
      </w:pPr>
      <w:r w:rsidRPr="00F93EB7">
        <w:tab/>
      </w:r>
      <w:r w:rsidRPr="00F93EB7">
        <w:tab/>
      </w:r>
      <w:r w:rsidRPr="00F93EB7">
        <w:tab/>
      </w:r>
      <w:r w:rsidRPr="00F93EB7">
        <w:tab/>
      </w:r>
      <w:r w:rsidRPr="00F93EB7">
        <w:tab/>
      </w:r>
      <w:r w:rsidRPr="00F93EB7">
        <w:tab/>
      </w:r>
      <w:r w:rsidRPr="00F93EB7">
        <w:tab/>
      </w:r>
    </w:p>
    <w:p w14:paraId="6B198FFC" w14:textId="77777777" w:rsidR="00F177F5" w:rsidRPr="00F93EB7" w:rsidRDefault="00F177F5" w:rsidP="00F177F5">
      <w:pPr>
        <w:rPr>
          <w:b/>
          <w:bCs/>
          <w:i/>
          <w:iCs/>
        </w:rPr>
      </w:pPr>
      <w:r w:rsidRPr="00F93EB7">
        <w:rPr>
          <w:b/>
          <w:bCs/>
          <w:i/>
          <w:iCs/>
        </w:rPr>
        <w:tab/>
      </w:r>
    </w:p>
    <w:p w14:paraId="4EB5AB5C"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77D81FE3" wp14:editId="394C37A2">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AD37A3" w14:textId="77777777" w:rsidR="00022CF4" w:rsidRPr="00B803F1" w:rsidRDefault="00022CF4" w:rsidP="00023725">
                            <w:pPr>
                              <w:jc w:val="center"/>
                              <w:rPr>
                                <w:b/>
                                <w:i/>
                              </w:rPr>
                            </w:pPr>
                            <w:r w:rsidRPr="00B803F1">
                              <w:rPr>
                                <w:b/>
                                <w:i/>
                              </w:rPr>
                              <w:t>Trà Vinh, ngày…...tháng…...năm</w:t>
                            </w:r>
                            <w:r>
                              <w:rPr>
                                <w:b/>
                                <w:i/>
                              </w:rPr>
                              <w:t xml:space="preserve"> 2012</w:t>
                            </w:r>
                          </w:p>
                          <w:p w14:paraId="7F3C4E0A" w14:textId="77777777" w:rsidR="00022CF4" w:rsidRPr="00D34D88" w:rsidRDefault="00022CF4" w:rsidP="00023725">
                            <w:pPr>
                              <w:jc w:val="center"/>
                              <w:rPr>
                                <w:b/>
                              </w:rPr>
                            </w:pPr>
                            <w:r w:rsidRPr="00D34D88">
                              <w:rPr>
                                <w:b/>
                              </w:rPr>
                              <w:t>GIÁO VIÊN CHẤM BÁO CÁO</w:t>
                            </w:r>
                          </w:p>
                          <w:p w14:paraId="478AD011" w14:textId="77777777" w:rsidR="00022CF4" w:rsidRPr="00023725" w:rsidRDefault="00022CF4" w:rsidP="00023725">
                            <w:pPr>
                              <w:jc w:val="center"/>
                              <w:rPr>
                                <w:i/>
                              </w:rPr>
                            </w:pPr>
                            <w:r w:rsidRPr="00023725">
                              <w:rPr>
                                <w:i/>
                              </w:rPr>
                              <w:t>(ký</w:t>
                            </w:r>
                            <w:r>
                              <w:rPr>
                                <w:i/>
                              </w:rPr>
                              <w:t xml:space="preserve">, ghi rõ họ </w:t>
                            </w:r>
                            <w:r w:rsidRPr="00023725">
                              <w:rPr>
                                <w:i/>
                              </w:rPr>
                              <w:t xml:space="preserve"> tên)</w:t>
                            </w:r>
                          </w:p>
                          <w:p w14:paraId="335CEE86" w14:textId="77777777" w:rsidR="00022CF4" w:rsidRPr="00D02942" w:rsidRDefault="00022CF4"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D81FE3"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" stroked="f">
                <v:textbox>
                  <w:txbxContent>
                    <w:p w14:paraId="3BAD37A3" w14:textId="77777777" w:rsidR="00022CF4" w:rsidRPr="00B803F1" w:rsidRDefault="00022CF4" w:rsidP="00023725">
                      <w:pPr>
                        <w:jc w:val="center"/>
                        <w:rPr>
                          <w:b/>
                          <w:i/>
                        </w:rPr>
                      </w:pPr>
                      <w:r w:rsidRPr="00B803F1">
                        <w:rPr>
                          <w:b/>
                          <w:i/>
                        </w:rPr>
                        <w:t>Trà Vinh, ngày…...tháng…...năm</w:t>
                      </w:r>
                      <w:r>
                        <w:rPr>
                          <w:b/>
                          <w:i/>
                        </w:rPr>
                        <w:t xml:space="preserve"> 2012</w:t>
                      </w:r>
                    </w:p>
                    <w:p w14:paraId="7F3C4E0A" w14:textId="77777777" w:rsidR="00022CF4" w:rsidRPr="00D34D88" w:rsidRDefault="00022CF4" w:rsidP="00023725">
                      <w:pPr>
                        <w:jc w:val="center"/>
                        <w:rPr>
                          <w:b/>
                        </w:rPr>
                      </w:pPr>
                      <w:r w:rsidRPr="00D34D88">
                        <w:rPr>
                          <w:b/>
                        </w:rPr>
                        <w:t>GIÁO VIÊN CHẤM BÁO CÁO</w:t>
                      </w:r>
                    </w:p>
                    <w:p w14:paraId="478AD011" w14:textId="77777777" w:rsidR="00022CF4" w:rsidRPr="00023725" w:rsidRDefault="00022CF4" w:rsidP="00023725">
                      <w:pPr>
                        <w:jc w:val="center"/>
                        <w:rPr>
                          <w:i/>
                        </w:rPr>
                      </w:pPr>
                      <w:r w:rsidRPr="00023725">
                        <w:rPr>
                          <w:i/>
                        </w:rPr>
                        <w:t>(ký</w:t>
                      </w:r>
                      <w:r>
                        <w:rPr>
                          <w:i/>
                        </w:rPr>
                        <w:t xml:space="preserve">, ghi rõ họ </w:t>
                      </w:r>
                      <w:r w:rsidRPr="00023725">
                        <w:rPr>
                          <w:i/>
                        </w:rPr>
                        <w:t xml:space="preserve"> tên)</w:t>
                      </w:r>
                    </w:p>
                    <w:p w14:paraId="335CEE86" w14:textId="77777777" w:rsidR="00022CF4" w:rsidRPr="00D02942" w:rsidRDefault="00022CF4" w:rsidP="00023725">
                      <w:pPr>
                        <w:jc w:val="center"/>
                      </w:pPr>
                    </w:p>
                  </w:txbxContent>
                </v:textbox>
              </v:shape>
            </w:pict>
          </mc:Fallback>
        </mc:AlternateContent>
      </w:r>
    </w:p>
    <w:p w14:paraId="2A7BC928" w14:textId="77777777" w:rsidR="00D82BCB" w:rsidRPr="00F93EB7" w:rsidRDefault="00D82BCB">
      <w:pPr>
        <w:rPr>
          <w:b/>
        </w:rPr>
      </w:pPr>
      <w:r w:rsidRPr="00F93EB7">
        <w:br w:type="page"/>
      </w:r>
    </w:p>
    <w:p w14:paraId="69E0CA1D"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6FB6986B" w14:textId="77777777" w:rsidR="00D82BCB" w:rsidRPr="00F93EB7" w:rsidRDefault="00D82BCB" w:rsidP="00D82BCB"/>
    <w:p w14:paraId="4B023190" w14:textId="77777777" w:rsidR="00D82BCB" w:rsidRPr="00F93EB7" w:rsidRDefault="007214B3" w:rsidP="002F177F">
      <w:pPr>
        <w:tabs>
          <w:tab w:val="right" w:leader="dot" w:pos="8789"/>
        </w:tabs>
        <w:spacing w:line="360" w:lineRule="auto"/>
      </w:pPr>
      <w:r w:rsidRPr="00F93EB7">
        <w:tab/>
      </w:r>
    </w:p>
    <w:p w14:paraId="2E344259" w14:textId="77777777" w:rsidR="007214B3" w:rsidRPr="00F93EB7" w:rsidRDefault="007214B3" w:rsidP="002F177F">
      <w:pPr>
        <w:tabs>
          <w:tab w:val="right" w:leader="dot" w:pos="8789"/>
        </w:tabs>
        <w:spacing w:line="360" w:lineRule="auto"/>
      </w:pPr>
      <w:r w:rsidRPr="00F93EB7">
        <w:tab/>
      </w:r>
    </w:p>
    <w:p w14:paraId="25E20C6D" w14:textId="77777777" w:rsidR="007214B3" w:rsidRPr="00F93EB7" w:rsidRDefault="007214B3" w:rsidP="002F177F">
      <w:pPr>
        <w:tabs>
          <w:tab w:val="right" w:leader="dot" w:pos="8789"/>
        </w:tabs>
        <w:spacing w:line="360" w:lineRule="auto"/>
      </w:pPr>
      <w:r w:rsidRPr="00F93EB7">
        <w:tab/>
      </w:r>
    </w:p>
    <w:p w14:paraId="6C037EFF" w14:textId="77777777" w:rsidR="007214B3" w:rsidRPr="00F93EB7" w:rsidRDefault="007214B3" w:rsidP="002F177F">
      <w:pPr>
        <w:tabs>
          <w:tab w:val="right" w:leader="dot" w:pos="8789"/>
        </w:tabs>
        <w:spacing w:line="360" w:lineRule="auto"/>
      </w:pPr>
      <w:r w:rsidRPr="00F93EB7">
        <w:tab/>
      </w:r>
    </w:p>
    <w:p w14:paraId="5D2BEED3" w14:textId="77777777" w:rsidR="007214B3" w:rsidRPr="00F93EB7" w:rsidRDefault="007214B3" w:rsidP="002F177F">
      <w:pPr>
        <w:tabs>
          <w:tab w:val="right" w:leader="dot" w:pos="8789"/>
        </w:tabs>
        <w:spacing w:line="360" w:lineRule="auto"/>
      </w:pPr>
      <w:r w:rsidRPr="00F93EB7">
        <w:tab/>
      </w:r>
    </w:p>
    <w:p w14:paraId="79760DF5" w14:textId="77777777" w:rsidR="007214B3" w:rsidRPr="00F93EB7" w:rsidRDefault="007214B3" w:rsidP="002F177F">
      <w:pPr>
        <w:tabs>
          <w:tab w:val="right" w:leader="dot" w:pos="8789"/>
        </w:tabs>
        <w:spacing w:line="360" w:lineRule="auto"/>
      </w:pPr>
      <w:r w:rsidRPr="00F93EB7">
        <w:tab/>
      </w:r>
    </w:p>
    <w:p w14:paraId="41027321" w14:textId="77777777" w:rsidR="007214B3" w:rsidRPr="00F93EB7" w:rsidRDefault="007214B3" w:rsidP="002F177F">
      <w:pPr>
        <w:tabs>
          <w:tab w:val="right" w:leader="dot" w:pos="8789"/>
        </w:tabs>
        <w:spacing w:line="360" w:lineRule="auto"/>
      </w:pPr>
      <w:r w:rsidRPr="00F93EB7">
        <w:tab/>
      </w:r>
    </w:p>
    <w:p w14:paraId="16078E09" w14:textId="77777777" w:rsidR="007214B3" w:rsidRPr="00F93EB7" w:rsidRDefault="007214B3" w:rsidP="002F177F">
      <w:pPr>
        <w:tabs>
          <w:tab w:val="right" w:leader="dot" w:pos="8789"/>
        </w:tabs>
        <w:spacing w:line="360" w:lineRule="auto"/>
      </w:pPr>
      <w:r w:rsidRPr="00F93EB7">
        <w:tab/>
      </w:r>
    </w:p>
    <w:p w14:paraId="3AE0A8F7" w14:textId="77777777" w:rsidR="007214B3" w:rsidRPr="00F93EB7" w:rsidRDefault="007214B3" w:rsidP="002F177F">
      <w:pPr>
        <w:tabs>
          <w:tab w:val="right" w:leader="dot" w:pos="8789"/>
        </w:tabs>
        <w:spacing w:line="360" w:lineRule="auto"/>
      </w:pPr>
      <w:r w:rsidRPr="00F93EB7">
        <w:tab/>
      </w:r>
    </w:p>
    <w:p w14:paraId="57BEE053" w14:textId="77777777" w:rsidR="007214B3" w:rsidRPr="00F93EB7" w:rsidRDefault="007214B3" w:rsidP="002F177F">
      <w:pPr>
        <w:tabs>
          <w:tab w:val="right" w:leader="dot" w:pos="8789"/>
        </w:tabs>
        <w:spacing w:line="360" w:lineRule="auto"/>
      </w:pPr>
      <w:r w:rsidRPr="00F93EB7">
        <w:tab/>
      </w:r>
    </w:p>
    <w:p w14:paraId="50B0ACC3" w14:textId="77777777" w:rsidR="007214B3" w:rsidRPr="00F93EB7" w:rsidRDefault="007214B3" w:rsidP="002F177F">
      <w:pPr>
        <w:tabs>
          <w:tab w:val="right" w:leader="dot" w:pos="8789"/>
        </w:tabs>
        <w:spacing w:line="360" w:lineRule="auto"/>
      </w:pPr>
      <w:r w:rsidRPr="00F93EB7">
        <w:tab/>
      </w:r>
    </w:p>
    <w:p w14:paraId="24E0A22A" w14:textId="77777777" w:rsidR="007214B3" w:rsidRPr="00F93EB7" w:rsidRDefault="007214B3" w:rsidP="002F177F">
      <w:pPr>
        <w:tabs>
          <w:tab w:val="right" w:leader="dot" w:pos="8789"/>
        </w:tabs>
        <w:spacing w:line="360" w:lineRule="auto"/>
      </w:pPr>
      <w:r w:rsidRPr="00F93EB7">
        <w:tab/>
      </w:r>
    </w:p>
    <w:p w14:paraId="58B9D942" w14:textId="77777777" w:rsidR="007214B3" w:rsidRPr="00F93EB7" w:rsidRDefault="007214B3" w:rsidP="002F177F">
      <w:pPr>
        <w:tabs>
          <w:tab w:val="right" w:leader="dot" w:pos="8789"/>
        </w:tabs>
        <w:spacing w:line="360" w:lineRule="auto"/>
      </w:pPr>
      <w:r w:rsidRPr="00F93EB7">
        <w:tab/>
      </w:r>
    </w:p>
    <w:p w14:paraId="6CD09510" w14:textId="77777777" w:rsidR="007214B3" w:rsidRPr="00F93EB7" w:rsidRDefault="007214B3" w:rsidP="002F177F">
      <w:pPr>
        <w:tabs>
          <w:tab w:val="right" w:leader="dot" w:pos="8789"/>
        </w:tabs>
        <w:spacing w:line="360" w:lineRule="auto"/>
      </w:pPr>
      <w:r w:rsidRPr="00F93EB7">
        <w:tab/>
      </w:r>
    </w:p>
    <w:p w14:paraId="18F369B8" w14:textId="77777777" w:rsidR="007214B3" w:rsidRPr="00F93EB7" w:rsidRDefault="007214B3" w:rsidP="002F177F">
      <w:pPr>
        <w:tabs>
          <w:tab w:val="right" w:leader="dot" w:pos="8789"/>
        </w:tabs>
        <w:spacing w:line="360" w:lineRule="auto"/>
      </w:pPr>
      <w:r w:rsidRPr="00F93EB7">
        <w:tab/>
      </w:r>
    </w:p>
    <w:p w14:paraId="4D2B88B1" w14:textId="77777777" w:rsidR="007214B3" w:rsidRPr="00F93EB7" w:rsidRDefault="007214B3" w:rsidP="002F177F">
      <w:pPr>
        <w:tabs>
          <w:tab w:val="right" w:leader="dot" w:pos="8789"/>
        </w:tabs>
        <w:spacing w:line="360" w:lineRule="auto"/>
      </w:pPr>
      <w:r w:rsidRPr="00F93EB7">
        <w:tab/>
      </w:r>
    </w:p>
    <w:p w14:paraId="1A27C7C5" w14:textId="77777777" w:rsidR="007214B3" w:rsidRPr="00F93EB7" w:rsidRDefault="007214B3" w:rsidP="002F177F">
      <w:pPr>
        <w:tabs>
          <w:tab w:val="right" w:leader="dot" w:pos="8789"/>
        </w:tabs>
        <w:spacing w:line="360" w:lineRule="auto"/>
      </w:pPr>
      <w:r w:rsidRPr="00F93EB7">
        <w:tab/>
      </w:r>
    </w:p>
    <w:p w14:paraId="03277F67" w14:textId="77777777" w:rsidR="008B34B7" w:rsidRPr="00F93EB7" w:rsidRDefault="008B34B7" w:rsidP="002F177F">
      <w:pPr>
        <w:tabs>
          <w:tab w:val="right" w:leader="dot" w:pos="8789"/>
        </w:tabs>
        <w:spacing w:line="360" w:lineRule="auto"/>
      </w:pPr>
      <w:r w:rsidRPr="00F93EB7">
        <w:tab/>
      </w:r>
    </w:p>
    <w:p w14:paraId="1D4F33B0" w14:textId="77777777" w:rsidR="008B34B7" w:rsidRPr="00F93EB7" w:rsidRDefault="008B34B7" w:rsidP="002F177F">
      <w:pPr>
        <w:tabs>
          <w:tab w:val="right" w:leader="dot" w:pos="8789"/>
        </w:tabs>
        <w:spacing w:line="360" w:lineRule="auto"/>
      </w:pPr>
      <w:r w:rsidRPr="00F93EB7">
        <w:tab/>
      </w:r>
    </w:p>
    <w:p w14:paraId="027EB34C"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51B1123F"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p w14:paraId="614D575C" w14:textId="054E508F" w:rsidR="00D81837" w:rsidRDefault="00982F8E" w:rsidP="00D81837">
      <w:pPr>
        <w:jc w:val="right"/>
      </w:pPr>
      <w:r w:rsidRPr="00F93EB7">
        <w:t>Trang</w:t>
      </w:r>
      <w:r w:rsidR="00D81837">
        <w:fldChar w:fldCharType="begin"/>
      </w:r>
      <w:r w:rsidR="00D81837">
        <w:instrText xml:space="preserve"> TOC \o "1-4" \h \z \u </w:instrText>
      </w:r>
      <w:r w:rsidR="00D81837">
        <w:fldChar w:fldCharType="separate"/>
      </w:r>
    </w:p>
    <w:p w14:paraId="22408C8F" w14:textId="77777777" w:rsidR="009D4077" w:rsidRDefault="00D81837" w:rsidP="00623091">
      <w:pPr>
        <w:jc w:val="both"/>
        <w:rPr>
          <w:noProof/>
        </w:rPr>
      </w:pPr>
      <w:r>
        <w:fldChar w:fldCharType="end"/>
      </w:r>
      <w:r w:rsidR="009D4077">
        <w:fldChar w:fldCharType="begin"/>
      </w:r>
      <w:r w:rsidR="009D4077">
        <w:instrText xml:space="preserve"> TOC \o "1-4" \h \z \u </w:instrText>
      </w:r>
      <w:r w:rsidR="009D4077">
        <w:fldChar w:fldCharType="separate"/>
      </w:r>
    </w:p>
    <w:p w14:paraId="215D0512" w14:textId="78528ADF" w:rsidR="009D4077" w:rsidRPr="009D4077" w:rsidRDefault="00847609">
      <w:pPr>
        <w:pStyle w:val="TOC1"/>
        <w:tabs>
          <w:tab w:val="right" w:leader="hyphen" w:pos="9062"/>
        </w:tabs>
        <w:rPr>
          <w:rFonts w:asciiTheme="minorHAnsi" w:eastAsiaTheme="minorEastAsia" w:hAnsiTheme="minorHAnsi" w:cstheme="minorBidi"/>
          <w:noProof/>
          <w:sz w:val="24"/>
          <w:szCs w:val="22"/>
        </w:rPr>
      </w:pPr>
      <w:hyperlink w:anchor="_Toc218749190" w:history="1">
        <w:r w:rsidR="009D4077" w:rsidRPr="009D4077">
          <w:rPr>
            <w:rStyle w:val="Hyperlink"/>
            <w:b/>
            <w:bCs/>
            <w:noProof/>
            <w:sz w:val="28"/>
          </w:rPr>
          <w:t>BẢNG PHÂN CÔNG CÔNG VIỆC</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_Toc218749190 \h </w:instrText>
        </w:r>
        <w:r w:rsidR="009D4077" w:rsidRPr="009D4077">
          <w:rPr>
            <w:noProof/>
            <w:webHidden/>
            <w:sz w:val="28"/>
          </w:rPr>
        </w:r>
        <w:r w:rsidR="009D4077" w:rsidRPr="009D4077">
          <w:rPr>
            <w:noProof/>
            <w:webHidden/>
            <w:sz w:val="28"/>
          </w:rPr>
          <w:fldChar w:fldCharType="separate"/>
        </w:r>
        <w:r w:rsidR="007C29B8">
          <w:rPr>
            <w:noProof/>
            <w:webHidden/>
            <w:sz w:val="28"/>
          </w:rPr>
          <w:t>8</w:t>
        </w:r>
        <w:r w:rsidR="009D4077" w:rsidRPr="009D4077">
          <w:rPr>
            <w:noProof/>
            <w:webHidden/>
            <w:sz w:val="28"/>
          </w:rPr>
          <w:fldChar w:fldCharType="end"/>
        </w:r>
      </w:hyperlink>
    </w:p>
    <w:p w14:paraId="08984315" w14:textId="6A2F819A" w:rsidR="009D4077" w:rsidRPr="009D4077" w:rsidRDefault="00847609">
      <w:pPr>
        <w:pStyle w:val="TOC1"/>
        <w:tabs>
          <w:tab w:val="right" w:leader="hyphen" w:pos="9062"/>
        </w:tabs>
        <w:rPr>
          <w:rFonts w:asciiTheme="minorHAnsi" w:eastAsiaTheme="minorEastAsia" w:hAnsiTheme="minorHAnsi" w:cstheme="minorBidi"/>
          <w:noProof/>
          <w:sz w:val="24"/>
          <w:szCs w:val="22"/>
        </w:rPr>
      </w:pPr>
      <w:hyperlink w:anchor="_Toc218749191" w:history="1">
        <w:r w:rsidR="009D4077" w:rsidRPr="009D4077">
          <w:rPr>
            <w:rStyle w:val="Hyperlink"/>
            <w:b/>
            <w:noProof/>
            <w:sz w:val="28"/>
          </w:rPr>
          <w:t>BÁO CÁO KẾT QUẢ THỰC HIỆN TỪNG THÀNH VIÊN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_Toc218749191 \h </w:instrText>
        </w:r>
        <w:r w:rsidR="009D4077" w:rsidRPr="009D4077">
          <w:rPr>
            <w:noProof/>
            <w:webHidden/>
            <w:sz w:val="28"/>
          </w:rPr>
        </w:r>
        <w:r w:rsidR="009D4077" w:rsidRPr="009D4077">
          <w:rPr>
            <w:noProof/>
            <w:webHidden/>
            <w:sz w:val="28"/>
          </w:rPr>
          <w:fldChar w:fldCharType="separate"/>
        </w:r>
        <w:r w:rsidR="007C29B8">
          <w:rPr>
            <w:noProof/>
            <w:webHidden/>
            <w:sz w:val="28"/>
          </w:rPr>
          <w:t>9</w:t>
        </w:r>
        <w:r w:rsidR="009D4077" w:rsidRPr="009D4077">
          <w:rPr>
            <w:noProof/>
            <w:webHidden/>
            <w:sz w:val="28"/>
          </w:rPr>
          <w:fldChar w:fldCharType="end"/>
        </w:r>
      </w:hyperlink>
    </w:p>
    <w:p w14:paraId="5452314D" w14:textId="623B6D1B" w:rsidR="009D4077" w:rsidRPr="009D4077" w:rsidRDefault="00847609">
      <w:pPr>
        <w:pStyle w:val="TOC1"/>
        <w:tabs>
          <w:tab w:val="right" w:leader="hyphen" w:pos="9062"/>
        </w:tabs>
        <w:rPr>
          <w:rFonts w:asciiTheme="minorHAnsi" w:eastAsiaTheme="minorEastAsia" w:hAnsiTheme="minorHAnsi" w:cstheme="minorBidi"/>
          <w:noProof/>
          <w:sz w:val="24"/>
          <w:szCs w:val="22"/>
        </w:rPr>
      </w:pPr>
      <w:hyperlink w:anchor="_Toc218749192" w:history="1">
        <w:r w:rsidR="009D4077" w:rsidRPr="009D4077">
          <w:rPr>
            <w:rStyle w:val="Hyperlink"/>
            <w:b/>
            <w:bCs/>
            <w:noProof/>
            <w:sz w:val="28"/>
          </w:rPr>
          <w:t>LÝ DO CHỌN ĐỀ TÀI</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_Toc218749192 \h </w:instrText>
        </w:r>
        <w:r w:rsidR="009D4077" w:rsidRPr="009D4077">
          <w:rPr>
            <w:noProof/>
            <w:webHidden/>
            <w:sz w:val="28"/>
          </w:rPr>
        </w:r>
        <w:r w:rsidR="009D4077" w:rsidRPr="009D4077">
          <w:rPr>
            <w:noProof/>
            <w:webHidden/>
            <w:sz w:val="28"/>
          </w:rPr>
          <w:fldChar w:fldCharType="separate"/>
        </w:r>
        <w:r w:rsidR="007C29B8">
          <w:rPr>
            <w:noProof/>
            <w:webHidden/>
            <w:sz w:val="28"/>
          </w:rPr>
          <w:t>10</w:t>
        </w:r>
        <w:r w:rsidR="009D4077" w:rsidRPr="009D4077">
          <w:rPr>
            <w:noProof/>
            <w:webHidden/>
            <w:sz w:val="28"/>
          </w:rPr>
          <w:fldChar w:fldCharType="end"/>
        </w:r>
      </w:hyperlink>
    </w:p>
    <w:p w14:paraId="703A4B69" w14:textId="4D821660" w:rsidR="009D4077" w:rsidRPr="009D4077" w:rsidRDefault="00847609">
      <w:pPr>
        <w:pStyle w:val="TOC1"/>
        <w:tabs>
          <w:tab w:val="right" w:leader="hyphen" w:pos="9062"/>
        </w:tabs>
        <w:rPr>
          <w:rFonts w:asciiTheme="minorHAnsi" w:eastAsiaTheme="minorEastAsia" w:hAnsiTheme="minorHAnsi" w:cstheme="minorBidi"/>
          <w:noProof/>
          <w:sz w:val="24"/>
          <w:szCs w:val="22"/>
        </w:rPr>
      </w:pPr>
      <w:hyperlink w:anchor="_Toc218749193" w:history="1">
        <w:r w:rsidR="009D4077" w:rsidRPr="009D4077">
          <w:rPr>
            <w:rStyle w:val="Hyperlink"/>
            <w:b/>
            <w:bCs/>
            <w:noProof/>
            <w:sz w:val="28"/>
          </w:rPr>
          <w:t>Phần 1: CƠ SỞ LÝ THUYẾT</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_Toc218749193 \h </w:instrText>
        </w:r>
        <w:r w:rsidR="009D4077" w:rsidRPr="009D4077">
          <w:rPr>
            <w:noProof/>
            <w:webHidden/>
            <w:sz w:val="28"/>
          </w:rPr>
        </w:r>
        <w:r w:rsidR="009D4077" w:rsidRPr="009D4077">
          <w:rPr>
            <w:noProof/>
            <w:webHidden/>
            <w:sz w:val="28"/>
          </w:rPr>
          <w:fldChar w:fldCharType="separate"/>
        </w:r>
        <w:r w:rsidR="007C29B8">
          <w:rPr>
            <w:noProof/>
            <w:webHidden/>
            <w:sz w:val="28"/>
          </w:rPr>
          <w:t>11</w:t>
        </w:r>
        <w:r w:rsidR="009D4077" w:rsidRPr="009D4077">
          <w:rPr>
            <w:noProof/>
            <w:webHidden/>
            <w:sz w:val="28"/>
          </w:rPr>
          <w:fldChar w:fldCharType="end"/>
        </w:r>
      </w:hyperlink>
    </w:p>
    <w:p w14:paraId="076BDF54" w14:textId="7FB4EB6E"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194" w:history="1">
        <w:r w:rsidR="009D4077" w:rsidRPr="009D4077">
          <w:rPr>
            <w:rStyle w:val="Hyperlink"/>
            <w:noProof/>
            <w:sz w:val="28"/>
          </w:rPr>
          <w:t>1.1.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GIỚI THIỆU VỀ NGÔN NGỮ PHP</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_Toc218749194 \h </w:instrText>
        </w:r>
        <w:r w:rsidR="009D4077" w:rsidRPr="009D4077">
          <w:rPr>
            <w:noProof/>
            <w:webHidden/>
            <w:sz w:val="28"/>
          </w:rPr>
        </w:r>
        <w:r w:rsidR="009D4077" w:rsidRPr="009D4077">
          <w:rPr>
            <w:noProof/>
            <w:webHidden/>
            <w:sz w:val="28"/>
          </w:rPr>
          <w:fldChar w:fldCharType="separate"/>
        </w:r>
        <w:r w:rsidR="007C29B8">
          <w:rPr>
            <w:noProof/>
            <w:webHidden/>
            <w:sz w:val="28"/>
          </w:rPr>
          <w:t>11</w:t>
        </w:r>
        <w:r w:rsidR="009D4077" w:rsidRPr="009D4077">
          <w:rPr>
            <w:noProof/>
            <w:webHidden/>
            <w:sz w:val="28"/>
          </w:rPr>
          <w:fldChar w:fldCharType="end"/>
        </w:r>
      </w:hyperlink>
    </w:p>
    <w:p w14:paraId="50634772" w14:textId="397E572F"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195" w:history="1">
        <w:r w:rsidR="009D4077" w:rsidRPr="009D4077">
          <w:rPr>
            <w:rStyle w:val="Hyperlink"/>
            <w:noProof/>
            <w:sz w:val="28"/>
          </w:rPr>
          <w:t>1.1.1.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PHP là gì?</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_Toc218749195 \h </w:instrText>
        </w:r>
        <w:r w:rsidR="009D4077" w:rsidRPr="009D4077">
          <w:rPr>
            <w:noProof/>
            <w:webHidden/>
            <w:sz w:val="28"/>
          </w:rPr>
        </w:r>
        <w:r w:rsidR="009D4077" w:rsidRPr="009D4077">
          <w:rPr>
            <w:noProof/>
            <w:webHidden/>
            <w:sz w:val="28"/>
          </w:rPr>
          <w:fldChar w:fldCharType="separate"/>
        </w:r>
        <w:r w:rsidR="007C29B8">
          <w:rPr>
            <w:noProof/>
            <w:webHidden/>
            <w:sz w:val="28"/>
          </w:rPr>
          <w:t>11</w:t>
        </w:r>
        <w:r w:rsidR="009D4077" w:rsidRPr="009D4077">
          <w:rPr>
            <w:noProof/>
            <w:webHidden/>
            <w:sz w:val="28"/>
          </w:rPr>
          <w:fldChar w:fldCharType="end"/>
        </w:r>
      </w:hyperlink>
    </w:p>
    <w:p w14:paraId="0BB8C785" w14:textId="195ED67E"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196" w:history="1">
        <w:r w:rsidR="009D4077" w:rsidRPr="009D4077">
          <w:rPr>
            <w:rStyle w:val="Hyperlink"/>
            <w:noProof/>
            <w:sz w:val="28"/>
          </w:rPr>
          <w:t>1.1.2.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Đặc điểm và ưu điểm của PHP</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_Toc218749196 \h </w:instrText>
        </w:r>
        <w:r w:rsidR="009D4077" w:rsidRPr="009D4077">
          <w:rPr>
            <w:noProof/>
            <w:webHidden/>
            <w:sz w:val="28"/>
          </w:rPr>
        </w:r>
        <w:r w:rsidR="009D4077" w:rsidRPr="009D4077">
          <w:rPr>
            <w:noProof/>
            <w:webHidden/>
            <w:sz w:val="28"/>
          </w:rPr>
          <w:fldChar w:fldCharType="separate"/>
        </w:r>
        <w:r w:rsidR="007C29B8">
          <w:rPr>
            <w:noProof/>
            <w:webHidden/>
            <w:sz w:val="28"/>
          </w:rPr>
          <w:t>11</w:t>
        </w:r>
        <w:r w:rsidR="009D4077" w:rsidRPr="009D4077">
          <w:rPr>
            <w:noProof/>
            <w:webHidden/>
            <w:sz w:val="28"/>
          </w:rPr>
          <w:fldChar w:fldCharType="end"/>
        </w:r>
      </w:hyperlink>
    </w:p>
    <w:p w14:paraId="4ACAEA65" w14:textId="151084DA"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197" w:history="1">
        <w:r w:rsidR="009D4077" w:rsidRPr="009D4077">
          <w:rPr>
            <w:rStyle w:val="Hyperlink"/>
            <w:noProof/>
            <w:sz w:val="28"/>
          </w:rPr>
          <w:t>1.1.3.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Cách hoạt động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_Toc218749197 \h </w:instrText>
        </w:r>
        <w:r w:rsidR="009D4077" w:rsidRPr="009D4077">
          <w:rPr>
            <w:noProof/>
            <w:webHidden/>
            <w:sz w:val="28"/>
          </w:rPr>
        </w:r>
        <w:r w:rsidR="009D4077" w:rsidRPr="009D4077">
          <w:rPr>
            <w:noProof/>
            <w:webHidden/>
            <w:sz w:val="28"/>
          </w:rPr>
          <w:fldChar w:fldCharType="separate"/>
        </w:r>
        <w:r w:rsidR="007C29B8">
          <w:rPr>
            <w:noProof/>
            <w:webHidden/>
            <w:sz w:val="28"/>
          </w:rPr>
          <w:t>12</w:t>
        </w:r>
        <w:r w:rsidR="009D4077" w:rsidRPr="009D4077">
          <w:rPr>
            <w:noProof/>
            <w:webHidden/>
            <w:sz w:val="28"/>
          </w:rPr>
          <w:fldChar w:fldCharType="end"/>
        </w:r>
      </w:hyperlink>
    </w:p>
    <w:p w14:paraId="658EFD8E" w14:textId="41F45279"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198" w:history="1">
        <w:r w:rsidR="009D4077" w:rsidRPr="009D4077">
          <w:rPr>
            <w:rStyle w:val="Hyperlink"/>
            <w:noProof/>
            <w:sz w:val="28"/>
          </w:rPr>
          <w:t>1.1.4.</w:t>
        </w:r>
        <w:r w:rsidR="009D4077" w:rsidRPr="009D4077">
          <w:rPr>
            <w:rFonts w:asciiTheme="minorHAnsi" w:eastAsiaTheme="minorEastAsia" w:hAnsiTheme="minorHAnsi" w:cstheme="minorBidi"/>
            <w:noProof/>
            <w:sz w:val="24"/>
            <w:szCs w:val="22"/>
          </w:rPr>
          <w:tab/>
        </w:r>
        <w:r w:rsidR="009D4077" w:rsidRPr="009D4077">
          <w:rPr>
            <w:rStyle w:val="Hyperlink"/>
            <w:noProof/>
            <w:sz w:val="28"/>
          </w:rPr>
          <w:t>Ưu và nhược điểm của PHP</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_Toc218749198 \h </w:instrText>
        </w:r>
        <w:r w:rsidR="009D4077" w:rsidRPr="009D4077">
          <w:rPr>
            <w:noProof/>
            <w:webHidden/>
            <w:sz w:val="28"/>
          </w:rPr>
        </w:r>
        <w:r w:rsidR="009D4077" w:rsidRPr="009D4077">
          <w:rPr>
            <w:noProof/>
            <w:webHidden/>
            <w:sz w:val="28"/>
          </w:rPr>
          <w:fldChar w:fldCharType="separate"/>
        </w:r>
        <w:r w:rsidR="007C29B8">
          <w:rPr>
            <w:noProof/>
            <w:webHidden/>
            <w:sz w:val="28"/>
          </w:rPr>
          <w:t>12</w:t>
        </w:r>
        <w:r w:rsidR="009D4077" w:rsidRPr="009D4077">
          <w:rPr>
            <w:noProof/>
            <w:webHidden/>
            <w:sz w:val="28"/>
          </w:rPr>
          <w:fldChar w:fldCharType="end"/>
        </w:r>
      </w:hyperlink>
    </w:p>
    <w:p w14:paraId="39A21AC3" w14:textId="33C9F3BB"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199" w:history="1">
        <w:r w:rsidR="009D4077" w:rsidRPr="009D4077">
          <w:rPr>
            <w:rStyle w:val="Hyperlink"/>
            <w:noProof/>
            <w:sz w:val="28"/>
          </w:rPr>
          <w:t>1.2.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GIỚI THIỆU VỀ FRAMEWORK LARAREL</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_Toc218749199 \h </w:instrText>
        </w:r>
        <w:r w:rsidR="009D4077" w:rsidRPr="009D4077">
          <w:rPr>
            <w:noProof/>
            <w:webHidden/>
            <w:sz w:val="28"/>
          </w:rPr>
        </w:r>
        <w:r w:rsidR="009D4077" w:rsidRPr="009D4077">
          <w:rPr>
            <w:noProof/>
            <w:webHidden/>
            <w:sz w:val="28"/>
          </w:rPr>
          <w:fldChar w:fldCharType="separate"/>
        </w:r>
        <w:r w:rsidR="007C29B8">
          <w:rPr>
            <w:noProof/>
            <w:webHidden/>
            <w:sz w:val="28"/>
          </w:rPr>
          <w:t>14</w:t>
        </w:r>
        <w:r w:rsidR="009D4077" w:rsidRPr="009D4077">
          <w:rPr>
            <w:noProof/>
            <w:webHidden/>
            <w:sz w:val="28"/>
          </w:rPr>
          <w:fldChar w:fldCharType="end"/>
        </w:r>
      </w:hyperlink>
    </w:p>
    <w:p w14:paraId="1AE96D14" w14:textId="03534BBC"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00" w:history="1">
        <w:r w:rsidR="009D4077" w:rsidRPr="009D4077">
          <w:rPr>
            <w:rStyle w:val="Hyperlink"/>
            <w:noProof/>
            <w:sz w:val="28"/>
          </w:rPr>
          <w:t>1.2.1.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Giới thiệu framework Lararel</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_Toc218749200 \h </w:instrText>
        </w:r>
        <w:r w:rsidR="009D4077" w:rsidRPr="009D4077">
          <w:rPr>
            <w:noProof/>
            <w:webHidden/>
            <w:sz w:val="28"/>
          </w:rPr>
        </w:r>
        <w:r w:rsidR="009D4077" w:rsidRPr="009D4077">
          <w:rPr>
            <w:noProof/>
            <w:webHidden/>
            <w:sz w:val="28"/>
          </w:rPr>
          <w:fldChar w:fldCharType="separate"/>
        </w:r>
        <w:r w:rsidR="007C29B8">
          <w:rPr>
            <w:noProof/>
            <w:webHidden/>
            <w:sz w:val="28"/>
          </w:rPr>
          <w:t>14</w:t>
        </w:r>
        <w:r w:rsidR="009D4077" w:rsidRPr="009D4077">
          <w:rPr>
            <w:noProof/>
            <w:webHidden/>
            <w:sz w:val="28"/>
          </w:rPr>
          <w:fldChar w:fldCharType="end"/>
        </w:r>
      </w:hyperlink>
    </w:p>
    <w:p w14:paraId="080A61A0" w14:textId="3704B33D"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01" w:history="1">
        <w:r w:rsidR="009D4077" w:rsidRPr="009D4077">
          <w:rPr>
            <w:rStyle w:val="Hyperlink"/>
            <w:noProof/>
            <w:sz w:val="28"/>
          </w:rPr>
          <w:t>1.2.2.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Kiến trúc MVC và các thành phần chính của Lararel</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_Toc218749201 \h </w:instrText>
        </w:r>
        <w:r w:rsidR="009D4077" w:rsidRPr="009D4077">
          <w:rPr>
            <w:noProof/>
            <w:webHidden/>
            <w:sz w:val="28"/>
          </w:rPr>
        </w:r>
        <w:r w:rsidR="009D4077" w:rsidRPr="009D4077">
          <w:rPr>
            <w:noProof/>
            <w:webHidden/>
            <w:sz w:val="28"/>
          </w:rPr>
          <w:fldChar w:fldCharType="separate"/>
        </w:r>
        <w:r w:rsidR="007C29B8">
          <w:rPr>
            <w:noProof/>
            <w:webHidden/>
            <w:sz w:val="28"/>
          </w:rPr>
          <w:t>15</w:t>
        </w:r>
        <w:r w:rsidR="009D4077" w:rsidRPr="009D4077">
          <w:rPr>
            <w:noProof/>
            <w:webHidden/>
            <w:sz w:val="28"/>
          </w:rPr>
          <w:fldChar w:fldCharType="end"/>
        </w:r>
      </w:hyperlink>
    </w:p>
    <w:p w14:paraId="114FE3EF" w14:textId="57FF7796"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02" w:history="1">
        <w:r w:rsidR="009D4077" w:rsidRPr="009D4077">
          <w:rPr>
            <w:rStyle w:val="Hyperlink"/>
            <w:noProof/>
            <w:sz w:val="28"/>
          </w:rPr>
          <w:t>1.2.3.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Cách hoạt động của mô hình MVC trong Laravel</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_Toc218749202 \h </w:instrText>
        </w:r>
        <w:r w:rsidR="009D4077" w:rsidRPr="009D4077">
          <w:rPr>
            <w:noProof/>
            <w:webHidden/>
            <w:sz w:val="28"/>
          </w:rPr>
        </w:r>
        <w:r w:rsidR="009D4077" w:rsidRPr="009D4077">
          <w:rPr>
            <w:noProof/>
            <w:webHidden/>
            <w:sz w:val="28"/>
          </w:rPr>
          <w:fldChar w:fldCharType="separate"/>
        </w:r>
        <w:r w:rsidR="007C29B8">
          <w:rPr>
            <w:noProof/>
            <w:webHidden/>
            <w:sz w:val="28"/>
          </w:rPr>
          <w:t>15</w:t>
        </w:r>
        <w:r w:rsidR="009D4077" w:rsidRPr="009D4077">
          <w:rPr>
            <w:noProof/>
            <w:webHidden/>
            <w:sz w:val="28"/>
          </w:rPr>
          <w:fldChar w:fldCharType="end"/>
        </w:r>
      </w:hyperlink>
    </w:p>
    <w:p w14:paraId="40E81321" w14:textId="08B5A935"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03" w:history="1">
        <w:r w:rsidR="009D4077" w:rsidRPr="009D4077">
          <w:rPr>
            <w:rStyle w:val="Hyperlink"/>
            <w:noProof/>
            <w:sz w:val="28"/>
          </w:rPr>
          <w:t>1.3.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GIỚI THIỆU VỀ THƯ VIỆN REACT</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_Toc218749203 \h </w:instrText>
        </w:r>
        <w:r w:rsidR="009D4077" w:rsidRPr="009D4077">
          <w:rPr>
            <w:noProof/>
            <w:webHidden/>
            <w:sz w:val="28"/>
          </w:rPr>
        </w:r>
        <w:r w:rsidR="009D4077" w:rsidRPr="009D4077">
          <w:rPr>
            <w:noProof/>
            <w:webHidden/>
            <w:sz w:val="28"/>
          </w:rPr>
          <w:fldChar w:fldCharType="separate"/>
        </w:r>
        <w:r w:rsidR="007C29B8">
          <w:rPr>
            <w:noProof/>
            <w:webHidden/>
            <w:sz w:val="28"/>
          </w:rPr>
          <w:t>17</w:t>
        </w:r>
        <w:r w:rsidR="009D4077" w:rsidRPr="009D4077">
          <w:rPr>
            <w:noProof/>
            <w:webHidden/>
            <w:sz w:val="28"/>
          </w:rPr>
          <w:fldChar w:fldCharType="end"/>
        </w:r>
      </w:hyperlink>
    </w:p>
    <w:p w14:paraId="2232A185" w14:textId="4FF8617D"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04" w:history="1">
        <w:r w:rsidR="009D4077" w:rsidRPr="009D4077">
          <w:rPr>
            <w:rStyle w:val="Hyperlink"/>
            <w:noProof/>
            <w:sz w:val="28"/>
          </w:rPr>
          <w:t>1.3.1.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Tổng quan về thư việt React</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_Toc218749204 \h </w:instrText>
        </w:r>
        <w:r w:rsidR="009D4077" w:rsidRPr="009D4077">
          <w:rPr>
            <w:noProof/>
            <w:webHidden/>
            <w:sz w:val="28"/>
          </w:rPr>
        </w:r>
        <w:r w:rsidR="009D4077" w:rsidRPr="009D4077">
          <w:rPr>
            <w:noProof/>
            <w:webHidden/>
            <w:sz w:val="28"/>
          </w:rPr>
          <w:fldChar w:fldCharType="separate"/>
        </w:r>
        <w:r w:rsidR="007C29B8">
          <w:rPr>
            <w:noProof/>
            <w:webHidden/>
            <w:sz w:val="28"/>
          </w:rPr>
          <w:t>17</w:t>
        </w:r>
        <w:r w:rsidR="009D4077" w:rsidRPr="009D4077">
          <w:rPr>
            <w:noProof/>
            <w:webHidden/>
            <w:sz w:val="28"/>
          </w:rPr>
          <w:fldChar w:fldCharType="end"/>
        </w:r>
      </w:hyperlink>
    </w:p>
    <w:p w14:paraId="0B6B3E91" w14:textId="1A4BFD10"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05" w:history="1">
        <w:r w:rsidR="009D4077" w:rsidRPr="009D4077">
          <w:rPr>
            <w:rStyle w:val="Hyperlink"/>
            <w:noProof/>
            <w:sz w:val="28"/>
          </w:rPr>
          <w:t>1.3.2.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Các thành phần của React</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_Toc218749205 \h </w:instrText>
        </w:r>
        <w:r w:rsidR="009D4077" w:rsidRPr="009D4077">
          <w:rPr>
            <w:noProof/>
            <w:webHidden/>
            <w:sz w:val="28"/>
          </w:rPr>
        </w:r>
        <w:r w:rsidR="009D4077" w:rsidRPr="009D4077">
          <w:rPr>
            <w:noProof/>
            <w:webHidden/>
            <w:sz w:val="28"/>
          </w:rPr>
          <w:fldChar w:fldCharType="separate"/>
        </w:r>
        <w:r w:rsidR="007C29B8">
          <w:rPr>
            <w:noProof/>
            <w:webHidden/>
            <w:sz w:val="28"/>
          </w:rPr>
          <w:t>18</w:t>
        </w:r>
        <w:r w:rsidR="009D4077" w:rsidRPr="009D4077">
          <w:rPr>
            <w:noProof/>
            <w:webHidden/>
            <w:sz w:val="28"/>
          </w:rPr>
          <w:fldChar w:fldCharType="end"/>
        </w:r>
      </w:hyperlink>
    </w:p>
    <w:p w14:paraId="2C4BEC96" w14:textId="316431B3"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06" w:history="1">
        <w:r w:rsidR="009D4077" w:rsidRPr="009D4077">
          <w:rPr>
            <w:rStyle w:val="Hyperlink"/>
            <w:noProof/>
            <w:sz w:val="28"/>
          </w:rPr>
          <w:t>1.3.3.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Vai trò của React trong hệ thống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_Toc218749206 \h </w:instrText>
        </w:r>
        <w:r w:rsidR="009D4077" w:rsidRPr="009D4077">
          <w:rPr>
            <w:noProof/>
            <w:webHidden/>
            <w:sz w:val="28"/>
          </w:rPr>
        </w:r>
        <w:r w:rsidR="009D4077" w:rsidRPr="009D4077">
          <w:rPr>
            <w:noProof/>
            <w:webHidden/>
            <w:sz w:val="28"/>
          </w:rPr>
          <w:fldChar w:fldCharType="separate"/>
        </w:r>
        <w:r w:rsidR="007C29B8">
          <w:rPr>
            <w:noProof/>
            <w:webHidden/>
            <w:sz w:val="28"/>
          </w:rPr>
          <w:t>19</w:t>
        </w:r>
        <w:r w:rsidR="009D4077" w:rsidRPr="009D4077">
          <w:rPr>
            <w:noProof/>
            <w:webHidden/>
            <w:sz w:val="28"/>
          </w:rPr>
          <w:fldChar w:fldCharType="end"/>
        </w:r>
      </w:hyperlink>
    </w:p>
    <w:p w14:paraId="77BFFAE6" w14:textId="4D30FE3B"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07" w:history="1">
        <w:r w:rsidR="009D4077" w:rsidRPr="009D4077">
          <w:rPr>
            <w:rStyle w:val="Hyperlink"/>
            <w:noProof/>
            <w:sz w:val="28"/>
          </w:rPr>
          <w:t>1.4.</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GIỚI THIỆU VỀ HỆ QUẢN TRỊ CƠ SỞ DỮ LIỆU MYSQL</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_Toc218749207 \h </w:instrText>
        </w:r>
        <w:r w:rsidR="009D4077" w:rsidRPr="009D4077">
          <w:rPr>
            <w:noProof/>
            <w:webHidden/>
            <w:sz w:val="28"/>
          </w:rPr>
        </w:r>
        <w:r w:rsidR="009D4077" w:rsidRPr="009D4077">
          <w:rPr>
            <w:noProof/>
            <w:webHidden/>
            <w:sz w:val="28"/>
          </w:rPr>
          <w:fldChar w:fldCharType="separate"/>
        </w:r>
        <w:r w:rsidR="007C29B8">
          <w:rPr>
            <w:noProof/>
            <w:webHidden/>
            <w:sz w:val="28"/>
          </w:rPr>
          <w:t>20</w:t>
        </w:r>
        <w:r w:rsidR="009D4077" w:rsidRPr="009D4077">
          <w:rPr>
            <w:noProof/>
            <w:webHidden/>
            <w:sz w:val="28"/>
          </w:rPr>
          <w:fldChar w:fldCharType="end"/>
        </w:r>
      </w:hyperlink>
    </w:p>
    <w:p w14:paraId="1B09438A" w14:textId="5B88979C" w:rsidR="009D4077" w:rsidRPr="009D4077" w:rsidRDefault="00847609">
      <w:pPr>
        <w:pStyle w:val="TOC3"/>
        <w:tabs>
          <w:tab w:val="right" w:leader="hyphen" w:pos="9062"/>
        </w:tabs>
        <w:rPr>
          <w:rFonts w:asciiTheme="minorHAnsi" w:eastAsiaTheme="minorEastAsia" w:hAnsiTheme="minorHAnsi" w:cstheme="minorBidi"/>
          <w:noProof/>
          <w:sz w:val="24"/>
          <w:szCs w:val="22"/>
        </w:rPr>
      </w:pPr>
      <w:hyperlink w:anchor="_Toc218749208" w:history="1">
        <w:r w:rsidR="009D4077" w:rsidRPr="009D4077">
          <w:rPr>
            <w:rStyle w:val="Hyperlink"/>
            <w:noProof/>
            <w:sz w:val="28"/>
          </w:rPr>
          <w:t>1.4.1. Tổng quan về hệ quản trị cơ sở dữ liệu MySQL</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_Toc218749208 \h </w:instrText>
        </w:r>
        <w:r w:rsidR="009D4077" w:rsidRPr="009D4077">
          <w:rPr>
            <w:noProof/>
            <w:webHidden/>
            <w:sz w:val="28"/>
          </w:rPr>
        </w:r>
        <w:r w:rsidR="009D4077" w:rsidRPr="009D4077">
          <w:rPr>
            <w:noProof/>
            <w:webHidden/>
            <w:sz w:val="28"/>
          </w:rPr>
          <w:fldChar w:fldCharType="separate"/>
        </w:r>
        <w:r w:rsidR="007C29B8">
          <w:rPr>
            <w:noProof/>
            <w:webHidden/>
            <w:sz w:val="28"/>
          </w:rPr>
          <w:t>20</w:t>
        </w:r>
        <w:r w:rsidR="009D4077" w:rsidRPr="009D4077">
          <w:rPr>
            <w:noProof/>
            <w:webHidden/>
            <w:sz w:val="28"/>
          </w:rPr>
          <w:fldChar w:fldCharType="end"/>
        </w:r>
      </w:hyperlink>
    </w:p>
    <w:p w14:paraId="4D70D3E2" w14:textId="38C2C5ED" w:rsidR="009D4077" w:rsidRPr="009D4077" w:rsidRDefault="00847609">
      <w:pPr>
        <w:pStyle w:val="TOC3"/>
        <w:tabs>
          <w:tab w:val="right" w:leader="hyphen" w:pos="9062"/>
        </w:tabs>
        <w:rPr>
          <w:rFonts w:asciiTheme="minorHAnsi" w:eastAsiaTheme="minorEastAsia" w:hAnsiTheme="minorHAnsi" w:cstheme="minorBidi"/>
          <w:noProof/>
          <w:sz w:val="24"/>
          <w:szCs w:val="22"/>
        </w:rPr>
      </w:pPr>
      <w:hyperlink w:anchor="_Toc218749209" w:history="1">
        <w:r w:rsidR="009D4077" w:rsidRPr="009D4077">
          <w:rPr>
            <w:rStyle w:val="Hyperlink"/>
            <w:noProof/>
            <w:sz w:val="28"/>
          </w:rPr>
          <w:t>1.4.2. Cách thức hoạt động của MySQL theo mô hình Client – Server</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_Toc218749209 \h </w:instrText>
        </w:r>
        <w:r w:rsidR="009D4077" w:rsidRPr="009D4077">
          <w:rPr>
            <w:noProof/>
            <w:webHidden/>
            <w:sz w:val="28"/>
          </w:rPr>
        </w:r>
        <w:r w:rsidR="009D4077" w:rsidRPr="009D4077">
          <w:rPr>
            <w:noProof/>
            <w:webHidden/>
            <w:sz w:val="28"/>
          </w:rPr>
          <w:fldChar w:fldCharType="separate"/>
        </w:r>
        <w:r w:rsidR="007C29B8">
          <w:rPr>
            <w:noProof/>
            <w:webHidden/>
            <w:sz w:val="28"/>
          </w:rPr>
          <w:t>20</w:t>
        </w:r>
        <w:r w:rsidR="009D4077" w:rsidRPr="009D4077">
          <w:rPr>
            <w:noProof/>
            <w:webHidden/>
            <w:sz w:val="28"/>
          </w:rPr>
          <w:fldChar w:fldCharType="end"/>
        </w:r>
      </w:hyperlink>
    </w:p>
    <w:p w14:paraId="7C7D5B44" w14:textId="3D34C134" w:rsidR="009D4077" w:rsidRPr="009D4077" w:rsidRDefault="00847609">
      <w:pPr>
        <w:pStyle w:val="TOC3"/>
        <w:tabs>
          <w:tab w:val="right" w:leader="hyphen" w:pos="9062"/>
        </w:tabs>
        <w:rPr>
          <w:rFonts w:asciiTheme="minorHAnsi" w:eastAsiaTheme="minorEastAsia" w:hAnsiTheme="minorHAnsi" w:cstheme="minorBidi"/>
          <w:noProof/>
          <w:sz w:val="24"/>
          <w:szCs w:val="22"/>
        </w:rPr>
      </w:pPr>
      <w:hyperlink w:anchor="_Toc218749210" w:history="1">
        <w:r w:rsidR="009D4077" w:rsidRPr="009D4077">
          <w:rPr>
            <w:rStyle w:val="Hyperlink"/>
            <w:noProof/>
            <w:sz w:val="28"/>
          </w:rPr>
          <w:t>1.4.3. Vai trò của MySQL trong hệ thống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_Toc218749210 \h </w:instrText>
        </w:r>
        <w:r w:rsidR="009D4077" w:rsidRPr="009D4077">
          <w:rPr>
            <w:noProof/>
            <w:webHidden/>
            <w:sz w:val="28"/>
          </w:rPr>
        </w:r>
        <w:r w:rsidR="009D4077" w:rsidRPr="009D4077">
          <w:rPr>
            <w:noProof/>
            <w:webHidden/>
            <w:sz w:val="28"/>
          </w:rPr>
          <w:fldChar w:fldCharType="separate"/>
        </w:r>
        <w:r w:rsidR="007C29B8">
          <w:rPr>
            <w:noProof/>
            <w:webHidden/>
            <w:sz w:val="28"/>
          </w:rPr>
          <w:t>21</w:t>
        </w:r>
        <w:r w:rsidR="009D4077" w:rsidRPr="009D4077">
          <w:rPr>
            <w:noProof/>
            <w:webHidden/>
            <w:sz w:val="28"/>
          </w:rPr>
          <w:fldChar w:fldCharType="end"/>
        </w:r>
      </w:hyperlink>
    </w:p>
    <w:p w14:paraId="70233B8F" w14:textId="45727850" w:rsidR="009D4077" w:rsidRPr="009D4077" w:rsidRDefault="00847609">
      <w:pPr>
        <w:pStyle w:val="TOC1"/>
        <w:tabs>
          <w:tab w:val="right" w:leader="hyphen" w:pos="9062"/>
        </w:tabs>
        <w:rPr>
          <w:rFonts w:asciiTheme="minorHAnsi" w:eastAsiaTheme="minorEastAsia" w:hAnsiTheme="minorHAnsi" w:cstheme="minorBidi"/>
          <w:noProof/>
          <w:sz w:val="24"/>
          <w:szCs w:val="22"/>
        </w:rPr>
      </w:pPr>
      <w:hyperlink w:anchor="_Toc218749211" w:history="1">
        <w:r w:rsidR="009D4077" w:rsidRPr="009D4077">
          <w:rPr>
            <w:rStyle w:val="Hyperlink"/>
            <w:b/>
            <w:bCs/>
            <w:noProof/>
            <w:sz w:val="28"/>
          </w:rPr>
          <w:t>Phần 2: PHÂN TÍCH THIẾT KẾ HỆ THỐNG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_Toc218749211 \h </w:instrText>
        </w:r>
        <w:r w:rsidR="009D4077" w:rsidRPr="009D4077">
          <w:rPr>
            <w:noProof/>
            <w:webHidden/>
            <w:sz w:val="28"/>
          </w:rPr>
        </w:r>
        <w:r w:rsidR="009D4077" w:rsidRPr="009D4077">
          <w:rPr>
            <w:noProof/>
            <w:webHidden/>
            <w:sz w:val="28"/>
          </w:rPr>
          <w:fldChar w:fldCharType="separate"/>
        </w:r>
        <w:r w:rsidR="007C29B8">
          <w:rPr>
            <w:noProof/>
            <w:webHidden/>
            <w:sz w:val="28"/>
          </w:rPr>
          <w:t>23</w:t>
        </w:r>
        <w:r w:rsidR="009D4077" w:rsidRPr="009D4077">
          <w:rPr>
            <w:noProof/>
            <w:webHidden/>
            <w:sz w:val="28"/>
          </w:rPr>
          <w:fldChar w:fldCharType="end"/>
        </w:r>
      </w:hyperlink>
    </w:p>
    <w:p w14:paraId="12B0C088" w14:textId="32E00DC9"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12" w:history="1">
        <w:r w:rsidR="009D4077" w:rsidRPr="009D4077">
          <w:rPr>
            <w:rStyle w:val="Hyperlink"/>
            <w:noProof/>
            <w:sz w:val="28"/>
          </w:rPr>
          <w:t>2.1.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MÔ TẢ ĐỀ TÀI</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_Toc218749212 \h </w:instrText>
        </w:r>
        <w:r w:rsidR="009D4077" w:rsidRPr="009D4077">
          <w:rPr>
            <w:noProof/>
            <w:webHidden/>
            <w:sz w:val="28"/>
          </w:rPr>
        </w:r>
        <w:r w:rsidR="009D4077" w:rsidRPr="009D4077">
          <w:rPr>
            <w:noProof/>
            <w:webHidden/>
            <w:sz w:val="28"/>
          </w:rPr>
          <w:fldChar w:fldCharType="separate"/>
        </w:r>
        <w:r w:rsidR="007C29B8">
          <w:rPr>
            <w:noProof/>
            <w:webHidden/>
            <w:sz w:val="28"/>
          </w:rPr>
          <w:t>23</w:t>
        </w:r>
        <w:r w:rsidR="009D4077" w:rsidRPr="009D4077">
          <w:rPr>
            <w:noProof/>
            <w:webHidden/>
            <w:sz w:val="28"/>
          </w:rPr>
          <w:fldChar w:fldCharType="end"/>
        </w:r>
      </w:hyperlink>
    </w:p>
    <w:p w14:paraId="21D6E452" w14:textId="19F29D71"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13" w:history="1">
        <w:r w:rsidR="009D4077" w:rsidRPr="009D4077">
          <w:rPr>
            <w:rStyle w:val="Hyperlink"/>
            <w:noProof/>
            <w:sz w:val="28"/>
          </w:rPr>
          <w:t>2.2.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PHÂN TÍCH THIẾT KẾ HỆ THỐNG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_Toc218749213 \h </w:instrText>
        </w:r>
        <w:r w:rsidR="009D4077" w:rsidRPr="009D4077">
          <w:rPr>
            <w:noProof/>
            <w:webHidden/>
            <w:sz w:val="28"/>
          </w:rPr>
        </w:r>
        <w:r w:rsidR="009D4077" w:rsidRPr="009D4077">
          <w:rPr>
            <w:noProof/>
            <w:webHidden/>
            <w:sz w:val="28"/>
          </w:rPr>
          <w:fldChar w:fldCharType="separate"/>
        </w:r>
        <w:r w:rsidR="007C29B8">
          <w:rPr>
            <w:noProof/>
            <w:webHidden/>
            <w:sz w:val="28"/>
          </w:rPr>
          <w:t>23</w:t>
        </w:r>
        <w:r w:rsidR="009D4077" w:rsidRPr="009D4077">
          <w:rPr>
            <w:noProof/>
            <w:webHidden/>
            <w:sz w:val="28"/>
          </w:rPr>
          <w:fldChar w:fldCharType="end"/>
        </w:r>
      </w:hyperlink>
    </w:p>
    <w:p w14:paraId="4C01D922" w14:textId="0B74C1F8"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14" w:history="1">
        <w:r w:rsidR="009D4077" w:rsidRPr="009D4077">
          <w:rPr>
            <w:rStyle w:val="Hyperlink"/>
            <w:noProof/>
            <w:sz w:val="28"/>
          </w:rPr>
          <w:t>2.2.1.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Mô hình MCD và UML  của hệ thống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_Toc218749214 \h </w:instrText>
        </w:r>
        <w:r w:rsidR="009D4077" w:rsidRPr="009D4077">
          <w:rPr>
            <w:noProof/>
            <w:webHidden/>
            <w:sz w:val="28"/>
          </w:rPr>
        </w:r>
        <w:r w:rsidR="009D4077" w:rsidRPr="009D4077">
          <w:rPr>
            <w:noProof/>
            <w:webHidden/>
            <w:sz w:val="28"/>
          </w:rPr>
          <w:fldChar w:fldCharType="separate"/>
        </w:r>
        <w:r w:rsidR="007C29B8">
          <w:rPr>
            <w:noProof/>
            <w:webHidden/>
            <w:sz w:val="28"/>
          </w:rPr>
          <w:t>23</w:t>
        </w:r>
        <w:r w:rsidR="009D4077" w:rsidRPr="009D4077">
          <w:rPr>
            <w:noProof/>
            <w:webHidden/>
            <w:sz w:val="28"/>
          </w:rPr>
          <w:fldChar w:fldCharType="end"/>
        </w:r>
      </w:hyperlink>
    </w:p>
    <w:p w14:paraId="7DF3C1CB" w14:textId="4D71B1D0"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15" w:history="1">
        <w:r w:rsidR="009D4077" w:rsidRPr="009D4077">
          <w:rPr>
            <w:rStyle w:val="Hyperlink"/>
            <w:noProof/>
            <w:sz w:val="28"/>
          </w:rPr>
          <w:t>2.2.2.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Mô hình MLD/Lược đồ CSDL (Mô hình dữ liệu mức logic, mức vật lý)</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_Toc218749215 \h </w:instrText>
        </w:r>
        <w:r w:rsidR="009D4077" w:rsidRPr="009D4077">
          <w:rPr>
            <w:noProof/>
            <w:webHidden/>
            <w:sz w:val="28"/>
          </w:rPr>
        </w:r>
        <w:r w:rsidR="009D4077" w:rsidRPr="009D4077">
          <w:rPr>
            <w:noProof/>
            <w:webHidden/>
            <w:sz w:val="28"/>
          </w:rPr>
          <w:fldChar w:fldCharType="separate"/>
        </w:r>
        <w:r w:rsidR="007C29B8">
          <w:rPr>
            <w:noProof/>
            <w:webHidden/>
            <w:sz w:val="28"/>
          </w:rPr>
          <w:t>25</w:t>
        </w:r>
        <w:r w:rsidR="009D4077" w:rsidRPr="009D4077">
          <w:rPr>
            <w:noProof/>
            <w:webHidden/>
            <w:sz w:val="28"/>
          </w:rPr>
          <w:fldChar w:fldCharType="end"/>
        </w:r>
      </w:hyperlink>
    </w:p>
    <w:p w14:paraId="0B5E7DCA" w14:textId="6332D541"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16" w:history="1">
        <w:r w:rsidR="009D4077" w:rsidRPr="009D4077">
          <w:rPr>
            <w:rStyle w:val="Hyperlink"/>
            <w:noProof/>
            <w:sz w:val="28"/>
          </w:rPr>
          <w:t>2.3.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_Toc218749216 \h </w:instrText>
        </w:r>
        <w:r w:rsidR="009D4077" w:rsidRPr="009D4077">
          <w:rPr>
            <w:noProof/>
            <w:webHidden/>
            <w:sz w:val="28"/>
          </w:rPr>
        </w:r>
        <w:r w:rsidR="009D4077" w:rsidRPr="009D4077">
          <w:rPr>
            <w:noProof/>
            <w:webHidden/>
            <w:sz w:val="28"/>
          </w:rPr>
          <w:fldChar w:fldCharType="separate"/>
        </w:r>
        <w:r w:rsidR="007C29B8">
          <w:rPr>
            <w:noProof/>
            <w:webHidden/>
            <w:sz w:val="28"/>
          </w:rPr>
          <w:t>32</w:t>
        </w:r>
        <w:r w:rsidR="009D4077" w:rsidRPr="009D4077">
          <w:rPr>
            <w:noProof/>
            <w:webHidden/>
            <w:sz w:val="28"/>
          </w:rPr>
          <w:fldChar w:fldCharType="end"/>
        </w:r>
      </w:hyperlink>
    </w:p>
    <w:p w14:paraId="430C575E" w14:textId="5CAF6B7C"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17" w:history="1">
        <w:r w:rsidR="009D4077" w:rsidRPr="009D4077">
          <w:rPr>
            <w:rStyle w:val="Hyperlink"/>
            <w:noProof/>
            <w:sz w:val="28"/>
          </w:rPr>
          <w:t>2.3.1.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đăng nhập/ đăng kí</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_Toc218749217 \h </w:instrText>
        </w:r>
        <w:r w:rsidR="009D4077" w:rsidRPr="009D4077">
          <w:rPr>
            <w:noProof/>
            <w:webHidden/>
            <w:sz w:val="28"/>
          </w:rPr>
        </w:r>
        <w:r w:rsidR="009D4077" w:rsidRPr="009D4077">
          <w:rPr>
            <w:noProof/>
            <w:webHidden/>
            <w:sz w:val="28"/>
          </w:rPr>
          <w:fldChar w:fldCharType="separate"/>
        </w:r>
        <w:r w:rsidR="007C29B8">
          <w:rPr>
            <w:noProof/>
            <w:webHidden/>
            <w:sz w:val="28"/>
          </w:rPr>
          <w:t>32</w:t>
        </w:r>
        <w:r w:rsidR="009D4077" w:rsidRPr="009D4077">
          <w:rPr>
            <w:noProof/>
            <w:webHidden/>
            <w:sz w:val="28"/>
          </w:rPr>
          <w:fldChar w:fldCharType="end"/>
        </w:r>
      </w:hyperlink>
    </w:p>
    <w:p w14:paraId="4B8098B3" w14:textId="50E7F3BB"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18" w:history="1">
        <w:r w:rsidR="009D4077" w:rsidRPr="009D4077">
          <w:rPr>
            <w:rStyle w:val="Hyperlink"/>
            <w:noProof/>
            <w:sz w:val="28"/>
          </w:rPr>
          <w:t>2.3.2.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trang chủ</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_Toc218749218 \h </w:instrText>
        </w:r>
        <w:r w:rsidR="009D4077" w:rsidRPr="009D4077">
          <w:rPr>
            <w:noProof/>
            <w:webHidden/>
            <w:sz w:val="28"/>
          </w:rPr>
        </w:r>
        <w:r w:rsidR="009D4077" w:rsidRPr="009D4077">
          <w:rPr>
            <w:noProof/>
            <w:webHidden/>
            <w:sz w:val="28"/>
          </w:rPr>
          <w:fldChar w:fldCharType="separate"/>
        </w:r>
        <w:r w:rsidR="007C29B8">
          <w:rPr>
            <w:noProof/>
            <w:webHidden/>
            <w:sz w:val="28"/>
          </w:rPr>
          <w:t>33</w:t>
        </w:r>
        <w:r w:rsidR="009D4077" w:rsidRPr="009D4077">
          <w:rPr>
            <w:noProof/>
            <w:webHidden/>
            <w:sz w:val="28"/>
          </w:rPr>
          <w:fldChar w:fldCharType="end"/>
        </w:r>
      </w:hyperlink>
    </w:p>
    <w:p w14:paraId="1F6EE5EB" w14:textId="19063A7C"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19" w:history="1">
        <w:r w:rsidR="009D4077" w:rsidRPr="009D4077">
          <w:rPr>
            <w:rStyle w:val="Hyperlink"/>
            <w:noProof/>
            <w:sz w:val="28"/>
          </w:rPr>
          <w:t>2.3.3.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trang sản phẩm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_Toc218749219 \h </w:instrText>
        </w:r>
        <w:r w:rsidR="009D4077" w:rsidRPr="009D4077">
          <w:rPr>
            <w:noProof/>
            <w:webHidden/>
            <w:sz w:val="28"/>
          </w:rPr>
        </w:r>
        <w:r w:rsidR="009D4077" w:rsidRPr="009D4077">
          <w:rPr>
            <w:noProof/>
            <w:webHidden/>
            <w:sz w:val="28"/>
          </w:rPr>
          <w:fldChar w:fldCharType="separate"/>
        </w:r>
        <w:r w:rsidR="007C29B8">
          <w:rPr>
            <w:noProof/>
            <w:webHidden/>
            <w:sz w:val="28"/>
          </w:rPr>
          <w:t>34</w:t>
        </w:r>
        <w:r w:rsidR="009D4077" w:rsidRPr="009D4077">
          <w:rPr>
            <w:noProof/>
            <w:webHidden/>
            <w:sz w:val="28"/>
          </w:rPr>
          <w:fldChar w:fldCharType="end"/>
        </w:r>
      </w:hyperlink>
    </w:p>
    <w:p w14:paraId="7C772882" w14:textId="53AA6EB1"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20" w:history="1">
        <w:r w:rsidR="009D4077" w:rsidRPr="009D4077">
          <w:rPr>
            <w:rStyle w:val="Hyperlink"/>
            <w:noProof/>
            <w:sz w:val="28"/>
          </w:rPr>
          <w:t>2.3.4.</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trang giới thiệu</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_Toc218749220 \h </w:instrText>
        </w:r>
        <w:r w:rsidR="009D4077" w:rsidRPr="009D4077">
          <w:rPr>
            <w:noProof/>
            <w:webHidden/>
            <w:sz w:val="28"/>
          </w:rPr>
        </w:r>
        <w:r w:rsidR="009D4077" w:rsidRPr="009D4077">
          <w:rPr>
            <w:noProof/>
            <w:webHidden/>
            <w:sz w:val="28"/>
          </w:rPr>
          <w:fldChar w:fldCharType="separate"/>
        </w:r>
        <w:r w:rsidR="007C29B8">
          <w:rPr>
            <w:noProof/>
            <w:webHidden/>
            <w:sz w:val="28"/>
          </w:rPr>
          <w:t>35</w:t>
        </w:r>
        <w:r w:rsidR="009D4077" w:rsidRPr="009D4077">
          <w:rPr>
            <w:noProof/>
            <w:webHidden/>
            <w:sz w:val="28"/>
          </w:rPr>
          <w:fldChar w:fldCharType="end"/>
        </w:r>
      </w:hyperlink>
    </w:p>
    <w:p w14:paraId="0259EFA7" w14:textId="77A4D122"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21" w:history="1">
        <w:r w:rsidR="009D4077" w:rsidRPr="009D4077">
          <w:rPr>
            <w:rStyle w:val="Hyperlink"/>
            <w:noProof/>
            <w:sz w:val="28"/>
          </w:rPr>
          <w:t>2.3.5.</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trang liên hệ</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_Toc218749221 \h </w:instrText>
        </w:r>
        <w:r w:rsidR="009D4077" w:rsidRPr="009D4077">
          <w:rPr>
            <w:noProof/>
            <w:webHidden/>
            <w:sz w:val="28"/>
          </w:rPr>
        </w:r>
        <w:r w:rsidR="009D4077" w:rsidRPr="009D4077">
          <w:rPr>
            <w:noProof/>
            <w:webHidden/>
            <w:sz w:val="28"/>
          </w:rPr>
          <w:fldChar w:fldCharType="separate"/>
        </w:r>
        <w:r w:rsidR="007C29B8">
          <w:rPr>
            <w:noProof/>
            <w:webHidden/>
            <w:sz w:val="28"/>
          </w:rPr>
          <w:t>36</w:t>
        </w:r>
        <w:r w:rsidR="009D4077" w:rsidRPr="009D4077">
          <w:rPr>
            <w:noProof/>
            <w:webHidden/>
            <w:sz w:val="28"/>
          </w:rPr>
          <w:fldChar w:fldCharType="end"/>
        </w:r>
      </w:hyperlink>
    </w:p>
    <w:p w14:paraId="4F4B86D9" w14:textId="7FC5B04E"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22" w:history="1">
        <w:r w:rsidR="009D4077" w:rsidRPr="009D4077">
          <w:rPr>
            <w:rStyle w:val="Hyperlink"/>
            <w:noProof/>
            <w:sz w:val="28"/>
          </w:rPr>
          <w:t>2.3.6.</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thanh toán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_Toc218749222 \h </w:instrText>
        </w:r>
        <w:r w:rsidR="009D4077" w:rsidRPr="009D4077">
          <w:rPr>
            <w:noProof/>
            <w:webHidden/>
            <w:sz w:val="28"/>
          </w:rPr>
        </w:r>
        <w:r w:rsidR="009D4077" w:rsidRPr="009D4077">
          <w:rPr>
            <w:noProof/>
            <w:webHidden/>
            <w:sz w:val="28"/>
          </w:rPr>
          <w:fldChar w:fldCharType="separate"/>
        </w:r>
        <w:r w:rsidR="007C29B8">
          <w:rPr>
            <w:noProof/>
            <w:webHidden/>
            <w:sz w:val="28"/>
          </w:rPr>
          <w:t>37</w:t>
        </w:r>
        <w:r w:rsidR="009D4077" w:rsidRPr="009D4077">
          <w:rPr>
            <w:noProof/>
            <w:webHidden/>
            <w:sz w:val="28"/>
          </w:rPr>
          <w:fldChar w:fldCharType="end"/>
        </w:r>
      </w:hyperlink>
    </w:p>
    <w:p w14:paraId="1F8120FB" w14:textId="1A884AD1"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23" w:history="1">
        <w:r w:rsidR="009D4077" w:rsidRPr="009D4077">
          <w:rPr>
            <w:rStyle w:val="Hyperlink"/>
            <w:noProof/>
            <w:sz w:val="28"/>
          </w:rPr>
          <w:t>2.3.7.</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dashboard quản lí hệ thống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_Toc218749223 \h </w:instrText>
        </w:r>
        <w:r w:rsidR="009D4077" w:rsidRPr="009D4077">
          <w:rPr>
            <w:noProof/>
            <w:webHidden/>
            <w:sz w:val="28"/>
          </w:rPr>
        </w:r>
        <w:r w:rsidR="009D4077" w:rsidRPr="009D4077">
          <w:rPr>
            <w:noProof/>
            <w:webHidden/>
            <w:sz w:val="28"/>
          </w:rPr>
          <w:fldChar w:fldCharType="separate"/>
        </w:r>
        <w:r w:rsidR="007C29B8">
          <w:rPr>
            <w:noProof/>
            <w:webHidden/>
            <w:sz w:val="28"/>
          </w:rPr>
          <w:t>38</w:t>
        </w:r>
        <w:r w:rsidR="009D4077" w:rsidRPr="009D4077">
          <w:rPr>
            <w:noProof/>
            <w:webHidden/>
            <w:sz w:val="28"/>
          </w:rPr>
          <w:fldChar w:fldCharType="end"/>
        </w:r>
      </w:hyperlink>
    </w:p>
    <w:p w14:paraId="37DB081D" w14:textId="0F02E177"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24" w:history="1">
        <w:r w:rsidR="009D4077" w:rsidRPr="009D4077">
          <w:rPr>
            <w:rStyle w:val="Hyperlink"/>
            <w:noProof/>
            <w:sz w:val="28"/>
          </w:rPr>
          <w:t>2.3.8.</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quản lí danh mục</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_Toc218749224 \h </w:instrText>
        </w:r>
        <w:r w:rsidR="009D4077" w:rsidRPr="009D4077">
          <w:rPr>
            <w:noProof/>
            <w:webHidden/>
            <w:sz w:val="28"/>
          </w:rPr>
        </w:r>
        <w:r w:rsidR="009D4077" w:rsidRPr="009D4077">
          <w:rPr>
            <w:noProof/>
            <w:webHidden/>
            <w:sz w:val="28"/>
          </w:rPr>
          <w:fldChar w:fldCharType="separate"/>
        </w:r>
        <w:r w:rsidR="007C29B8">
          <w:rPr>
            <w:noProof/>
            <w:webHidden/>
            <w:sz w:val="28"/>
          </w:rPr>
          <w:t>38</w:t>
        </w:r>
        <w:r w:rsidR="009D4077" w:rsidRPr="009D4077">
          <w:rPr>
            <w:noProof/>
            <w:webHidden/>
            <w:sz w:val="28"/>
          </w:rPr>
          <w:fldChar w:fldCharType="end"/>
        </w:r>
      </w:hyperlink>
    </w:p>
    <w:p w14:paraId="68D30C96" w14:textId="4CD8F37E"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25" w:history="1">
        <w:r w:rsidR="009D4077" w:rsidRPr="009D4077">
          <w:rPr>
            <w:rStyle w:val="Hyperlink"/>
            <w:noProof/>
            <w:sz w:val="28"/>
          </w:rPr>
          <w:t>2.3.9.</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quản lí sản phẩm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_Toc218749225 \h </w:instrText>
        </w:r>
        <w:r w:rsidR="009D4077" w:rsidRPr="009D4077">
          <w:rPr>
            <w:noProof/>
            <w:webHidden/>
            <w:sz w:val="28"/>
          </w:rPr>
        </w:r>
        <w:r w:rsidR="009D4077" w:rsidRPr="009D4077">
          <w:rPr>
            <w:noProof/>
            <w:webHidden/>
            <w:sz w:val="28"/>
          </w:rPr>
          <w:fldChar w:fldCharType="separate"/>
        </w:r>
        <w:r w:rsidR="007C29B8">
          <w:rPr>
            <w:noProof/>
            <w:webHidden/>
            <w:sz w:val="28"/>
          </w:rPr>
          <w:t>39</w:t>
        </w:r>
        <w:r w:rsidR="009D4077" w:rsidRPr="009D4077">
          <w:rPr>
            <w:noProof/>
            <w:webHidden/>
            <w:sz w:val="28"/>
          </w:rPr>
          <w:fldChar w:fldCharType="end"/>
        </w:r>
      </w:hyperlink>
    </w:p>
    <w:p w14:paraId="0396BE59" w14:textId="1AF08208"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26" w:history="1">
        <w:r w:rsidR="009D4077" w:rsidRPr="009D4077">
          <w:rPr>
            <w:rStyle w:val="Hyperlink"/>
            <w:noProof/>
            <w:sz w:val="28"/>
          </w:rPr>
          <w:t>2.3.10.</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quản lí khách hàng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_Toc218749226 \h </w:instrText>
        </w:r>
        <w:r w:rsidR="009D4077" w:rsidRPr="009D4077">
          <w:rPr>
            <w:noProof/>
            <w:webHidden/>
            <w:sz w:val="28"/>
          </w:rPr>
        </w:r>
        <w:r w:rsidR="009D4077" w:rsidRPr="009D4077">
          <w:rPr>
            <w:noProof/>
            <w:webHidden/>
            <w:sz w:val="28"/>
          </w:rPr>
          <w:fldChar w:fldCharType="separate"/>
        </w:r>
        <w:r w:rsidR="007C29B8">
          <w:rPr>
            <w:noProof/>
            <w:webHidden/>
            <w:sz w:val="28"/>
          </w:rPr>
          <w:t>40</w:t>
        </w:r>
        <w:r w:rsidR="009D4077" w:rsidRPr="009D4077">
          <w:rPr>
            <w:noProof/>
            <w:webHidden/>
            <w:sz w:val="28"/>
          </w:rPr>
          <w:fldChar w:fldCharType="end"/>
        </w:r>
      </w:hyperlink>
    </w:p>
    <w:p w14:paraId="4911065E" w14:textId="071A9502"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27" w:history="1">
        <w:r w:rsidR="009D4077" w:rsidRPr="009D4077">
          <w:rPr>
            <w:rStyle w:val="Hyperlink"/>
            <w:noProof/>
            <w:sz w:val="28"/>
          </w:rPr>
          <w:t>2.3.11.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Phác thảo giao diện quản lí đánh giá</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_Toc218749227 \h </w:instrText>
        </w:r>
        <w:r w:rsidR="009D4077" w:rsidRPr="009D4077">
          <w:rPr>
            <w:noProof/>
            <w:webHidden/>
            <w:sz w:val="28"/>
          </w:rPr>
        </w:r>
        <w:r w:rsidR="009D4077" w:rsidRPr="009D4077">
          <w:rPr>
            <w:noProof/>
            <w:webHidden/>
            <w:sz w:val="28"/>
          </w:rPr>
          <w:fldChar w:fldCharType="separate"/>
        </w:r>
        <w:r w:rsidR="007C29B8">
          <w:rPr>
            <w:noProof/>
            <w:webHidden/>
            <w:sz w:val="28"/>
          </w:rPr>
          <w:t>41</w:t>
        </w:r>
        <w:r w:rsidR="009D4077" w:rsidRPr="009D4077">
          <w:rPr>
            <w:noProof/>
            <w:webHidden/>
            <w:sz w:val="28"/>
          </w:rPr>
          <w:fldChar w:fldCharType="end"/>
        </w:r>
      </w:hyperlink>
    </w:p>
    <w:p w14:paraId="2D2E1A2B" w14:textId="6A94F397" w:rsidR="009D4077" w:rsidRPr="009D4077" w:rsidRDefault="00847609">
      <w:pPr>
        <w:pStyle w:val="TOC1"/>
        <w:tabs>
          <w:tab w:val="right" w:leader="hyphen" w:pos="9062"/>
        </w:tabs>
        <w:rPr>
          <w:rFonts w:asciiTheme="minorHAnsi" w:eastAsiaTheme="minorEastAsia" w:hAnsiTheme="minorHAnsi" w:cstheme="minorBidi"/>
          <w:noProof/>
          <w:sz w:val="24"/>
          <w:szCs w:val="22"/>
        </w:rPr>
      </w:pPr>
      <w:hyperlink w:anchor="_Toc218749228" w:history="1">
        <w:r w:rsidR="009D4077" w:rsidRPr="009D4077">
          <w:rPr>
            <w:rStyle w:val="Hyperlink"/>
            <w:b/>
            <w:noProof/>
            <w:sz w:val="28"/>
          </w:rPr>
          <w:t>Phần 3: XÂY DỰNG WEBSITE</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_Toc218749228 \h </w:instrText>
        </w:r>
        <w:r w:rsidR="009D4077" w:rsidRPr="009D4077">
          <w:rPr>
            <w:noProof/>
            <w:webHidden/>
            <w:sz w:val="28"/>
          </w:rPr>
        </w:r>
        <w:r w:rsidR="009D4077" w:rsidRPr="009D4077">
          <w:rPr>
            <w:noProof/>
            <w:webHidden/>
            <w:sz w:val="28"/>
          </w:rPr>
          <w:fldChar w:fldCharType="separate"/>
        </w:r>
        <w:r w:rsidR="007C29B8">
          <w:rPr>
            <w:noProof/>
            <w:webHidden/>
            <w:sz w:val="28"/>
          </w:rPr>
          <w:t>43</w:t>
        </w:r>
        <w:r w:rsidR="009D4077" w:rsidRPr="009D4077">
          <w:rPr>
            <w:noProof/>
            <w:webHidden/>
            <w:sz w:val="28"/>
          </w:rPr>
          <w:fldChar w:fldCharType="end"/>
        </w:r>
      </w:hyperlink>
    </w:p>
    <w:p w14:paraId="5CAEAB2D" w14:textId="2E616B0A"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29" w:history="1">
        <w:r w:rsidR="009D4077" w:rsidRPr="009D4077">
          <w:rPr>
            <w:rStyle w:val="Hyperlink"/>
            <w:noProof/>
            <w:sz w:val="28"/>
          </w:rPr>
          <w:t>3.1.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GIỚI THIỆU GIAO DIỆN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_Toc218749229 \h </w:instrText>
        </w:r>
        <w:r w:rsidR="009D4077" w:rsidRPr="009D4077">
          <w:rPr>
            <w:noProof/>
            <w:webHidden/>
            <w:sz w:val="28"/>
          </w:rPr>
        </w:r>
        <w:r w:rsidR="009D4077" w:rsidRPr="009D4077">
          <w:rPr>
            <w:noProof/>
            <w:webHidden/>
            <w:sz w:val="28"/>
          </w:rPr>
          <w:fldChar w:fldCharType="separate"/>
        </w:r>
        <w:r w:rsidR="007C29B8">
          <w:rPr>
            <w:noProof/>
            <w:webHidden/>
            <w:sz w:val="28"/>
          </w:rPr>
          <w:t>43</w:t>
        </w:r>
        <w:r w:rsidR="009D4077" w:rsidRPr="009D4077">
          <w:rPr>
            <w:noProof/>
            <w:webHidden/>
            <w:sz w:val="28"/>
          </w:rPr>
          <w:fldChar w:fldCharType="end"/>
        </w:r>
      </w:hyperlink>
    </w:p>
    <w:p w14:paraId="33E9C918" w14:textId="300DF8DE"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0" w:history="1">
        <w:r w:rsidR="009D4077" w:rsidRPr="009D4077">
          <w:rPr>
            <w:rStyle w:val="Hyperlink"/>
            <w:noProof/>
            <w:sz w:val="28"/>
          </w:rPr>
          <w:t>3.1.1.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Thanh thực đơn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_Toc218749230 \h </w:instrText>
        </w:r>
        <w:r w:rsidR="009D4077" w:rsidRPr="009D4077">
          <w:rPr>
            <w:noProof/>
            <w:webHidden/>
            <w:sz w:val="28"/>
          </w:rPr>
        </w:r>
        <w:r w:rsidR="009D4077" w:rsidRPr="009D4077">
          <w:rPr>
            <w:noProof/>
            <w:webHidden/>
            <w:sz w:val="28"/>
          </w:rPr>
          <w:fldChar w:fldCharType="separate"/>
        </w:r>
        <w:r w:rsidR="007C29B8">
          <w:rPr>
            <w:noProof/>
            <w:webHidden/>
            <w:sz w:val="28"/>
          </w:rPr>
          <w:t>43</w:t>
        </w:r>
        <w:r w:rsidR="009D4077" w:rsidRPr="009D4077">
          <w:rPr>
            <w:noProof/>
            <w:webHidden/>
            <w:sz w:val="28"/>
          </w:rPr>
          <w:fldChar w:fldCharType="end"/>
        </w:r>
      </w:hyperlink>
    </w:p>
    <w:p w14:paraId="2AD47F34" w14:textId="500378E1"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1" w:history="1">
        <w:r w:rsidR="009D4077" w:rsidRPr="009D4077">
          <w:rPr>
            <w:rStyle w:val="Hyperlink"/>
            <w:noProof/>
            <w:sz w:val="28"/>
          </w:rPr>
          <w:t>3.1.2.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đăng nhập/ đăng ký</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_Toc218749231 \h </w:instrText>
        </w:r>
        <w:r w:rsidR="009D4077" w:rsidRPr="009D4077">
          <w:rPr>
            <w:noProof/>
            <w:webHidden/>
            <w:sz w:val="28"/>
          </w:rPr>
        </w:r>
        <w:r w:rsidR="009D4077" w:rsidRPr="009D4077">
          <w:rPr>
            <w:noProof/>
            <w:webHidden/>
            <w:sz w:val="28"/>
          </w:rPr>
          <w:fldChar w:fldCharType="separate"/>
        </w:r>
        <w:r w:rsidR="007C29B8">
          <w:rPr>
            <w:noProof/>
            <w:webHidden/>
            <w:sz w:val="28"/>
          </w:rPr>
          <w:t>43</w:t>
        </w:r>
        <w:r w:rsidR="009D4077" w:rsidRPr="009D4077">
          <w:rPr>
            <w:noProof/>
            <w:webHidden/>
            <w:sz w:val="28"/>
          </w:rPr>
          <w:fldChar w:fldCharType="end"/>
        </w:r>
      </w:hyperlink>
    </w:p>
    <w:p w14:paraId="3520AD6E" w14:textId="61AEBF67"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2" w:history="1">
        <w:r w:rsidR="009D4077" w:rsidRPr="009D4077">
          <w:rPr>
            <w:rStyle w:val="Hyperlink"/>
            <w:noProof/>
            <w:sz w:val="28"/>
          </w:rPr>
          <w:t>3.1.3.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dashboard admin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_Toc218749232 \h </w:instrText>
        </w:r>
        <w:r w:rsidR="009D4077" w:rsidRPr="009D4077">
          <w:rPr>
            <w:noProof/>
            <w:webHidden/>
            <w:sz w:val="28"/>
          </w:rPr>
        </w:r>
        <w:r w:rsidR="009D4077" w:rsidRPr="009D4077">
          <w:rPr>
            <w:noProof/>
            <w:webHidden/>
            <w:sz w:val="28"/>
          </w:rPr>
          <w:fldChar w:fldCharType="separate"/>
        </w:r>
        <w:r w:rsidR="007C29B8">
          <w:rPr>
            <w:noProof/>
            <w:webHidden/>
            <w:sz w:val="28"/>
          </w:rPr>
          <w:t>45</w:t>
        </w:r>
        <w:r w:rsidR="009D4077" w:rsidRPr="009D4077">
          <w:rPr>
            <w:noProof/>
            <w:webHidden/>
            <w:sz w:val="28"/>
          </w:rPr>
          <w:fldChar w:fldCharType="end"/>
        </w:r>
      </w:hyperlink>
    </w:p>
    <w:p w14:paraId="41AA3000" w14:textId="480CA04A"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3" w:history="1">
        <w:r w:rsidR="009D4077" w:rsidRPr="009D4077">
          <w:rPr>
            <w:rStyle w:val="Hyperlink"/>
            <w:noProof/>
            <w:sz w:val="28"/>
          </w:rPr>
          <w:t>3.1.4.</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quản lí danh mục</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_Toc218749233 \h </w:instrText>
        </w:r>
        <w:r w:rsidR="009D4077" w:rsidRPr="009D4077">
          <w:rPr>
            <w:noProof/>
            <w:webHidden/>
            <w:sz w:val="28"/>
          </w:rPr>
        </w:r>
        <w:r w:rsidR="009D4077" w:rsidRPr="009D4077">
          <w:rPr>
            <w:noProof/>
            <w:webHidden/>
            <w:sz w:val="28"/>
          </w:rPr>
          <w:fldChar w:fldCharType="separate"/>
        </w:r>
        <w:r w:rsidR="007C29B8">
          <w:rPr>
            <w:noProof/>
            <w:webHidden/>
            <w:sz w:val="28"/>
          </w:rPr>
          <w:t>46</w:t>
        </w:r>
        <w:r w:rsidR="009D4077" w:rsidRPr="009D4077">
          <w:rPr>
            <w:noProof/>
            <w:webHidden/>
            <w:sz w:val="28"/>
          </w:rPr>
          <w:fldChar w:fldCharType="end"/>
        </w:r>
      </w:hyperlink>
    </w:p>
    <w:p w14:paraId="39003E13" w14:textId="423EA60C"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4" w:history="1">
        <w:r w:rsidR="009D4077" w:rsidRPr="009D4077">
          <w:rPr>
            <w:rStyle w:val="Hyperlink"/>
            <w:noProof/>
            <w:sz w:val="28"/>
          </w:rPr>
          <w:t>3.1.5.</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quản lí sản phẩm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_Toc218749234 \h </w:instrText>
        </w:r>
        <w:r w:rsidR="009D4077" w:rsidRPr="009D4077">
          <w:rPr>
            <w:noProof/>
            <w:webHidden/>
            <w:sz w:val="28"/>
          </w:rPr>
        </w:r>
        <w:r w:rsidR="009D4077" w:rsidRPr="009D4077">
          <w:rPr>
            <w:noProof/>
            <w:webHidden/>
            <w:sz w:val="28"/>
          </w:rPr>
          <w:fldChar w:fldCharType="separate"/>
        </w:r>
        <w:r w:rsidR="007C29B8">
          <w:rPr>
            <w:noProof/>
            <w:webHidden/>
            <w:sz w:val="28"/>
          </w:rPr>
          <w:t>47</w:t>
        </w:r>
        <w:r w:rsidR="009D4077" w:rsidRPr="009D4077">
          <w:rPr>
            <w:noProof/>
            <w:webHidden/>
            <w:sz w:val="28"/>
          </w:rPr>
          <w:fldChar w:fldCharType="end"/>
        </w:r>
      </w:hyperlink>
    </w:p>
    <w:p w14:paraId="595A4315" w14:textId="4F4D89A2"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5" w:history="1">
        <w:r w:rsidR="009D4077" w:rsidRPr="009D4077">
          <w:rPr>
            <w:rStyle w:val="Hyperlink"/>
            <w:noProof/>
            <w:sz w:val="28"/>
          </w:rPr>
          <w:t>3.1.6.</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quản lí đơn hàng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_Toc218749235 \h </w:instrText>
        </w:r>
        <w:r w:rsidR="009D4077" w:rsidRPr="009D4077">
          <w:rPr>
            <w:noProof/>
            <w:webHidden/>
            <w:sz w:val="28"/>
          </w:rPr>
        </w:r>
        <w:r w:rsidR="009D4077" w:rsidRPr="009D4077">
          <w:rPr>
            <w:noProof/>
            <w:webHidden/>
            <w:sz w:val="28"/>
          </w:rPr>
          <w:fldChar w:fldCharType="separate"/>
        </w:r>
        <w:r w:rsidR="007C29B8">
          <w:rPr>
            <w:noProof/>
            <w:webHidden/>
            <w:sz w:val="28"/>
          </w:rPr>
          <w:t>48</w:t>
        </w:r>
        <w:r w:rsidR="009D4077" w:rsidRPr="009D4077">
          <w:rPr>
            <w:noProof/>
            <w:webHidden/>
            <w:sz w:val="28"/>
          </w:rPr>
          <w:fldChar w:fldCharType="end"/>
        </w:r>
      </w:hyperlink>
    </w:p>
    <w:p w14:paraId="76CC50D8" w14:textId="0DF49C5A"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6" w:history="1">
        <w:r w:rsidR="009D4077" w:rsidRPr="009D4077">
          <w:rPr>
            <w:rStyle w:val="Hyperlink"/>
            <w:noProof/>
            <w:sz w:val="28"/>
          </w:rPr>
          <w:t>3.1.7.</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quản lí tài khoản khách hàng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_Toc218749236 \h </w:instrText>
        </w:r>
        <w:r w:rsidR="009D4077" w:rsidRPr="009D4077">
          <w:rPr>
            <w:noProof/>
            <w:webHidden/>
            <w:sz w:val="28"/>
          </w:rPr>
        </w:r>
        <w:r w:rsidR="009D4077" w:rsidRPr="009D4077">
          <w:rPr>
            <w:noProof/>
            <w:webHidden/>
            <w:sz w:val="28"/>
          </w:rPr>
          <w:fldChar w:fldCharType="separate"/>
        </w:r>
        <w:r w:rsidR="007C29B8">
          <w:rPr>
            <w:noProof/>
            <w:webHidden/>
            <w:sz w:val="28"/>
          </w:rPr>
          <w:t>49</w:t>
        </w:r>
        <w:r w:rsidR="009D4077" w:rsidRPr="009D4077">
          <w:rPr>
            <w:noProof/>
            <w:webHidden/>
            <w:sz w:val="28"/>
          </w:rPr>
          <w:fldChar w:fldCharType="end"/>
        </w:r>
      </w:hyperlink>
    </w:p>
    <w:p w14:paraId="174674F8" w14:textId="79BAAE65"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7" w:history="1">
        <w:r w:rsidR="009D4077" w:rsidRPr="009D4077">
          <w:rPr>
            <w:rStyle w:val="Hyperlink"/>
            <w:noProof/>
            <w:sz w:val="28"/>
          </w:rPr>
          <w:t>3.1.8.</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quản lí đánh giá</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_Toc218749237 \h </w:instrText>
        </w:r>
        <w:r w:rsidR="009D4077" w:rsidRPr="009D4077">
          <w:rPr>
            <w:noProof/>
            <w:webHidden/>
            <w:sz w:val="28"/>
          </w:rPr>
        </w:r>
        <w:r w:rsidR="009D4077" w:rsidRPr="009D4077">
          <w:rPr>
            <w:noProof/>
            <w:webHidden/>
            <w:sz w:val="28"/>
          </w:rPr>
          <w:fldChar w:fldCharType="separate"/>
        </w:r>
        <w:r w:rsidR="007C29B8">
          <w:rPr>
            <w:noProof/>
            <w:webHidden/>
            <w:sz w:val="28"/>
          </w:rPr>
          <w:t>50</w:t>
        </w:r>
        <w:r w:rsidR="009D4077" w:rsidRPr="009D4077">
          <w:rPr>
            <w:noProof/>
            <w:webHidden/>
            <w:sz w:val="28"/>
          </w:rPr>
          <w:fldChar w:fldCharType="end"/>
        </w:r>
      </w:hyperlink>
    </w:p>
    <w:p w14:paraId="0502035F" w14:textId="0D120EA7"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8" w:history="1">
        <w:r w:rsidR="009D4077" w:rsidRPr="009D4077">
          <w:rPr>
            <w:rStyle w:val="Hyperlink"/>
            <w:noProof/>
            <w:sz w:val="28"/>
          </w:rPr>
          <w:t>3.1.9.</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trang chủ</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_Toc218749238 \h </w:instrText>
        </w:r>
        <w:r w:rsidR="009D4077" w:rsidRPr="009D4077">
          <w:rPr>
            <w:noProof/>
            <w:webHidden/>
            <w:sz w:val="28"/>
          </w:rPr>
        </w:r>
        <w:r w:rsidR="009D4077" w:rsidRPr="009D4077">
          <w:rPr>
            <w:noProof/>
            <w:webHidden/>
            <w:sz w:val="28"/>
          </w:rPr>
          <w:fldChar w:fldCharType="separate"/>
        </w:r>
        <w:r w:rsidR="007C29B8">
          <w:rPr>
            <w:noProof/>
            <w:webHidden/>
            <w:sz w:val="28"/>
          </w:rPr>
          <w:t>51</w:t>
        </w:r>
        <w:r w:rsidR="009D4077" w:rsidRPr="009D4077">
          <w:rPr>
            <w:noProof/>
            <w:webHidden/>
            <w:sz w:val="28"/>
          </w:rPr>
          <w:fldChar w:fldCharType="end"/>
        </w:r>
      </w:hyperlink>
    </w:p>
    <w:p w14:paraId="39480C9C" w14:textId="7B56F017"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39" w:history="1">
        <w:r w:rsidR="009D4077" w:rsidRPr="009D4077">
          <w:rPr>
            <w:rStyle w:val="Hyperlink"/>
            <w:noProof/>
            <w:sz w:val="28"/>
          </w:rPr>
          <w:t>3.1.10.</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danh mục sản phẩm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_Toc218749239 \h </w:instrText>
        </w:r>
        <w:r w:rsidR="009D4077" w:rsidRPr="009D4077">
          <w:rPr>
            <w:noProof/>
            <w:webHidden/>
            <w:sz w:val="28"/>
          </w:rPr>
        </w:r>
        <w:r w:rsidR="009D4077" w:rsidRPr="009D4077">
          <w:rPr>
            <w:noProof/>
            <w:webHidden/>
            <w:sz w:val="28"/>
          </w:rPr>
          <w:fldChar w:fldCharType="separate"/>
        </w:r>
        <w:r w:rsidR="007C29B8">
          <w:rPr>
            <w:noProof/>
            <w:webHidden/>
            <w:sz w:val="28"/>
          </w:rPr>
          <w:t>53</w:t>
        </w:r>
        <w:r w:rsidR="009D4077" w:rsidRPr="009D4077">
          <w:rPr>
            <w:noProof/>
            <w:webHidden/>
            <w:sz w:val="28"/>
          </w:rPr>
          <w:fldChar w:fldCharType="end"/>
        </w:r>
      </w:hyperlink>
    </w:p>
    <w:p w14:paraId="1C187FE3" w14:textId="16F1469E"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40" w:history="1">
        <w:r w:rsidR="009D4077" w:rsidRPr="009D4077">
          <w:rPr>
            <w:rStyle w:val="Hyperlink"/>
            <w:noProof/>
            <w:sz w:val="28"/>
          </w:rPr>
          <w:t>3.1.11.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trang sản phẩm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_Toc218749240 \h </w:instrText>
        </w:r>
        <w:r w:rsidR="009D4077" w:rsidRPr="009D4077">
          <w:rPr>
            <w:noProof/>
            <w:webHidden/>
            <w:sz w:val="28"/>
          </w:rPr>
        </w:r>
        <w:r w:rsidR="009D4077" w:rsidRPr="009D4077">
          <w:rPr>
            <w:noProof/>
            <w:webHidden/>
            <w:sz w:val="28"/>
          </w:rPr>
          <w:fldChar w:fldCharType="separate"/>
        </w:r>
        <w:r w:rsidR="007C29B8">
          <w:rPr>
            <w:noProof/>
            <w:webHidden/>
            <w:sz w:val="28"/>
          </w:rPr>
          <w:t>53</w:t>
        </w:r>
        <w:r w:rsidR="009D4077" w:rsidRPr="009D4077">
          <w:rPr>
            <w:noProof/>
            <w:webHidden/>
            <w:sz w:val="28"/>
          </w:rPr>
          <w:fldChar w:fldCharType="end"/>
        </w:r>
      </w:hyperlink>
    </w:p>
    <w:p w14:paraId="72EED851" w14:textId="7BF58933"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41" w:history="1">
        <w:r w:rsidR="009D4077" w:rsidRPr="009D4077">
          <w:rPr>
            <w:rStyle w:val="Hyperlink"/>
            <w:noProof/>
            <w:sz w:val="28"/>
          </w:rPr>
          <w:t>3.1.12.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trang giới thiệu</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_Toc218749241 \h </w:instrText>
        </w:r>
        <w:r w:rsidR="009D4077" w:rsidRPr="009D4077">
          <w:rPr>
            <w:noProof/>
            <w:webHidden/>
            <w:sz w:val="28"/>
          </w:rPr>
        </w:r>
        <w:r w:rsidR="009D4077" w:rsidRPr="009D4077">
          <w:rPr>
            <w:noProof/>
            <w:webHidden/>
            <w:sz w:val="28"/>
          </w:rPr>
          <w:fldChar w:fldCharType="separate"/>
        </w:r>
        <w:r w:rsidR="007C29B8">
          <w:rPr>
            <w:noProof/>
            <w:webHidden/>
            <w:sz w:val="28"/>
          </w:rPr>
          <w:t>56</w:t>
        </w:r>
        <w:r w:rsidR="009D4077" w:rsidRPr="009D4077">
          <w:rPr>
            <w:noProof/>
            <w:webHidden/>
            <w:sz w:val="28"/>
          </w:rPr>
          <w:fldChar w:fldCharType="end"/>
        </w:r>
      </w:hyperlink>
    </w:p>
    <w:p w14:paraId="4FED85C0" w14:textId="09A94AD5"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42" w:history="1">
        <w:r w:rsidR="009D4077" w:rsidRPr="009D4077">
          <w:rPr>
            <w:rStyle w:val="Hyperlink"/>
            <w:noProof/>
            <w:sz w:val="28"/>
          </w:rPr>
          <w:t>3.1.13.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trang liên hệ</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_Toc218749242 \h </w:instrText>
        </w:r>
        <w:r w:rsidR="009D4077" w:rsidRPr="009D4077">
          <w:rPr>
            <w:noProof/>
            <w:webHidden/>
            <w:sz w:val="28"/>
          </w:rPr>
        </w:r>
        <w:r w:rsidR="009D4077" w:rsidRPr="009D4077">
          <w:rPr>
            <w:noProof/>
            <w:webHidden/>
            <w:sz w:val="28"/>
          </w:rPr>
          <w:fldChar w:fldCharType="separate"/>
        </w:r>
        <w:r w:rsidR="007C29B8">
          <w:rPr>
            <w:noProof/>
            <w:webHidden/>
            <w:sz w:val="28"/>
          </w:rPr>
          <w:t>57</w:t>
        </w:r>
        <w:r w:rsidR="009D4077" w:rsidRPr="009D4077">
          <w:rPr>
            <w:noProof/>
            <w:webHidden/>
            <w:sz w:val="28"/>
          </w:rPr>
          <w:fldChar w:fldCharType="end"/>
        </w:r>
      </w:hyperlink>
    </w:p>
    <w:p w14:paraId="6630E6FF" w14:textId="20CCFA7A"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43" w:history="1">
        <w:r w:rsidR="009D4077" w:rsidRPr="009D4077">
          <w:rPr>
            <w:rStyle w:val="Hyperlink"/>
            <w:noProof/>
            <w:sz w:val="28"/>
          </w:rPr>
          <w:t>3.1.14.</w:t>
        </w:r>
        <w:r w:rsidR="009D4077" w:rsidRPr="009D4077">
          <w:rPr>
            <w:rFonts w:asciiTheme="minorHAnsi" w:eastAsiaTheme="minorEastAsia" w:hAnsiTheme="minorHAnsi" w:cstheme="minorBidi"/>
            <w:noProof/>
            <w:sz w:val="24"/>
            <w:szCs w:val="22"/>
          </w:rPr>
          <w:tab/>
        </w:r>
        <w:r w:rsidR="009D4077" w:rsidRPr="009D4077">
          <w:rPr>
            <w:rStyle w:val="Hyperlink"/>
            <w:noProof/>
            <w:sz w:val="28"/>
          </w:rPr>
          <w:t>Giao diện trang thanh toán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_Toc218749243 \h </w:instrText>
        </w:r>
        <w:r w:rsidR="009D4077" w:rsidRPr="009D4077">
          <w:rPr>
            <w:noProof/>
            <w:webHidden/>
            <w:sz w:val="28"/>
          </w:rPr>
        </w:r>
        <w:r w:rsidR="009D4077" w:rsidRPr="009D4077">
          <w:rPr>
            <w:noProof/>
            <w:webHidden/>
            <w:sz w:val="28"/>
          </w:rPr>
          <w:fldChar w:fldCharType="separate"/>
        </w:r>
        <w:r w:rsidR="007C29B8">
          <w:rPr>
            <w:noProof/>
            <w:webHidden/>
            <w:sz w:val="28"/>
          </w:rPr>
          <w:t>57</w:t>
        </w:r>
        <w:r w:rsidR="009D4077" w:rsidRPr="009D4077">
          <w:rPr>
            <w:noProof/>
            <w:webHidden/>
            <w:sz w:val="28"/>
          </w:rPr>
          <w:fldChar w:fldCharType="end"/>
        </w:r>
      </w:hyperlink>
    </w:p>
    <w:p w14:paraId="7D1AB314" w14:textId="684F0E5C"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44" w:history="1">
        <w:r w:rsidR="009D4077" w:rsidRPr="009D4077">
          <w:rPr>
            <w:rStyle w:val="Hyperlink"/>
            <w:noProof/>
            <w:sz w:val="28"/>
          </w:rPr>
          <w:t>3.2.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CÁC CHỨC NĂNG CỦA WEBSITE</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_Toc218749244 \h </w:instrText>
        </w:r>
        <w:r w:rsidR="009D4077" w:rsidRPr="009D4077">
          <w:rPr>
            <w:noProof/>
            <w:webHidden/>
            <w:sz w:val="28"/>
          </w:rPr>
        </w:r>
        <w:r w:rsidR="009D4077" w:rsidRPr="009D4077">
          <w:rPr>
            <w:noProof/>
            <w:webHidden/>
            <w:sz w:val="28"/>
          </w:rPr>
          <w:fldChar w:fldCharType="separate"/>
        </w:r>
        <w:r w:rsidR="007C29B8">
          <w:rPr>
            <w:noProof/>
            <w:webHidden/>
            <w:sz w:val="28"/>
          </w:rPr>
          <w:t>60</w:t>
        </w:r>
        <w:r w:rsidR="009D4077" w:rsidRPr="009D4077">
          <w:rPr>
            <w:noProof/>
            <w:webHidden/>
            <w:sz w:val="28"/>
          </w:rPr>
          <w:fldChar w:fldCharType="end"/>
        </w:r>
      </w:hyperlink>
    </w:p>
    <w:p w14:paraId="0454FC6E" w14:textId="168B9D74"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45" w:history="1">
        <w:r w:rsidR="009D4077" w:rsidRPr="009D4077">
          <w:rPr>
            <w:rStyle w:val="Hyperlink"/>
            <w:noProof/>
            <w:sz w:val="28"/>
          </w:rPr>
          <w:t>3.2.1.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đăng nhập người dùng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_Toc218749245 \h </w:instrText>
        </w:r>
        <w:r w:rsidR="009D4077" w:rsidRPr="009D4077">
          <w:rPr>
            <w:noProof/>
            <w:webHidden/>
            <w:sz w:val="28"/>
          </w:rPr>
        </w:r>
        <w:r w:rsidR="009D4077" w:rsidRPr="009D4077">
          <w:rPr>
            <w:noProof/>
            <w:webHidden/>
            <w:sz w:val="28"/>
          </w:rPr>
          <w:fldChar w:fldCharType="separate"/>
        </w:r>
        <w:r w:rsidR="007C29B8">
          <w:rPr>
            <w:noProof/>
            <w:webHidden/>
            <w:sz w:val="28"/>
          </w:rPr>
          <w:t>60</w:t>
        </w:r>
        <w:r w:rsidR="009D4077" w:rsidRPr="009D4077">
          <w:rPr>
            <w:noProof/>
            <w:webHidden/>
            <w:sz w:val="28"/>
          </w:rPr>
          <w:fldChar w:fldCharType="end"/>
        </w:r>
      </w:hyperlink>
    </w:p>
    <w:p w14:paraId="4B64CCAB" w14:textId="40B8B3A5"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46" w:history="1">
        <w:r w:rsidR="009D4077" w:rsidRPr="009D4077">
          <w:rPr>
            <w:rStyle w:val="Hyperlink"/>
            <w:noProof/>
            <w:sz w:val="28"/>
          </w:rPr>
          <w:t>3.2.2.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xem, tìm kiếm và lọc sản phẩm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_Toc218749246 \h </w:instrText>
        </w:r>
        <w:r w:rsidR="009D4077" w:rsidRPr="009D4077">
          <w:rPr>
            <w:noProof/>
            <w:webHidden/>
            <w:sz w:val="28"/>
          </w:rPr>
        </w:r>
        <w:r w:rsidR="009D4077" w:rsidRPr="009D4077">
          <w:rPr>
            <w:noProof/>
            <w:webHidden/>
            <w:sz w:val="28"/>
          </w:rPr>
          <w:fldChar w:fldCharType="separate"/>
        </w:r>
        <w:r w:rsidR="007C29B8">
          <w:rPr>
            <w:noProof/>
            <w:webHidden/>
            <w:sz w:val="28"/>
          </w:rPr>
          <w:t>62</w:t>
        </w:r>
        <w:r w:rsidR="009D4077" w:rsidRPr="009D4077">
          <w:rPr>
            <w:noProof/>
            <w:webHidden/>
            <w:sz w:val="28"/>
          </w:rPr>
          <w:fldChar w:fldCharType="end"/>
        </w:r>
      </w:hyperlink>
    </w:p>
    <w:p w14:paraId="750CAB9D" w14:textId="5C86B872"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47" w:history="1">
        <w:r w:rsidR="009D4077" w:rsidRPr="009D4077">
          <w:rPr>
            <w:rStyle w:val="Hyperlink"/>
            <w:noProof/>
            <w:sz w:val="28"/>
          </w:rPr>
          <w:t>3.2.3.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giỏ hàng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_Toc218749247 \h </w:instrText>
        </w:r>
        <w:r w:rsidR="009D4077" w:rsidRPr="009D4077">
          <w:rPr>
            <w:noProof/>
            <w:webHidden/>
            <w:sz w:val="28"/>
          </w:rPr>
        </w:r>
        <w:r w:rsidR="009D4077" w:rsidRPr="009D4077">
          <w:rPr>
            <w:noProof/>
            <w:webHidden/>
            <w:sz w:val="28"/>
          </w:rPr>
          <w:fldChar w:fldCharType="separate"/>
        </w:r>
        <w:r w:rsidR="007C29B8">
          <w:rPr>
            <w:noProof/>
            <w:webHidden/>
            <w:sz w:val="28"/>
          </w:rPr>
          <w:t>64</w:t>
        </w:r>
        <w:r w:rsidR="009D4077" w:rsidRPr="009D4077">
          <w:rPr>
            <w:noProof/>
            <w:webHidden/>
            <w:sz w:val="28"/>
          </w:rPr>
          <w:fldChar w:fldCharType="end"/>
        </w:r>
      </w:hyperlink>
    </w:p>
    <w:p w14:paraId="02208AAB" w14:textId="16F55D9B"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48" w:history="1">
        <w:r w:rsidR="009D4077" w:rsidRPr="009D4077">
          <w:rPr>
            <w:rStyle w:val="Hyperlink"/>
            <w:noProof/>
            <w:sz w:val="28"/>
          </w:rPr>
          <w:t>3.2.4.</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đặt hàng và thanh toán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_Toc218749248 \h </w:instrText>
        </w:r>
        <w:r w:rsidR="009D4077" w:rsidRPr="009D4077">
          <w:rPr>
            <w:noProof/>
            <w:webHidden/>
            <w:sz w:val="28"/>
          </w:rPr>
        </w:r>
        <w:r w:rsidR="009D4077" w:rsidRPr="009D4077">
          <w:rPr>
            <w:noProof/>
            <w:webHidden/>
            <w:sz w:val="28"/>
          </w:rPr>
          <w:fldChar w:fldCharType="separate"/>
        </w:r>
        <w:r w:rsidR="007C29B8">
          <w:rPr>
            <w:noProof/>
            <w:webHidden/>
            <w:sz w:val="28"/>
          </w:rPr>
          <w:t>65</w:t>
        </w:r>
        <w:r w:rsidR="009D4077" w:rsidRPr="009D4077">
          <w:rPr>
            <w:noProof/>
            <w:webHidden/>
            <w:sz w:val="28"/>
          </w:rPr>
          <w:fldChar w:fldCharType="end"/>
        </w:r>
      </w:hyperlink>
    </w:p>
    <w:p w14:paraId="35747380" w14:textId="5B197918"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49" w:history="1">
        <w:r w:rsidR="009D4077" w:rsidRPr="009D4077">
          <w:rPr>
            <w:rStyle w:val="Hyperlink"/>
            <w:noProof/>
            <w:sz w:val="28"/>
          </w:rPr>
          <w:t>3.2.5.</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theo dõi và quản lí đơn hàng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_Toc218749249 \h </w:instrText>
        </w:r>
        <w:r w:rsidR="009D4077" w:rsidRPr="009D4077">
          <w:rPr>
            <w:noProof/>
            <w:webHidden/>
            <w:sz w:val="28"/>
          </w:rPr>
        </w:r>
        <w:r w:rsidR="009D4077" w:rsidRPr="009D4077">
          <w:rPr>
            <w:noProof/>
            <w:webHidden/>
            <w:sz w:val="28"/>
          </w:rPr>
          <w:fldChar w:fldCharType="separate"/>
        </w:r>
        <w:r w:rsidR="007C29B8">
          <w:rPr>
            <w:noProof/>
            <w:webHidden/>
            <w:sz w:val="28"/>
          </w:rPr>
          <w:t>66</w:t>
        </w:r>
        <w:r w:rsidR="009D4077" w:rsidRPr="009D4077">
          <w:rPr>
            <w:noProof/>
            <w:webHidden/>
            <w:sz w:val="28"/>
          </w:rPr>
          <w:fldChar w:fldCharType="end"/>
        </w:r>
      </w:hyperlink>
    </w:p>
    <w:p w14:paraId="4F7FC3E0" w14:textId="47650B0F"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50" w:history="1">
        <w:r w:rsidR="009D4077" w:rsidRPr="009D4077">
          <w:rPr>
            <w:rStyle w:val="Hyperlink"/>
            <w:noProof/>
            <w:sz w:val="28"/>
          </w:rPr>
          <w:t>3.2.6.</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đánh giá sản phẩm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_Toc218749250 \h </w:instrText>
        </w:r>
        <w:r w:rsidR="009D4077" w:rsidRPr="009D4077">
          <w:rPr>
            <w:noProof/>
            <w:webHidden/>
            <w:sz w:val="28"/>
          </w:rPr>
        </w:r>
        <w:r w:rsidR="009D4077" w:rsidRPr="009D4077">
          <w:rPr>
            <w:noProof/>
            <w:webHidden/>
            <w:sz w:val="28"/>
          </w:rPr>
          <w:fldChar w:fldCharType="separate"/>
        </w:r>
        <w:r w:rsidR="007C29B8">
          <w:rPr>
            <w:noProof/>
            <w:webHidden/>
            <w:sz w:val="28"/>
          </w:rPr>
          <w:t>67</w:t>
        </w:r>
        <w:r w:rsidR="009D4077" w:rsidRPr="009D4077">
          <w:rPr>
            <w:noProof/>
            <w:webHidden/>
            <w:sz w:val="28"/>
          </w:rPr>
          <w:fldChar w:fldCharType="end"/>
        </w:r>
      </w:hyperlink>
    </w:p>
    <w:p w14:paraId="738A5910" w14:textId="7C8B995B"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51" w:history="1">
        <w:r w:rsidR="009D4077" w:rsidRPr="009D4077">
          <w:rPr>
            <w:rStyle w:val="Hyperlink"/>
            <w:noProof/>
            <w:sz w:val="28"/>
          </w:rPr>
          <w:t>3.2.7.</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dashboard và thống kê</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_Toc218749251 \h </w:instrText>
        </w:r>
        <w:r w:rsidR="009D4077" w:rsidRPr="009D4077">
          <w:rPr>
            <w:noProof/>
            <w:webHidden/>
            <w:sz w:val="28"/>
          </w:rPr>
        </w:r>
        <w:r w:rsidR="009D4077" w:rsidRPr="009D4077">
          <w:rPr>
            <w:noProof/>
            <w:webHidden/>
            <w:sz w:val="28"/>
          </w:rPr>
          <w:fldChar w:fldCharType="separate"/>
        </w:r>
        <w:r w:rsidR="007C29B8">
          <w:rPr>
            <w:noProof/>
            <w:webHidden/>
            <w:sz w:val="28"/>
          </w:rPr>
          <w:t>68</w:t>
        </w:r>
        <w:r w:rsidR="009D4077" w:rsidRPr="009D4077">
          <w:rPr>
            <w:noProof/>
            <w:webHidden/>
            <w:sz w:val="28"/>
          </w:rPr>
          <w:fldChar w:fldCharType="end"/>
        </w:r>
      </w:hyperlink>
    </w:p>
    <w:p w14:paraId="1D87C236" w14:textId="5A4B3D4D"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52" w:history="1">
        <w:r w:rsidR="009D4077" w:rsidRPr="009D4077">
          <w:rPr>
            <w:rStyle w:val="Hyperlink"/>
            <w:noProof/>
            <w:sz w:val="28"/>
          </w:rPr>
          <w:t>3.2.8.</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quản lý danh mục sản phẩm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_Toc218749252 \h </w:instrText>
        </w:r>
        <w:r w:rsidR="009D4077" w:rsidRPr="009D4077">
          <w:rPr>
            <w:noProof/>
            <w:webHidden/>
            <w:sz w:val="28"/>
          </w:rPr>
        </w:r>
        <w:r w:rsidR="009D4077" w:rsidRPr="009D4077">
          <w:rPr>
            <w:noProof/>
            <w:webHidden/>
            <w:sz w:val="28"/>
          </w:rPr>
          <w:fldChar w:fldCharType="separate"/>
        </w:r>
        <w:r w:rsidR="007C29B8">
          <w:rPr>
            <w:noProof/>
            <w:webHidden/>
            <w:sz w:val="28"/>
          </w:rPr>
          <w:t>69</w:t>
        </w:r>
        <w:r w:rsidR="009D4077" w:rsidRPr="009D4077">
          <w:rPr>
            <w:noProof/>
            <w:webHidden/>
            <w:sz w:val="28"/>
          </w:rPr>
          <w:fldChar w:fldCharType="end"/>
        </w:r>
      </w:hyperlink>
    </w:p>
    <w:p w14:paraId="7C324DC8" w14:textId="12DA5F4C"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53" w:history="1">
        <w:r w:rsidR="009D4077" w:rsidRPr="009D4077">
          <w:rPr>
            <w:rStyle w:val="Hyperlink"/>
            <w:noProof/>
            <w:sz w:val="28"/>
          </w:rPr>
          <w:t>3.2.9.</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quản lý sản phẩm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_Toc218749253 \h </w:instrText>
        </w:r>
        <w:r w:rsidR="009D4077" w:rsidRPr="009D4077">
          <w:rPr>
            <w:noProof/>
            <w:webHidden/>
            <w:sz w:val="28"/>
          </w:rPr>
        </w:r>
        <w:r w:rsidR="009D4077" w:rsidRPr="009D4077">
          <w:rPr>
            <w:noProof/>
            <w:webHidden/>
            <w:sz w:val="28"/>
          </w:rPr>
          <w:fldChar w:fldCharType="separate"/>
        </w:r>
        <w:r w:rsidR="007C29B8">
          <w:rPr>
            <w:noProof/>
            <w:webHidden/>
            <w:sz w:val="28"/>
          </w:rPr>
          <w:t>69</w:t>
        </w:r>
        <w:r w:rsidR="009D4077" w:rsidRPr="009D4077">
          <w:rPr>
            <w:noProof/>
            <w:webHidden/>
            <w:sz w:val="28"/>
          </w:rPr>
          <w:fldChar w:fldCharType="end"/>
        </w:r>
      </w:hyperlink>
    </w:p>
    <w:p w14:paraId="30DEEC64" w14:textId="6CEBD093"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54" w:history="1">
        <w:r w:rsidR="009D4077" w:rsidRPr="009D4077">
          <w:rPr>
            <w:rStyle w:val="Hyperlink"/>
            <w:noProof/>
            <w:sz w:val="28"/>
          </w:rPr>
          <w:t>3.2.10.</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quản lý đơn hàng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_Toc218749254 \h </w:instrText>
        </w:r>
        <w:r w:rsidR="009D4077" w:rsidRPr="009D4077">
          <w:rPr>
            <w:noProof/>
            <w:webHidden/>
            <w:sz w:val="28"/>
          </w:rPr>
        </w:r>
        <w:r w:rsidR="009D4077" w:rsidRPr="009D4077">
          <w:rPr>
            <w:noProof/>
            <w:webHidden/>
            <w:sz w:val="28"/>
          </w:rPr>
          <w:fldChar w:fldCharType="separate"/>
        </w:r>
        <w:r w:rsidR="007C29B8">
          <w:rPr>
            <w:noProof/>
            <w:webHidden/>
            <w:sz w:val="28"/>
          </w:rPr>
          <w:t>70</w:t>
        </w:r>
        <w:r w:rsidR="009D4077" w:rsidRPr="009D4077">
          <w:rPr>
            <w:noProof/>
            <w:webHidden/>
            <w:sz w:val="28"/>
          </w:rPr>
          <w:fldChar w:fldCharType="end"/>
        </w:r>
      </w:hyperlink>
    </w:p>
    <w:p w14:paraId="731F802E" w14:textId="29986B7F"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55" w:history="1">
        <w:r w:rsidR="009D4077" w:rsidRPr="009D4077">
          <w:rPr>
            <w:rStyle w:val="Hyperlink"/>
            <w:noProof/>
            <w:sz w:val="28"/>
          </w:rPr>
          <w:t>3.2.11.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quản lý khách hàng</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_Toc218749255 \h </w:instrText>
        </w:r>
        <w:r w:rsidR="009D4077" w:rsidRPr="009D4077">
          <w:rPr>
            <w:noProof/>
            <w:webHidden/>
            <w:sz w:val="28"/>
          </w:rPr>
        </w:r>
        <w:r w:rsidR="009D4077" w:rsidRPr="009D4077">
          <w:rPr>
            <w:noProof/>
            <w:webHidden/>
            <w:sz w:val="28"/>
          </w:rPr>
          <w:fldChar w:fldCharType="separate"/>
        </w:r>
        <w:r w:rsidR="007C29B8">
          <w:rPr>
            <w:noProof/>
            <w:webHidden/>
            <w:sz w:val="28"/>
          </w:rPr>
          <w:t>71</w:t>
        </w:r>
        <w:r w:rsidR="009D4077" w:rsidRPr="009D4077">
          <w:rPr>
            <w:noProof/>
            <w:webHidden/>
            <w:sz w:val="28"/>
          </w:rPr>
          <w:fldChar w:fldCharType="end"/>
        </w:r>
      </w:hyperlink>
    </w:p>
    <w:p w14:paraId="1A856C55" w14:textId="1A7C9539" w:rsidR="009D4077" w:rsidRPr="009D4077" w:rsidRDefault="00847609">
      <w:pPr>
        <w:pStyle w:val="TOC3"/>
        <w:tabs>
          <w:tab w:val="left" w:pos="1540"/>
          <w:tab w:val="right" w:leader="hyphen" w:pos="9062"/>
        </w:tabs>
        <w:rPr>
          <w:rFonts w:asciiTheme="minorHAnsi" w:eastAsiaTheme="minorEastAsia" w:hAnsiTheme="minorHAnsi" w:cstheme="minorBidi"/>
          <w:noProof/>
          <w:sz w:val="24"/>
          <w:szCs w:val="22"/>
        </w:rPr>
      </w:pPr>
      <w:hyperlink w:anchor="_Toc218749256" w:history="1">
        <w:r w:rsidR="009D4077" w:rsidRPr="009D4077">
          <w:rPr>
            <w:rStyle w:val="Hyperlink"/>
            <w:noProof/>
            <w:sz w:val="28"/>
          </w:rPr>
          <w:t>3.2.12.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Chức năng quản lý đánh giá</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_Toc218749256 \h </w:instrText>
        </w:r>
        <w:r w:rsidR="009D4077" w:rsidRPr="009D4077">
          <w:rPr>
            <w:noProof/>
            <w:webHidden/>
            <w:sz w:val="28"/>
          </w:rPr>
        </w:r>
        <w:r w:rsidR="009D4077" w:rsidRPr="009D4077">
          <w:rPr>
            <w:noProof/>
            <w:webHidden/>
            <w:sz w:val="28"/>
          </w:rPr>
          <w:fldChar w:fldCharType="separate"/>
        </w:r>
        <w:r w:rsidR="007C29B8">
          <w:rPr>
            <w:noProof/>
            <w:webHidden/>
            <w:sz w:val="28"/>
          </w:rPr>
          <w:t>72</w:t>
        </w:r>
        <w:r w:rsidR="009D4077" w:rsidRPr="009D4077">
          <w:rPr>
            <w:noProof/>
            <w:webHidden/>
            <w:sz w:val="28"/>
          </w:rPr>
          <w:fldChar w:fldCharType="end"/>
        </w:r>
      </w:hyperlink>
    </w:p>
    <w:p w14:paraId="0B99CA08" w14:textId="6ED2290E" w:rsidR="009D4077" w:rsidRPr="009D4077" w:rsidRDefault="00847609">
      <w:pPr>
        <w:pStyle w:val="TOC1"/>
        <w:tabs>
          <w:tab w:val="right" w:leader="hyphen" w:pos="9062"/>
        </w:tabs>
        <w:rPr>
          <w:rFonts w:asciiTheme="minorHAnsi" w:eastAsiaTheme="minorEastAsia" w:hAnsiTheme="minorHAnsi" w:cstheme="minorBidi"/>
          <w:noProof/>
          <w:sz w:val="24"/>
          <w:szCs w:val="22"/>
        </w:rPr>
      </w:pPr>
      <w:hyperlink w:anchor="_Toc218749257" w:history="1">
        <w:r w:rsidR="009D4077" w:rsidRPr="009D4077">
          <w:rPr>
            <w:rStyle w:val="Hyperlink"/>
            <w:b/>
            <w:noProof/>
            <w:sz w:val="28"/>
          </w:rPr>
          <w:t>Phần 4: KẾT LUẬN VÀ HƯỚNG PHÁT TRIỂN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_Toc218749257 \h </w:instrText>
        </w:r>
        <w:r w:rsidR="009D4077" w:rsidRPr="009D4077">
          <w:rPr>
            <w:noProof/>
            <w:webHidden/>
            <w:sz w:val="28"/>
          </w:rPr>
        </w:r>
        <w:r w:rsidR="009D4077" w:rsidRPr="009D4077">
          <w:rPr>
            <w:noProof/>
            <w:webHidden/>
            <w:sz w:val="28"/>
          </w:rPr>
          <w:fldChar w:fldCharType="separate"/>
        </w:r>
        <w:r w:rsidR="007C29B8">
          <w:rPr>
            <w:noProof/>
            <w:webHidden/>
            <w:sz w:val="28"/>
          </w:rPr>
          <w:t>73</w:t>
        </w:r>
        <w:r w:rsidR="009D4077" w:rsidRPr="009D4077">
          <w:rPr>
            <w:noProof/>
            <w:webHidden/>
            <w:sz w:val="28"/>
          </w:rPr>
          <w:fldChar w:fldCharType="end"/>
        </w:r>
      </w:hyperlink>
    </w:p>
    <w:p w14:paraId="25E83D85" w14:textId="20415C20"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58" w:history="1">
        <w:r w:rsidR="009D4077" w:rsidRPr="009D4077">
          <w:rPr>
            <w:rStyle w:val="Hyperlink"/>
            <w:noProof/>
            <w:sz w:val="28"/>
          </w:rPr>
          <w:t>4.1.</w:t>
        </w:r>
        <w:r w:rsidR="009D4077" w:rsidRPr="009D4077">
          <w:rPr>
            <w:rFonts w:asciiTheme="minorHAnsi" w:eastAsiaTheme="minorEastAsia" w:hAnsiTheme="minorHAnsi" w:cstheme="minorBidi"/>
            <w:noProof/>
            <w:sz w:val="24"/>
            <w:szCs w:val="22"/>
          </w:rPr>
          <w:tab/>
        </w:r>
        <w:r w:rsidR="009D4077" w:rsidRPr="009D4077">
          <w:rPr>
            <w:rStyle w:val="Hyperlink"/>
            <w:noProof/>
            <w:sz w:val="28"/>
          </w:rPr>
          <w:t>KẾT QUẢ ĐẠT ĐƯỢC</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_Toc218749258 \h </w:instrText>
        </w:r>
        <w:r w:rsidR="009D4077" w:rsidRPr="009D4077">
          <w:rPr>
            <w:noProof/>
            <w:webHidden/>
            <w:sz w:val="28"/>
          </w:rPr>
        </w:r>
        <w:r w:rsidR="009D4077" w:rsidRPr="009D4077">
          <w:rPr>
            <w:noProof/>
            <w:webHidden/>
            <w:sz w:val="28"/>
          </w:rPr>
          <w:fldChar w:fldCharType="separate"/>
        </w:r>
        <w:r w:rsidR="007C29B8">
          <w:rPr>
            <w:noProof/>
            <w:webHidden/>
            <w:sz w:val="28"/>
          </w:rPr>
          <w:t>73</w:t>
        </w:r>
        <w:r w:rsidR="009D4077" w:rsidRPr="009D4077">
          <w:rPr>
            <w:noProof/>
            <w:webHidden/>
            <w:sz w:val="28"/>
          </w:rPr>
          <w:fldChar w:fldCharType="end"/>
        </w:r>
      </w:hyperlink>
    </w:p>
    <w:p w14:paraId="598CDC06" w14:textId="338E43AA"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59" w:history="1">
        <w:r w:rsidR="009D4077" w:rsidRPr="009D4077">
          <w:rPr>
            <w:rStyle w:val="Hyperlink"/>
            <w:noProof/>
            <w:sz w:val="28"/>
          </w:rPr>
          <w:t>4.2.</w:t>
        </w:r>
        <w:r w:rsidR="009D4077" w:rsidRPr="009D4077">
          <w:rPr>
            <w:rFonts w:asciiTheme="minorHAnsi" w:eastAsiaTheme="minorEastAsia" w:hAnsiTheme="minorHAnsi" w:cstheme="minorBidi"/>
            <w:noProof/>
            <w:sz w:val="24"/>
            <w:szCs w:val="22"/>
          </w:rPr>
          <w:tab/>
        </w:r>
        <w:r w:rsidR="009D4077" w:rsidRPr="009D4077">
          <w:rPr>
            <w:rStyle w:val="Hyperlink"/>
            <w:noProof/>
            <w:sz w:val="28"/>
          </w:rPr>
          <w:t>ƯU NHƯỢC ĐIỂM</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_Toc218749259 \h </w:instrText>
        </w:r>
        <w:r w:rsidR="009D4077" w:rsidRPr="009D4077">
          <w:rPr>
            <w:noProof/>
            <w:webHidden/>
            <w:sz w:val="28"/>
          </w:rPr>
        </w:r>
        <w:r w:rsidR="009D4077" w:rsidRPr="009D4077">
          <w:rPr>
            <w:noProof/>
            <w:webHidden/>
            <w:sz w:val="28"/>
          </w:rPr>
          <w:fldChar w:fldCharType="separate"/>
        </w:r>
        <w:r w:rsidR="007C29B8">
          <w:rPr>
            <w:noProof/>
            <w:webHidden/>
            <w:sz w:val="28"/>
          </w:rPr>
          <w:t>73</w:t>
        </w:r>
        <w:r w:rsidR="009D4077" w:rsidRPr="009D4077">
          <w:rPr>
            <w:noProof/>
            <w:webHidden/>
            <w:sz w:val="28"/>
          </w:rPr>
          <w:fldChar w:fldCharType="end"/>
        </w:r>
      </w:hyperlink>
    </w:p>
    <w:p w14:paraId="0BE1C1AD" w14:textId="1A49F9E8" w:rsidR="009D4077" w:rsidRPr="009D4077" w:rsidRDefault="00847609">
      <w:pPr>
        <w:pStyle w:val="TOC2"/>
        <w:tabs>
          <w:tab w:val="left" w:pos="880"/>
          <w:tab w:val="right" w:leader="hyphen" w:pos="9062"/>
        </w:tabs>
        <w:rPr>
          <w:rFonts w:asciiTheme="minorHAnsi" w:eastAsiaTheme="minorEastAsia" w:hAnsiTheme="minorHAnsi" w:cstheme="minorBidi"/>
          <w:noProof/>
          <w:sz w:val="24"/>
          <w:szCs w:val="22"/>
        </w:rPr>
      </w:pPr>
      <w:hyperlink w:anchor="_Toc218749260" w:history="1">
        <w:r w:rsidR="009D4077" w:rsidRPr="009D4077">
          <w:rPr>
            <w:rStyle w:val="Hyperlink"/>
            <w:noProof/>
            <w:sz w:val="28"/>
          </w:rPr>
          <w:t>4.3.</w:t>
        </w:r>
        <w:r w:rsidR="009D4077" w:rsidRPr="009D4077">
          <w:rPr>
            <w:rFonts w:asciiTheme="minorHAnsi" w:eastAsiaTheme="minorEastAsia" w:hAnsiTheme="minorHAnsi" w:cstheme="minorBidi"/>
            <w:noProof/>
            <w:sz w:val="24"/>
            <w:szCs w:val="22"/>
          </w:rPr>
          <w:tab/>
        </w:r>
        <w:r w:rsidR="009D4077" w:rsidRPr="009D4077">
          <w:rPr>
            <w:rStyle w:val="Hyperlink"/>
            <w:noProof/>
            <w:sz w:val="28"/>
          </w:rPr>
          <w:t>HƯỚNG PHÁT TRIỂN</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_Toc218749260 \h </w:instrText>
        </w:r>
        <w:r w:rsidR="009D4077" w:rsidRPr="009D4077">
          <w:rPr>
            <w:noProof/>
            <w:webHidden/>
            <w:sz w:val="28"/>
          </w:rPr>
        </w:r>
        <w:r w:rsidR="009D4077" w:rsidRPr="009D4077">
          <w:rPr>
            <w:noProof/>
            <w:webHidden/>
            <w:sz w:val="28"/>
          </w:rPr>
          <w:fldChar w:fldCharType="separate"/>
        </w:r>
        <w:r w:rsidR="007C29B8">
          <w:rPr>
            <w:noProof/>
            <w:webHidden/>
            <w:sz w:val="28"/>
          </w:rPr>
          <w:t>74</w:t>
        </w:r>
        <w:r w:rsidR="009D4077" w:rsidRPr="009D4077">
          <w:rPr>
            <w:noProof/>
            <w:webHidden/>
            <w:sz w:val="28"/>
          </w:rPr>
          <w:fldChar w:fldCharType="end"/>
        </w:r>
      </w:hyperlink>
    </w:p>
    <w:p w14:paraId="6ECFC81C" w14:textId="5BDF6B20" w:rsidR="009D4077" w:rsidRPr="009D4077" w:rsidRDefault="00847609">
      <w:pPr>
        <w:pStyle w:val="TOC1"/>
        <w:tabs>
          <w:tab w:val="right" w:leader="hyphen" w:pos="9062"/>
        </w:tabs>
        <w:rPr>
          <w:rFonts w:asciiTheme="minorHAnsi" w:eastAsiaTheme="minorEastAsia" w:hAnsiTheme="minorHAnsi" w:cstheme="minorBidi"/>
          <w:noProof/>
          <w:sz w:val="24"/>
          <w:szCs w:val="22"/>
        </w:rPr>
      </w:pPr>
      <w:hyperlink w:anchor="_Toc218749261" w:history="1">
        <w:r w:rsidR="009D4077" w:rsidRPr="009D4077">
          <w:rPr>
            <w:rStyle w:val="Hyperlink"/>
            <w:b/>
            <w:noProof/>
            <w:sz w:val="28"/>
          </w:rPr>
          <w:t>TÀI LIỆU THAM KHẢO</w:t>
        </w:r>
        <w:r w:rsidR="009D4077" w:rsidRPr="009D4077">
          <w:rPr>
            <w:noProof/>
            <w:webHidden/>
            <w:sz w:val="28"/>
          </w:rPr>
          <w:tab/>
        </w:r>
        <w:r w:rsidR="009D4077" w:rsidRPr="009D4077">
          <w:rPr>
            <w:noProof/>
            <w:webHidden/>
            <w:sz w:val="28"/>
          </w:rPr>
          <w:fldChar w:fldCharType="begin"/>
        </w:r>
        <w:r w:rsidR="009D4077" w:rsidRPr="009D4077">
          <w:rPr>
            <w:noProof/>
            <w:webHidden/>
            <w:sz w:val="28"/>
          </w:rPr>
          <w:instrText xml:space="preserve"> PAGEREF _Toc218749261 \h </w:instrText>
        </w:r>
        <w:r w:rsidR="009D4077" w:rsidRPr="009D4077">
          <w:rPr>
            <w:noProof/>
            <w:webHidden/>
            <w:sz w:val="28"/>
          </w:rPr>
        </w:r>
        <w:r w:rsidR="009D4077" w:rsidRPr="009D4077">
          <w:rPr>
            <w:noProof/>
            <w:webHidden/>
            <w:sz w:val="28"/>
          </w:rPr>
          <w:fldChar w:fldCharType="separate"/>
        </w:r>
        <w:r w:rsidR="007C29B8">
          <w:rPr>
            <w:noProof/>
            <w:webHidden/>
            <w:sz w:val="28"/>
          </w:rPr>
          <w:t>78</w:t>
        </w:r>
        <w:r w:rsidR="009D4077" w:rsidRPr="009D4077">
          <w:rPr>
            <w:noProof/>
            <w:webHidden/>
            <w:sz w:val="28"/>
          </w:rPr>
          <w:fldChar w:fldCharType="end"/>
        </w:r>
      </w:hyperlink>
    </w:p>
    <w:p w14:paraId="0FCEFFA6" w14:textId="3E1FB41B" w:rsidR="003C61A4" w:rsidRPr="00623091" w:rsidRDefault="009D4077" w:rsidP="00623091">
      <w:pPr>
        <w:jc w:val="both"/>
      </w:pPr>
      <w:r>
        <w:fldChar w:fldCharType="end"/>
      </w:r>
    </w:p>
    <w:p w14:paraId="5AC8EDF8" w14:textId="77777777" w:rsidR="00D81837" w:rsidRDefault="00D81837">
      <w:pPr>
        <w:rPr>
          <w:sz w:val="32"/>
          <w:szCs w:val="32"/>
        </w:rPr>
      </w:pPr>
      <w:r>
        <w:rPr>
          <w:sz w:val="32"/>
          <w:szCs w:val="32"/>
        </w:rPr>
        <w:br w:type="page"/>
      </w:r>
    </w:p>
    <w:p w14:paraId="13322CE5" w14:textId="66C54839" w:rsidR="00A75E8B" w:rsidRDefault="00A75E8B" w:rsidP="00A75E8B">
      <w:pPr>
        <w:jc w:val="center"/>
        <w:rPr>
          <w:sz w:val="32"/>
          <w:szCs w:val="32"/>
        </w:rPr>
      </w:pPr>
      <w:r w:rsidRPr="00F93EB7">
        <w:rPr>
          <w:sz w:val="32"/>
          <w:szCs w:val="32"/>
        </w:rPr>
        <w:lastRenderedPageBreak/>
        <w:t>DANH MỤC TỪ VIẾT TẮT</w:t>
      </w:r>
    </w:p>
    <w:p w14:paraId="3970ABCB" w14:textId="77777777" w:rsidR="00A26201" w:rsidRPr="00F93EB7" w:rsidRDefault="00A26201" w:rsidP="00A75E8B">
      <w:pPr>
        <w:jc w:val="center"/>
        <w:rPr>
          <w:sz w:val="32"/>
          <w:szCs w:val="32"/>
        </w:rPr>
      </w:pPr>
    </w:p>
    <w:tbl>
      <w:tblPr>
        <w:tblStyle w:val="TableGrid"/>
        <w:tblW w:w="0" w:type="auto"/>
        <w:tblLook w:val="04A0" w:firstRow="1" w:lastRow="0" w:firstColumn="1" w:lastColumn="0" w:noHBand="0" w:noVBand="1"/>
      </w:tblPr>
      <w:tblGrid>
        <w:gridCol w:w="1555"/>
        <w:gridCol w:w="7507"/>
      </w:tblGrid>
      <w:tr w:rsidR="00A26201" w:rsidRPr="00A26201" w14:paraId="608BEC43" w14:textId="77777777" w:rsidTr="00A26201">
        <w:tc>
          <w:tcPr>
            <w:tcW w:w="1555" w:type="dxa"/>
            <w:hideMark/>
          </w:tcPr>
          <w:p w14:paraId="25B6A021" w14:textId="77777777" w:rsidR="00A26201" w:rsidRPr="00A26201" w:rsidRDefault="00A26201" w:rsidP="00A26201">
            <w:pPr>
              <w:spacing w:line="360" w:lineRule="auto"/>
              <w:jc w:val="center"/>
              <w:rPr>
                <w:b/>
                <w:bCs/>
              </w:rPr>
            </w:pPr>
            <w:r w:rsidRPr="00A26201">
              <w:rPr>
                <w:b/>
                <w:bCs/>
              </w:rPr>
              <w:t>Từ viết tắt</w:t>
            </w:r>
          </w:p>
        </w:tc>
        <w:tc>
          <w:tcPr>
            <w:tcW w:w="7507" w:type="dxa"/>
            <w:hideMark/>
          </w:tcPr>
          <w:p w14:paraId="6A29CC35" w14:textId="77777777" w:rsidR="00A26201" w:rsidRPr="00A26201" w:rsidRDefault="00A26201" w:rsidP="00A26201">
            <w:pPr>
              <w:spacing w:line="360" w:lineRule="auto"/>
              <w:jc w:val="center"/>
              <w:rPr>
                <w:b/>
                <w:bCs/>
              </w:rPr>
            </w:pPr>
            <w:r w:rsidRPr="00A26201">
              <w:rPr>
                <w:b/>
                <w:bCs/>
              </w:rPr>
              <w:t>Ý nghĩa</w:t>
            </w:r>
          </w:p>
        </w:tc>
      </w:tr>
      <w:tr w:rsidR="00A26201" w:rsidRPr="00A26201" w14:paraId="01CD1D37" w14:textId="77777777" w:rsidTr="00A26201">
        <w:tc>
          <w:tcPr>
            <w:tcW w:w="1555" w:type="dxa"/>
            <w:hideMark/>
          </w:tcPr>
          <w:p w14:paraId="72F3AC77" w14:textId="77777777" w:rsidR="00A26201" w:rsidRPr="00A26201" w:rsidRDefault="00A26201" w:rsidP="00A26201">
            <w:pPr>
              <w:spacing w:line="360" w:lineRule="auto"/>
              <w:jc w:val="center"/>
            </w:pPr>
            <w:r w:rsidRPr="00A26201">
              <w:t>API</w:t>
            </w:r>
          </w:p>
        </w:tc>
        <w:tc>
          <w:tcPr>
            <w:tcW w:w="7507" w:type="dxa"/>
            <w:hideMark/>
          </w:tcPr>
          <w:p w14:paraId="092C412D" w14:textId="77777777" w:rsidR="00A26201" w:rsidRPr="00A26201" w:rsidRDefault="00A26201" w:rsidP="00A26201">
            <w:pPr>
              <w:spacing w:line="360" w:lineRule="auto"/>
            </w:pPr>
            <w:r w:rsidRPr="00A26201">
              <w:t>Giao diện lập trình ứng dụng (Application Programming Interface)</w:t>
            </w:r>
          </w:p>
        </w:tc>
      </w:tr>
      <w:tr w:rsidR="00A26201" w:rsidRPr="00A26201" w14:paraId="27E89BA8" w14:textId="77777777" w:rsidTr="00A26201">
        <w:tc>
          <w:tcPr>
            <w:tcW w:w="1555" w:type="dxa"/>
            <w:hideMark/>
          </w:tcPr>
          <w:p w14:paraId="34E66D7F" w14:textId="77777777" w:rsidR="00A26201" w:rsidRPr="00A26201" w:rsidRDefault="00A26201" w:rsidP="00A26201">
            <w:pPr>
              <w:spacing w:line="360" w:lineRule="auto"/>
              <w:jc w:val="center"/>
            </w:pPr>
            <w:r w:rsidRPr="00A26201">
              <w:t>CSDL</w:t>
            </w:r>
          </w:p>
        </w:tc>
        <w:tc>
          <w:tcPr>
            <w:tcW w:w="7507" w:type="dxa"/>
            <w:hideMark/>
          </w:tcPr>
          <w:p w14:paraId="0703628E" w14:textId="77777777" w:rsidR="00A26201" w:rsidRPr="00A26201" w:rsidRDefault="00A26201" w:rsidP="00A26201">
            <w:pPr>
              <w:spacing w:line="360" w:lineRule="auto"/>
            </w:pPr>
            <w:r w:rsidRPr="00A26201">
              <w:t>Cơ sở dữ liệu</w:t>
            </w:r>
          </w:p>
        </w:tc>
      </w:tr>
      <w:tr w:rsidR="00A26201" w:rsidRPr="00A26201" w14:paraId="109836C2" w14:textId="77777777" w:rsidTr="00A26201">
        <w:tc>
          <w:tcPr>
            <w:tcW w:w="1555" w:type="dxa"/>
            <w:hideMark/>
          </w:tcPr>
          <w:p w14:paraId="21A84D1B" w14:textId="77777777" w:rsidR="00A26201" w:rsidRPr="00A26201" w:rsidRDefault="00A26201" w:rsidP="00A26201">
            <w:pPr>
              <w:spacing w:line="360" w:lineRule="auto"/>
              <w:jc w:val="center"/>
            </w:pPr>
            <w:r w:rsidRPr="00A26201">
              <w:t>COD</w:t>
            </w:r>
          </w:p>
        </w:tc>
        <w:tc>
          <w:tcPr>
            <w:tcW w:w="7507" w:type="dxa"/>
            <w:hideMark/>
          </w:tcPr>
          <w:p w14:paraId="50A2CCD0" w14:textId="77777777" w:rsidR="00A26201" w:rsidRPr="00A26201" w:rsidRDefault="00A26201" w:rsidP="00A26201">
            <w:pPr>
              <w:spacing w:line="360" w:lineRule="auto"/>
            </w:pPr>
            <w:r w:rsidRPr="00A26201">
              <w:t>Thanh toán khi nhận hàng (Cash On Delivery)</w:t>
            </w:r>
          </w:p>
        </w:tc>
      </w:tr>
      <w:tr w:rsidR="00A26201" w:rsidRPr="00A26201" w14:paraId="0B18A467" w14:textId="77777777" w:rsidTr="00A26201">
        <w:tc>
          <w:tcPr>
            <w:tcW w:w="1555" w:type="dxa"/>
            <w:hideMark/>
          </w:tcPr>
          <w:p w14:paraId="3A79793C" w14:textId="77777777" w:rsidR="00A26201" w:rsidRPr="00A26201" w:rsidRDefault="00A26201" w:rsidP="00A26201">
            <w:pPr>
              <w:spacing w:line="360" w:lineRule="auto"/>
              <w:jc w:val="center"/>
            </w:pPr>
            <w:r w:rsidRPr="00A26201">
              <w:t>CSRF</w:t>
            </w:r>
          </w:p>
        </w:tc>
        <w:tc>
          <w:tcPr>
            <w:tcW w:w="7507" w:type="dxa"/>
            <w:hideMark/>
          </w:tcPr>
          <w:p w14:paraId="612CB495" w14:textId="77777777" w:rsidR="00A26201" w:rsidRPr="00A26201" w:rsidRDefault="00A26201" w:rsidP="00A26201">
            <w:pPr>
              <w:spacing w:line="360" w:lineRule="auto"/>
            </w:pPr>
            <w:r w:rsidRPr="00A26201">
              <w:t>Tấn công giả mạo yêu cầu liên trang (Cross-Site Request Forgery)</w:t>
            </w:r>
          </w:p>
        </w:tc>
      </w:tr>
      <w:tr w:rsidR="00A26201" w:rsidRPr="00A26201" w14:paraId="5A6EE753" w14:textId="77777777" w:rsidTr="00A26201">
        <w:tc>
          <w:tcPr>
            <w:tcW w:w="1555" w:type="dxa"/>
            <w:hideMark/>
          </w:tcPr>
          <w:p w14:paraId="4B67C8F3" w14:textId="77777777" w:rsidR="00A26201" w:rsidRPr="00A26201" w:rsidRDefault="00A26201" w:rsidP="00A26201">
            <w:pPr>
              <w:spacing w:line="360" w:lineRule="auto"/>
              <w:jc w:val="center"/>
            </w:pPr>
            <w:r w:rsidRPr="00A26201">
              <w:t>HTTP</w:t>
            </w:r>
          </w:p>
        </w:tc>
        <w:tc>
          <w:tcPr>
            <w:tcW w:w="7507" w:type="dxa"/>
            <w:hideMark/>
          </w:tcPr>
          <w:p w14:paraId="679501B2" w14:textId="77777777" w:rsidR="00A26201" w:rsidRPr="00A26201" w:rsidRDefault="00A26201" w:rsidP="00A26201">
            <w:pPr>
              <w:spacing w:line="360" w:lineRule="auto"/>
            </w:pPr>
            <w:r w:rsidRPr="00A26201">
              <w:t>Giao thức truyền tải siêu văn bản (HyperText Transfer Protocol)</w:t>
            </w:r>
          </w:p>
        </w:tc>
      </w:tr>
      <w:tr w:rsidR="00A26201" w:rsidRPr="00A26201" w14:paraId="739B6F75" w14:textId="77777777" w:rsidTr="00A26201">
        <w:tc>
          <w:tcPr>
            <w:tcW w:w="1555" w:type="dxa"/>
            <w:hideMark/>
          </w:tcPr>
          <w:p w14:paraId="6BAD36F0" w14:textId="77777777" w:rsidR="00A26201" w:rsidRPr="00A26201" w:rsidRDefault="00A26201" w:rsidP="00A26201">
            <w:pPr>
              <w:spacing w:line="360" w:lineRule="auto"/>
              <w:jc w:val="center"/>
            </w:pPr>
            <w:r w:rsidRPr="00A26201">
              <w:t>JSON</w:t>
            </w:r>
          </w:p>
        </w:tc>
        <w:tc>
          <w:tcPr>
            <w:tcW w:w="7507" w:type="dxa"/>
            <w:hideMark/>
          </w:tcPr>
          <w:p w14:paraId="6F218295" w14:textId="77777777" w:rsidR="00A26201" w:rsidRPr="00A26201" w:rsidRDefault="00A26201" w:rsidP="00A26201">
            <w:pPr>
              <w:spacing w:line="360" w:lineRule="auto"/>
            </w:pPr>
            <w:r w:rsidRPr="00A26201">
              <w:t>Định dạng dữ liệu JSON (JavaScript Object Notation)</w:t>
            </w:r>
          </w:p>
        </w:tc>
      </w:tr>
      <w:tr w:rsidR="00A26201" w:rsidRPr="00A26201" w14:paraId="0AF0A17C" w14:textId="77777777" w:rsidTr="00A26201">
        <w:tc>
          <w:tcPr>
            <w:tcW w:w="1555" w:type="dxa"/>
            <w:hideMark/>
          </w:tcPr>
          <w:p w14:paraId="2D0FD9E9" w14:textId="77777777" w:rsidR="00A26201" w:rsidRPr="00A26201" w:rsidRDefault="00A26201" w:rsidP="00A26201">
            <w:pPr>
              <w:spacing w:line="360" w:lineRule="auto"/>
              <w:jc w:val="center"/>
            </w:pPr>
            <w:r w:rsidRPr="00A26201">
              <w:t>JWT</w:t>
            </w:r>
          </w:p>
        </w:tc>
        <w:tc>
          <w:tcPr>
            <w:tcW w:w="7507" w:type="dxa"/>
            <w:hideMark/>
          </w:tcPr>
          <w:p w14:paraId="5427839B" w14:textId="77777777" w:rsidR="00A26201" w:rsidRPr="00A26201" w:rsidRDefault="00A26201" w:rsidP="00A26201">
            <w:pPr>
              <w:spacing w:line="360" w:lineRule="auto"/>
            </w:pPr>
            <w:r w:rsidRPr="00A26201">
              <w:t>Mã thông báo web dạng JSON (JSON Web Token)</w:t>
            </w:r>
          </w:p>
        </w:tc>
      </w:tr>
      <w:tr w:rsidR="00A26201" w:rsidRPr="00A26201" w14:paraId="4173D930" w14:textId="77777777" w:rsidTr="00A26201">
        <w:tc>
          <w:tcPr>
            <w:tcW w:w="1555" w:type="dxa"/>
            <w:hideMark/>
          </w:tcPr>
          <w:p w14:paraId="4C6FD329" w14:textId="77777777" w:rsidR="00A26201" w:rsidRPr="00A26201" w:rsidRDefault="00A26201" w:rsidP="00A26201">
            <w:pPr>
              <w:spacing w:line="360" w:lineRule="auto"/>
              <w:jc w:val="center"/>
            </w:pPr>
            <w:r w:rsidRPr="00A26201">
              <w:t>MCD</w:t>
            </w:r>
          </w:p>
        </w:tc>
        <w:tc>
          <w:tcPr>
            <w:tcW w:w="7507" w:type="dxa"/>
            <w:hideMark/>
          </w:tcPr>
          <w:p w14:paraId="79049FD0" w14:textId="77777777" w:rsidR="00A26201" w:rsidRPr="00A26201" w:rsidRDefault="00A26201" w:rsidP="00A26201">
            <w:pPr>
              <w:spacing w:line="360" w:lineRule="auto"/>
            </w:pPr>
            <w:r w:rsidRPr="00A26201">
              <w:t>Mô hình dữ liệu mức quan niệm</w:t>
            </w:r>
          </w:p>
        </w:tc>
      </w:tr>
      <w:tr w:rsidR="00A26201" w:rsidRPr="00A26201" w14:paraId="63F234EC" w14:textId="77777777" w:rsidTr="00A26201">
        <w:tc>
          <w:tcPr>
            <w:tcW w:w="1555" w:type="dxa"/>
            <w:hideMark/>
          </w:tcPr>
          <w:p w14:paraId="145FCC33" w14:textId="77777777" w:rsidR="00A26201" w:rsidRPr="00A26201" w:rsidRDefault="00A26201" w:rsidP="00A26201">
            <w:pPr>
              <w:spacing w:line="360" w:lineRule="auto"/>
              <w:jc w:val="center"/>
            </w:pPr>
            <w:r w:rsidRPr="00A26201">
              <w:t>MLD</w:t>
            </w:r>
          </w:p>
        </w:tc>
        <w:tc>
          <w:tcPr>
            <w:tcW w:w="7507" w:type="dxa"/>
            <w:hideMark/>
          </w:tcPr>
          <w:p w14:paraId="3A297820" w14:textId="77777777" w:rsidR="00A26201" w:rsidRPr="00A26201" w:rsidRDefault="00A26201" w:rsidP="00A26201">
            <w:pPr>
              <w:spacing w:line="360" w:lineRule="auto"/>
            </w:pPr>
            <w:r w:rsidRPr="00A26201">
              <w:t>Mô hình dữ liệu mức logic</w:t>
            </w:r>
          </w:p>
        </w:tc>
      </w:tr>
      <w:tr w:rsidR="00A26201" w:rsidRPr="00A26201" w14:paraId="4F06AFCF" w14:textId="77777777" w:rsidTr="00A26201">
        <w:tc>
          <w:tcPr>
            <w:tcW w:w="1555" w:type="dxa"/>
            <w:hideMark/>
          </w:tcPr>
          <w:p w14:paraId="5DE51EA5" w14:textId="77777777" w:rsidR="00A26201" w:rsidRPr="00A26201" w:rsidRDefault="00A26201" w:rsidP="00A26201">
            <w:pPr>
              <w:spacing w:line="360" w:lineRule="auto"/>
              <w:jc w:val="center"/>
            </w:pPr>
            <w:r w:rsidRPr="00A26201">
              <w:t>MVC</w:t>
            </w:r>
          </w:p>
        </w:tc>
        <w:tc>
          <w:tcPr>
            <w:tcW w:w="7507" w:type="dxa"/>
            <w:hideMark/>
          </w:tcPr>
          <w:p w14:paraId="39D582C6" w14:textId="77777777" w:rsidR="00A26201" w:rsidRPr="00A26201" w:rsidRDefault="00A26201" w:rsidP="00A26201">
            <w:pPr>
              <w:spacing w:line="360" w:lineRule="auto"/>
            </w:pPr>
            <w:r w:rsidRPr="00A26201">
              <w:t>Mô hình Model – View – Controller (Mô hình – Hiển thị – Điều khiển)</w:t>
            </w:r>
          </w:p>
        </w:tc>
      </w:tr>
      <w:tr w:rsidR="00A26201" w:rsidRPr="00A26201" w14:paraId="34012742" w14:textId="77777777" w:rsidTr="00A26201">
        <w:tc>
          <w:tcPr>
            <w:tcW w:w="1555" w:type="dxa"/>
            <w:hideMark/>
          </w:tcPr>
          <w:p w14:paraId="4E9375C9" w14:textId="77777777" w:rsidR="00A26201" w:rsidRPr="00A26201" w:rsidRDefault="00A26201" w:rsidP="00A26201">
            <w:pPr>
              <w:spacing w:line="360" w:lineRule="auto"/>
              <w:jc w:val="center"/>
            </w:pPr>
            <w:r w:rsidRPr="00A26201">
              <w:t>ORM</w:t>
            </w:r>
          </w:p>
        </w:tc>
        <w:tc>
          <w:tcPr>
            <w:tcW w:w="7507" w:type="dxa"/>
            <w:hideMark/>
          </w:tcPr>
          <w:p w14:paraId="0A1A74D8" w14:textId="77777777" w:rsidR="00A26201" w:rsidRPr="00A26201" w:rsidRDefault="00A26201" w:rsidP="00A26201">
            <w:pPr>
              <w:spacing w:line="360" w:lineRule="auto"/>
            </w:pPr>
            <w:r w:rsidRPr="00A26201">
              <w:t>Ánh xạ quan hệ đối tượng (Object–Relational Mapping)</w:t>
            </w:r>
          </w:p>
        </w:tc>
      </w:tr>
      <w:tr w:rsidR="00A26201" w:rsidRPr="00A26201" w14:paraId="1460F196" w14:textId="77777777" w:rsidTr="00A26201">
        <w:tc>
          <w:tcPr>
            <w:tcW w:w="1555" w:type="dxa"/>
            <w:hideMark/>
          </w:tcPr>
          <w:p w14:paraId="2B4BEFEF" w14:textId="77777777" w:rsidR="00A26201" w:rsidRPr="00A26201" w:rsidRDefault="00A26201" w:rsidP="00A26201">
            <w:pPr>
              <w:spacing w:line="360" w:lineRule="auto"/>
              <w:jc w:val="center"/>
            </w:pPr>
            <w:r w:rsidRPr="00A26201">
              <w:t>PHP</w:t>
            </w:r>
          </w:p>
        </w:tc>
        <w:tc>
          <w:tcPr>
            <w:tcW w:w="7507" w:type="dxa"/>
            <w:hideMark/>
          </w:tcPr>
          <w:p w14:paraId="1B407F50" w14:textId="77777777" w:rsidR="00A26201" w:rsidRPr="00A26201" w:rsidRDefault="00A26201" w:rsidP="00A26201">
            <w:pPr>
              <w:spacing w:line="360" w:lineRule="auto"/>
            </w:pPr>
            <w:r w:rsidRPr="00A26201">
              <w:t>Ngôn ngữ PHP (Hypertext Preprocessor)</w:t>
            </w:r>
          </w:p>
        </w:tc>
      </w:tr>
      <w:tr w:rsidR="00A26201" w:rsidRPr="00A26201" w14:paraId="5E9CCE9A" w14:textId="77777777" w:rsidTr="00A26201">
        <w:tc>
          <w:tcPr>
            <w:tcW w:w="1555" w:type="dxa"/>
            <w:hideMark/>
          </w:tcPr>
          <w:p w14:paraId="6620D2F1" w14:textId="77777777" w:rsidR="00A26201" w:rsidRPr="00A26201" w:rsidRDefault="00A26201" w:rsidP="00A26201">
            <w:pPr>
              <w:spacing w:line="360" w:lineRule="auto"/>
              <w:jc w:val="center"/>
            </w:pPr>
            <w:r w:rsidRPr="00A26201">
              <w:t>QR</w:t>
            </w:r>
          </w:p>
        </w:tc>
        <w:tc>
          <w:tcPr>
            <w:tcW w:w="7507" w:type="dxa"/>
            <w:hideMark/>
          </w:tcPr>
          <w:p w14:paraId="14496462" w14:textId="77777777" w:rsidR="00A26201" w:rsidRPr="00A26201" w:rsidRDefault="00A26201" w:rsidP="00A26201">
            <w:pPr>
              <w:spacing w:line="360" w:lineRule="auto"/>
            </w:pPr>
            <w:r w:rsidRPr="00A26201">
              <w:t>Mã phản hồi nhanh (Quick Response)</w:t>
            </w:r>
          </w:p>
        </w:tc>
      </w:tr>
      <w:tr w:rsidR="00A26201" w:rsidRPr="00A26201" w14:paraId="7F5ACEA8" w14:textId="77777777" w:rsidTr="00A26201">
        <w:tc>
          <w:tcPr>
            <w:tcW w:w="1555" w:type="dxa"/>
            <w:hideMark/>
          </w:tcPr>
          <w:p w14:paraId="40AEE354" w14:textId="77777777" w:rsidR="00A26201" w:rsidRPr="00A26201" w:rsidRDefault="00A26201" w:rsidP="00A26201">
            <w:pPr>
              <w:spacing w:line="360" w:lineRule="auto"/>
              <w:jc w:val="center"/>
            </w:pPr>
            <w:r w:rsidRPr="00A26201">
              <w:t>RDBMS</w:t>
            </w:r>
          </w:p>
        </w:tc>
        <w:tc>
          <w:tcPr>
            <w:tcW w:w="7507" w:type="dxa"/>
            <w:hideMark/>
          </w:tcPr>
          <w:p w14:paraId="1053F140" w14:textId="77777777" w:rsidR="00A26201" w:rsidRPr="00A26201" w:rsidRDefault="00A26201" w:rsidP="00A26201">
            <w:pPr>
              <w:spacing w:line="360" w:lineRule="auto"/>
            </w:pPr>
            <w:r w:rsidRPr="00A26201">
              <w:t>Hệ quản trị cơ sở dữ liệu quan hệ (Relational Database Management System)</w:t>
            </w:r>
          </w:p>
        </w:tc>
      </w:tr>
      <w:tr w:rsidR="00A26201" w:rsidRPr="00A26201" w14:paraId="42BBB992" w14:textId="77777777" w:rsidTr="00A26201">
        <w:tc>
          <w:tcPr>
            <w:tcW w:w="1555" w:type="dxa"/>
            <w:hideMark/>
          </w:tcPr>
          <w:p w14:paraId="59B6FBE4" w14:textId="77777777" w:rsidR="00A26201" w:rsidRPr="00A26201" w:rsidRDefault="00A26201" w:rsidP="00A26201">
            <w:pPr>
              <w:spacing w:line="360" w:lineRule="auto"/>
              <w:jc w:val="center"/>
            </w:pPr>
            <w:r w:rsidRPr="00A26201">
              <w:t>SPA</w:t>
            </w:r>
          </w:p>
        </w:tc>
        <w:tc>
          <w:tcPr>
            <w:tcW w:w="7507" w:type="dxa"/>
            <w:hideMark/>
          </w:tcPr>
          <w:p w14:paraId="5BEA3337" w14:textId="77777777" w:rsidR="00A26201" w:rsidRPr="00A26201" w:rsidRDefault="00A26201" w:rsidP="00A26201">
            <w:pPr>
              <w:spacing w:line="360" w:lineRule="auto"/>
            </w:pPr>
            <w:r w:rsidRPr="00A26201">
              <w:t>Ứng dụng một trang (Single Page Application)</w:t>
            </w:r>
          </w:p>
        </w:tc>
      </w:tr>
      <w:tr w:rsidR="00A26201" w:rsidRPr="00A26201" w14:paraId="106D3E18" w14:textId="77777777" w:rsidTr="00A26201">
        <w:tc>
          <w:tcPr>
            <w:tcW w:w="1555" w:type="dxa"/>
            <w:hideMark/>
          </w:tcPr>
          <w:p w14:paraId="36CAE1CB" w14:textId="77777777" w:rsidR="00A26201" w:rsidRPr="00A26201" w:rsidRDefault="00A26201" w:rsidP="00A26201">
            <w:pPr>
              <w:spacing w:line="360" w:lineRule="auto"/>
              <w:jc w:val="center"/>
            </w:pPr>
            <w:r w:rsidRPr="00A26201">
              <w:t>SQL</w:t>
            </w:r>
          </w:p>
        </w:tc>
        <w:tc>
          <w:tcPr>
            <w:tcW w:w="7507" w:type="dxa"/>
            <w:hideMark/>
          </w:tcPr>
          <w:p w14:paraId="2044F4BA" w14:textId="77777777" w:rsidR="00A26201" w:rsidRPr="00A26201" w:rsidRDefault="00A26201" w:rsidP="00A26201">
            <w:pPr>
              <w:spacing w:line="360" w:lineRule="auto"/>
            </w:pPr>
            <w:r w:rsidRPr="00A26201">
              <w:t>Ngôn ngữ truy vấn có cấu trúc (Structured Query Language)</w:t>
            </w:r>
          </w:p>
        </w:tc>
      </w:tr>
      <w:tr w:rsidR="00A26201" w:rsidRPr="00A26201" w14:paraId="203A21E6" w14:textId="77777777" w:rsidTr="00A26201">
        <w:tc>
          <w:tcPr>
            <w:tcW w:w="1555" w:type="dxa"/>
            <w:hideMark/>
          </w:tcPr>
          <w:p w14:paraId="49F3CCE0" w14:textId="77777777" w:rsidR="00A26201" w:rsidRPr="00A26201" w:rsidRDefault="00A26201" w:rsidP="00A26201">
            <w:pPr>
              <w:spacing w:line="360" w:lineRule="auto"/>
              <w:jc w:val="center"/>
            </w:pPr>
            <w:r w:rsidRPr="00A26201">
              <w:t>UML</w:t>
            </w:r>
          </w:p>
        </w:tc>
        <w:tc>
          <w:tcPr>
            <w:tcW w:w="7507" w:type="dxa"/>
            <w:hideMark/>
          </w:tcPr>
          <w:p w14:paraId="29078305" w14:textId="77777777" w:rsidR="00A26201" w:rsidRPr="00A26201" w:rsidRDefault="00A26201" w:rsidP="00A26201">
            <w:pPr>
              <w:spacing w:line="360" w:lineRule="auto"/>
            </w:pPr>
            <w:r w:rsidRPr="00A26201">
              <w:t>Ngôn ngữ mô hình hóa thống nhất (Unified Modeling Language)</w:t>
            </w:r>
          </w:p>
        </w:tc>
      </w:tr>
      <w:tr w:rsidR="00A26201" w:rsidRPr="00A26201" w14:paraId="5E11B6EF" w14:textId="77777777" w:rsidTr="00A26201">
        <w:tc>
          <w:tcPr>
            <w:tcW w:w="1555" w:type="dxa"/>
            <w:hideMark/>
          </w:tcPr>
          <w:p w14:paraId="7133282D" w14:textId="77777777" w:rsidR="00A26201" w:rsidRPr="00A26201" w:rsidRDefault="00A26201" w:rsidP="00A26201">
            <w:pPr>
              <w:spacing w:line="360" w:lineRule="auto"/>
              <w:jc w:val="center"/>
            </w:pPr>
            <w:r w:rsidRPr="00A26201">
              <w:t>XSS</w:t>
            </w:r>
          </w:p>
        </w:tc>
        <w:tc>
          <w:tcPr>
            <w:tcW w:w="7507" w:type="dxa"/>
            <w:hideMark/>
          </w:tcPr>
          <w:p w14:paraId="52994C52" w14:textId="77777777" w:rsidR="00A26201" w:rsidRPr="00A26201" w:rsidRDefault="00A26201" w:rsidP="00A26201">
            <w:pPr>
              <w:spacing w:line="360" w:lineRule="auto"/>
            </w:pPr>
            <w:r w:rsidRPr="00A26201">
              <w:t>Tấn công chèn mã độc dạng kịch bản (Cross-Site Scripting)</w:t>
            </w:r>
          </w:p>
        </w:tc>
      </w:tr>
    </w:tbl>
    <w:p w14:paraId="06F0F967" w14:textId="77777777" w:rsidR="00A75E8B" w:rsidRPr="00F93EB7" w:rsidRDefault="00A75E8B">
      <w:pPr>
        <w:rPr>
          <w:sz w:val="32"/>
          <w:szCs w:val="32"/>
        </w:rPr>
      </w:pPr>
      <w:r w:rsidRPr="00F93EB7">
        <w:rPr>
          <w:sz w:val="32"/>
          <w:szCs w:val="32"/>
        </w:rPr>
        <w:br w:type="page"/>
      </w:r>
    </w:p>
    <w:p w14:paraId="659C9E56" w14:textId="77777777" w:rsidR="00A75E8B" w:rsidRPr="00F93EB7" w:rsidRDefault="00A75E8B" w:rsidP="00A75E8B">
      <w:pPr>
        <w:jc w:val="center"/>
        <w:rPr>
          <w:sz w:val="32"/>
          <w:szCs w:val="32"/>
        </w:rPr>
      </w:pPr>
      <w:r w:rsidRPr="00F93EB7">
        <w:rPr>
          <w:sz w:val="32"/>
          <w:szCs w:val="32"/>
        </w:rPr>
        <w:lastRenderedPageBreak/>
        <w:t>DANH MỤC HÌNH ẢNH</w:t>
      </w:r>
    </w:p>
    <w:p w14:paraId="16AA50C4" w14:textId="5A7F7BE0" w:rsidR="00A26201" w:rsidRDefault="009D4077">
      <w:pPr>
        <w:pStyle w:val="TOC1"/>
        <w:tabs>
          <w:tab w:val="right" w:leader="hyphen" w:pos="9062"/>
        </w:tabs>
        <w:rPr>
          <w:rFonts w:asciiTheme="minorHAnsi" w:eastAsiaTheme="minorEastAsia" w:hAnsiTheme="minorHAnsi" w:cstheme="minorBidi"/>
          <w:noProof/>
          <w:sz w:val="22"/>
          <w:szCs w:val="22"/>
        </w:rPr>
      </w:pPr>
      <w:r>
        <w:rPr>
          <w:sz w:val="32"/>
          <w:szCs w:val="32"/>
        </w:rPr>
        <w:fldChar w:fldCharType="begin"/>
      </w:r>
      <w:r>
        <w:rPr>
          <w:sz w:val="32"/>
          <w:szCs w:val="32"/>
        </w:rPr>
        <w:instrText xml:space="preserve"> TOC \h \z \t "images,1" </w:instrText>
      </w:r>
      <w:r>
        <w:rPr>
          <w:sz w:val="32"/>
          <w:szCs w:val="32"/>
        </w:rPr>
        <w:fldChar w:fldCharType="separate"/>
      </w:r>
      <w:hyperlink w:anchor="_Toc218799212" w:history="1">
        <w:r w:rsidR="00A26201" w:rsidRPr="002E652D">
          <w:rPr>
            <w:rStyle w:val="Hyperlink"/>
            <w:noProof/>
          </w:rPr>
          <w:t>Hình 1.1 Hình ảnh về PHP</w:t>
        </w:r>
        <w:r w:rsidR="00A26201">
          <w:rPr>
            <w:noProof/>
            <w:webHidden/>
          </w:rPr>
          <w:tab/>
        </w:r>
        <w:r w:rsidR="00A26201">
          <w:rPr>
            <w:noProof/>
            <w:webHidden/>
          </w:rPr>
          <w:fldChar w:fldCharType="begin"/>
        </w:r>
        <w:r w:rsidR="00A26201">
          <w:rPr>
            <w:noProof/>
            <w:webHidden/>
          </w:rPr>
          <w:instrText xml:space="preserve"> PAGEREF _Toc218799212 \h </w:instrText>
        </w:r>
        <w:r w:rsidR="00A26201">
          <w:rPr>
            <w:noProof/>
            <w:webHidden/>
          </w:rPr>
        </w:r>
        <w:r w:rsidR="00A26201">
          <w:rPr>
            <w:noProof/>
            <w:webHidden/>
          </w:rPr>
          <w:fldChar w:fldCharType="separate"/>
        </w:r>
        <w:r w:rsidR="007C29B8">
          <w:rPr>
            <w:noProof/>
            <w:webHidden/>
          </w:rPr>
          <w:t>11</w:t>
        </w:r>
        <w:r w:rsidR="00A26201">
          <w:rPr>
            <w:noProof/>
            <w:webHidden/>
          </w:rPr>
          <w:fldChar w:fldCharType="end"/>
        </w:r>
      </w:hyperlink>
    </w:p>
    <w:p w14:paraId="1EE9400E" w14:textId="036A9EBB"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13" w:history="1">
        <w:r w:rsidR="00A26201" w:rsidRPr="002E652D">
          <w:rPr>
            <w:rStyle w:val="Hyperlink"/>
            <w:noProof/>
          </w:rPr>
          <w:t>Hình 1.2 Giới  thiệu framework Laravel</w:t>
        </w:r>
        <w:r w:rsidR="00A26201">
          <w:rPr>
            <w:noProof/>
            <w:webHidden/>
          </w:rPr>
          <w:tab/>
        </w:r>
        <w:r w:rsidR="00A26201">
          <w:rPr>
            <w:noProof/>
            <w:webHidden/>
          </w:rPr>
          <w:fldChar w:fldCharType="begin"/>
        </w:r>
        <w:r w:rsidR="00A26201">
          <w:rPr>
            <w:noProof/>
            <w:webHidden/>
          </w:rPr>
          <w:instrText xml:space="preserve"> PAGEREF _Toc218799213 \h </w:instrText>
        </w:r>
        <w:r w:rsidR="00A26201">
          <w:rPr>
            <w:noProof/>
            <w:webHidden/>
          </w:rPr>
        </w:r>
        <w:r w:rsidR="00A26201">
          <w:rPr>
            <w:noProof/>
            <w:webHidden/>
          </w:rPr>
          <w:fldChar w:fldCharType="separate"/>
        </w:r>
        <w:r w:rsidR="007C29B8">
          <w:rPr>
            <w:noProof/>
            <w:webHidden/>
          </w:rPr>
          <w:t>14</w:t>
        </w:r>
        <w:r w:rsidR="00A26201">
          <w:rPr>
            <w:noProof/>
            <w:webHidden/>
          </w:rPr>
          <w:fldChar w:fldCharType="end"/>
        </w:r>
      </w:hyperlink>
    </w:p>
    <w:p w14:paraId="754B0C2F" w14:textId="1344AE8C"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14" w:history="1">
        <w:r w:rsidR="00A26201" w:rsidRPr="002E652D">
          <w:rPr>
            <w:rStyle w:val="Hyperlink"/>
            <w:noProof/>
          </w:rPr>
          <w:t>Hình 1.3 Cách hoạt động của mô hình MVC trong Laravel</w:t>
        </w:r>
        <w:r w:rsidR="00A26201">
          <w:rPr>
            <w:noProof/>
            <w:webHidden/>
          </w:rPr>
          <w:tab/>
        </w:r>
        <w:r w:rsidR="00A26201">
          <w:rPr>
            <w:noProof/>
            <w:webHidden/>
          </w:rPr>
          <w:fldChar w:fldCharType="begin"/>
        </w:r>
        <w:r w:rsidR="00A26201">
          <w:rPr>
            <w:noProof/>
            <w:webHidden/>
          </w:rPr>
          <w:instrText xml:space="preserve"> PAGEREF _Toc218799214 \h </w:instrText>
        </w:r>
        <w:r w:rsidR="00A26201">
          <w:rPr>
            <w:noProof/>
            <w:webHidden/>
          </w:rPr>
        </w:r>
        <w:r w:rsidR="00A26201">
          <w:rPr>
            <w:noProof/>
            <w:webHidden/>
          </w:rPr>
          <w:fldChar w:fldCharType="separate"/>
        </w:r>
        <w:r w:rsidR="007C29B8">
          <w:rPr>
            <w:noProof/>
            <w:webHidden/>
          </w:rPr>
          <w:t>17</w:t>
        </w:r>
        <w:r w:rsidR="00A26201">
          <w:rPr>
            <w:noProof/>
            <w:webHidden/>
          </w:rPr>
          <w:fldChar w:fldCharType="end"/>
        </w:r>
      </w:hyperlink>
    </w:p>
    <w:p w14:paraId="5B1F62A1" w14:textId="6C0A8588"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15" w:history="1">
        <w:r w:rsidR="00A26201" w:rsidRPr="002E652D">
          <w:rPr>
            <w:rStyle w:val="Hyperlink"/>
            <w:noProof/>
          </w:rPr>
          <w:t>Hình 1.4 Giới thiệu về React</w:t>
        </w:r>
        <w:r w:rsidR="00A26201">
          <w:rPr>
            <w:noProof/>
            <w:webHidden/>
          </w:rPr>
          <w:tab/>
        </w:r>
        <w:r w:rsidR="00A26201">
          <w:rPr>
            <w:noProof/>
            <w:webHidden/>
          </w:rPr>
          <w:fldChar w:fldCharType="begin"/>
        </w:r>
        <w:r w:rsidR="00A26201">
          <w:rPr>
            <w:noProof/>
            <w:webHidden/>
          </w:rPr>
          <w:instrText xml:space="preserve"> PAGEREF _Toc218799215 \h </w:instrText>
        </w:r>
        <w:r w:rsidR="00A26201">
          <w:rPr>
            <w:noProof/>
            <w:webHidden/>
          </w:rPr>
        </w:r>
        <w:r w:rsidR="00A26201">
          <w:rPr>
            <w:noProof/>
            <w:webHidden/>
          </w:rPr>
          <w:fldChar w:fldCharType="separate"/>
        </w:r>
        <w:r w:rsidR="007C29B8">
          <w:rPr>
            <w:noProof/>
            <w:webHidden/>
          </w:rPr>
          <w:t>18</w:t>
        </w:r>
        <w:r w:rsidR="00A26201">
          <w:rPr>
            <w:noProof/>
            <w:webHidden/>
          </w:rPr>
          <w:fldChar w:fldCharType="end"/>
        </w:r>
      </w:hyperlink>
    </w:p>
    <w:p w14:paraId="5E17A88E" w14:textId="4A8F7FEC"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16" w:history="1">
        <w:r w:rsidR="00A26201" w:rsidRPr="002E652D">
          <w:rPr>
            <w:rStyle w:val="Hyperlink"/>
            <w:noProof/>
          </w:rPr>
          <w:t>Hình 1.5 Giới thiệu về hệ quản trị cơ sở dữ liệu MySQL</w:t>
        </w:r>
        <w:r w:rsidR="00A26201">
          <w:rPr>
            <w:noProof/>
            <w:webHidden/>
          </w:rPr>
          <w:tab/>
        </w:r>
        <w:r w:rsidR="00A26201">
          <w:rPr>
            <w:noProof/>
            <w:webHidden/>
          </w:rPr>
          <w:fldChar w:fldCharType="begin"/>
        </w:r>
        <w:r w:rsidR="00A26201">
          <w:rPr>
            <w:noProof/>
            <w:webHidden/>
          </w:rPr>
          <w:instrText xml:space="preserve"> PAGEREF _Toc218799216 \h </w:instrText>
        </w:r>
        <w:r w:rsidR="00A26201">
          <w:rPr>
            <w:noProof/>
            <w:webHidden/>
          </w:rPr>
        </w:r>
        <w:r w:rsidR="00A26201">
          <w:rPr>
            <w:noProof/>
            <w:webHidden/>
          </w:rPr>
          <w:fldChar w:fldCharType="separate"/>
        </w:r>
        <w:r w:rsidR="007C29B8">
          <w:rPr>
            <w:noProof/>
            <w:webHidden/>
          </w:rPr>
          <w:t>20</w:t>
        </w:r>
        <w:r w:rsidR="00A26201">
          <w:rPr>
            <w:noProof/>
            <w:webHidden/>
          </w:rPr>
          <w:fldChar w:fldCharType="end"/>
        </w:r>
      </w:hyperlink>
    </w:p>
    <w:p w14:paraId="4CAA4945" w14:textId="38DDE923"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17" w:history="1">
        <w:r w:rsidR="00A26201" w:rsidRPr="002E652D">
          <w:rPr>
            <w:rStyle w:val="Hyperlink"/>
            <w:noProof/>
          </w:rPr>
          <w:t>Hình 1.6 Mô hình Client – Server trong MySQL</w:t>
        </w:r>
        <w:r w:rsidR="00A26201">
          <w:rPr>
            <w:noProof/>
            <w:webHidden/>
          </w:rPr>
          <w:tab/>
        </w:r>
        <w:r w:rsidR="00A26201">
          <w:rPr>
            <w:noProof/>
            <w:webHidden/>
          </w:rPr>
          <w:fldChar w:fldCharType="begin"/>
        </w:r>
        <w:r w:rsidR="00A26201">
          <w:rPr>
            <w:noProof/>
            <w:webHidden/>
          </w:rPr>
          <w:instrText xml:space="preserve"> PAGEREF _Toc218799217 \h </w:instrText>
        </w:r>
        <w:r w:rsidR="00A26201">
          <w:rPr>
            <w:noProof/>
            <w:webHidden/>
          </w:rPr>
        </w:r>
        <w:r w:rsidR="00A26201">
          <w:rPr>
            <w:noProof/>
            <w:webHidden/>
          </w:rPr>
          <w:fldChar w:fldCharType="separate"/>
        </w:r>
        <w:r w:rsidR="007C29B8">
          <w:rPr>
            <w:noProof/>
            <w:webHidden/>
          </w:rPr>
          <w:t>21</w:t>
        </w:r>
        <w:r w:rsidR="00A26201">
          <w:rPr>
            <w:noProof/>
            <w:webHidden/>
          </w:rPr>
          <w:fldChar w:fldCharType="end"/>
        </w:r>
      </w:hyperlink>
    </w:p>
    <w:p w14:paraId="3BC9B54E" w14:textId="241AB18B"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18" w:history="1">
        <w:r w:rsidR="00A26201" w:rsidRPr="002E652D">
          <w:rPr>
            <w:rStyle w:val="Hyperlink"/>
            <w:noProof/>
          </w:rPr>
          <w:t>Hình 2.1 Mô hình dữ liệu mức quan niệm</w:t>
        </w:r>
        <w:r w:rsidR="00A26201">
          <w:rPr>
            <w:noProof/>
            <w:webHidden/>
          </w:rPr>
          <w:tab/>
        </w:r>
        <w:r w:rsidR="00A26201">
          <w:rPr>
            <w:noProof/>
            <w:webHidden/>
          </w:rPr>
          <w:fldChar w:fldCharType="begin"/>
        </w:r>
        <w:r w:rsidR="00A26201">
          <w:rPr>
            <w:noProof/>
            <w:webHidden/>
          </w:rPr>
          <w:instrText xml:space="preserve"> PAGEREF _Toc218799218 \h </w:instrText>
        </w:r>
        <w:r w:rsidR="00A26201">
          <w:rPr>
            <w:noProof/>
            <w:webHidden/>
          </w:rPr>
        </w:r>
        <w:r w:rsidR="00A26201">
          <w:rPr>
            <w:noProof/>
            <w:webHidden/>
          </w:rPr>
          <w:fldChar w:fldCharType="separate"/>
        </w:r>
        <w:r w:rsidR="007C29B8">
          <w:rPr>
            <w:noProof/>
            <w:webHidden/>
          </w:rPr>
          <w:t>24</w:t>
        </w:r>
        <w:r w:rsidR="00A26201">
          <w:rPr>
            <w:noProof/>
            <w:webHidden/>
          </w:rPr>
          <w:fldChar w:fldCharType="end"/>
        </w:r>
      </w:hyperlink>
    </w:p>
    <w:p w14:paraId="443D57FD" w14:textId="439FDF31"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19" w:history="1">
        <w:r w:rsidR="00A26201" w:rsidRPr="002E652D">
          <w:rPr>
            <w:rStyle w:val="Hyperlink"/>
            <w:noProof/>
          </w:rPr>
          <w:t>Hình 2.2 Mô hình usecase của hệ thống</w:t>
        </w:r>
        <w:r w:rsidR="00A26201">
          <w:rPr>
            <w:noProof/>
            <w:webHidden/>
          </w:rPr>
          <w:tab/>
        </w:r>
        <w:r w:rsidR="00A26201">
          <w:rPr>
            <w:noProof/>
            <w:webHidden/>
          </w:rPr>
          <w:fldChar w:fldCharType="begin"/>
        </w:r>
        <w:r w:rsidR="00A26201">
          <w:rPr>
            <w:noProof/>
            <w:webHidden/>
          </w:rPr>
          <w:instrText xml:space="preserve"> PAGEREF _Toc218799219 \h </w:instrText>
        </w:r>
        <w:r w:rsidR="00A26201">
          <w:rPr>
            <w:noProof/>
            <w:webHidden/>
          </w:rPr>
        </w:r>
        <w:r w:rsidR="00A26201">
          <w:rPr>
            <w:noProof/>
            <w:webHidden/>
          </w:rPr>
          <w:fldChar w:fldCharType="separate"/>
        </w:r>
        <w:r w:rsidR="007C29B8">
          <w:rPr>
            <w:noProof/>
            <w:webHidden/>
          </w:rPr>
          <w:t>25</w:t>
        </w:r>
        <w:r w:rsidR="00A26201">
          <w:rPr>
            <w:noProof/>
            <w:webHidden/>
          </w:rPr>
          <w:fldChar w:fldCharType="end"/>
        </w:r>
      </w:hyperlink>
    </w:p>
    <w:p w14:paraId="006558E9" w14:textId="12E835A8"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0" w:history="1">
        <w:r w:rsidR="00A26201" w:rsidRPr="002E652D">
          <w:rPr>
            <w:rStyle w:val="Hyperlink"/>
            <w:noProof/>
          </w:rPr>
          <w:t>Hình 2.3 Mô hình dữ liệu mức logic</w:t>
        </w:r>
        <w:r w:rsidR="00A26201">
          <w:rPr>
            <w:noProof/>
            <w:webHidden/>
          </w:rPr>
          <w:tab/>
        </w:r>
        <w:r w:rsidR="00A26201">
          <w:rPr>
            <w:noProof/>
            <w:webHidden/>
          </w:rPr>
          <w:fldChar w:fldCharType="begin"/>
        </w:r>
        <w:r w:rsidR="00A26201">
          <w:rPr>
            <w:noProof/>
            <w:webHidden/>
          </w:rPr>
          <w:instrText xml:space="preserve"> PAGEREF _Toc218799220 \h </w:instrText>
        </w:r>
        <w:r w:rsidR="00A26201">
          <w:rPr>
            <w:noProof/>
            <w:webHidden/>
          </w:rPr>
        </w:r>
        <w:r w:rsidR="00A26201">
          <w:rPr>
            <w:noProof/>
            <w:webHidden/>
          </w:rPr>
          <w:fldChar w:fldCharType="separate"/>
        </w:r>
        <w:r w:rsidR="007C29B8">
          <w:rPr>
            <w:noProof/>
            <w:webHidden/>
          </w:rPr>
          <w:t>26</w:t>
        </w:r>
        <w:r w:rsidR="00A26201">
          <w:rPr>
            <w:noProof/>
            <w:webHidden/>
          </w:rPr>
          <w:fldChar w:fldCharType="end"/>
        </w:r>
      </w:hyperlink>
    </w:p>
    <w:p w14:paraId="4B108782" w14:textId="4E5B94E9"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1" w:history="1">
        <w:r w:rsidR="00A26201" w:rsidRPr="002E652D">
          <w:rPr>
            <w:rStyle w:val="Hyperlink"/>
            <w:noProof/>
          </w:rPr>
          <w:t>Hình 2.4 Mô hình dữ liệu mức vật lí</w:t>
        </w:r>
        <w:r w:rsidR="00A26201">
          <w:rPr>
            <w:noProof/>
            <w:webHidden/>
          </w:rPr>
          <w:tab/>
        </w:r>
        <w:r w:rsidR="00A26201">
          <w:rPr>
            <w:noProof/>
            <w:webHidden/>
          </w:rPr>
          <w:fldChar w:fldCharType="begin"/>
        </w:r>
        <w:r w:rsidR="00A26201">
          <w:rPr>
            <w:noProof/>
            <w:webHidden/>
          </w:rPr>
          <w:instrText xml:space="preserve"> PAGEREF _Toc218799221 \h </w:instrText>
        </w:r>
        <w:r w:rsidR="00A26201">
          <w:rPr>
            <w:noProof/>
            <w:webHidden/>
          </w:rPr>
        </w:r>
        <w:r w:rsidR="00A26201">
          <w:rPr>
            <w:noProof/>
            <w:webHidden/>
          </w:rPr>
          <w:fldChar w:fldCharType="separate"/>
        </w:r>
        <w:r w:rsidR="007C29B8">
          <w:rPr>
            <w:noProof/>
            <w:webHidden/>
          </w:rPr>
          <w:t>27</w:t>
        </w:r>
        <w:r w:rsidR="00A26201">
          <w:rPr>
            <w:noProof/>
            <w:webHidden/>
          </w:rPr>
          <w:fldChar w:fldCharType="end"/>
        </w:r>
      </w:hyperlink>
    </w:p>
    <w:p w14:paraId="542B6E27" w14:textId="3F8C06E7"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2" w:history="1">
        <w:r w:rsidR="00A26201" w:rsidRPr="002E652D">
          <w:rPr>
            <w:rStyle w:val="Hyperlink"/>
            <w:noProof/>
          </w:rPr>
          <w:t>Hình 2.5 Phác thảo giao diện đăng nhập</w:t>
        </w:r>
        <w:r w:rsidR="00A26201">
          <w:rPr>
            <w:noProof/>
            <w:webHidden/>
          </w:rPr>
          <w:tab/>
        </w:r>
        <w:r w:rsidR="00A26201">
          <w:rPr>
            <w:noProof/>
            <w:webHidden/>
          </w:rPr>
          <w:fldChar w:fldCharType="begin"/>
        </w:r>
        <w:r w:rsidR="00A26201">
          <w:rPr>
            <w:noProof/>
            <w:webHidden/>
          </w:rPr>
          <w:instrText xml:space="preserve"> PAGEREF _Toc218799222 \h </w:instrText>
        </w:r>
        <w:r w:rsidR="00A26201">
          <w:rPr>
            <w:noProof/>
            <w:webHidden/>
          </w:rPr>
        </w:r>
        <w:r w:rsidR="00A26201">
          <w:rPr>
            <w:noProof/>
            <w:webHidden/>
          </w:rPr>
          <w:fldChar w:fldCharType="separate"/>
        </w:r>
        <w:r w:rsidR="007C29B8">
          <w:rPr>
            <w:noProof/>
            <w:webHidden/>
          </w:rPr>
          <w:t>33</w:t>
        </w:r>
        <w:r w:rsidR="00A26201">
          <w:rPr>
            <w:noProof/>
            <w:webHidden/>
          </w:rPr>
          <w:fldChar w:fldCharType="end"/>
        </w:r>
      </w:hyperlink>
    </w:p>
    <w:p w14:paraId="212DB3EC" w14:textId="57FB6EA8"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3" w:history="1">
        <w:r w:rsidR="00A26201" w:rsidRPr="002E652D">
          <w:rPr>
            <w:rStyle w:val="Hyperlink"/>
            <w:noProof/>
          </w:rPr>
          <w:t>Hình 2.6 Phác thảo giao diện đăng kí</w:t>
        </w:r>
        <w:r w:rsidR="00A26201">
          <w:rPr>
            <w:noProof/>
            <w:webHidden/>
          </w:rPr>
          <w:tab/>
        </w:r>
        <w:r w:rsidR="00A26201">
          <w:rPr>
            <w:noProof/>
            <w:webHidden/>
          </w:rPr>
          <w:fldChar w:fldCharType="begin"/>
        </w:r>
        <w:r w:rsidR="00A26201">
          <w:rPr>
            <w:noProof/>
            <w:webHidden/>
          </w:rPr>
          <w:instrText xml:space="preserve"> PAGEREF _Toc218799223 \h </w:instrText>
        </w:r>
        <w:r w:rsidR="00A26201">
          <w:rPr>
            <w:noProof/>
            <w:webHidden/>
          </w:rPr>
        </w:r>
        <w:r w:rsidR="00A26201">
          <w:rPr>
            <w:noProof/>
            <w:webHidden/>
          </w:rPr>
          <w:fldChar w:fldCharType="separate"/>
        </w:r>
        <w:r w:rsidR="007C29B8">
          <w:rPr>
            <w:noProof/>
            <w:webHidden/>
          </w:rPr>
          <w:t>33</w:t>
        </w:r>
        <w:r w:rsidR="00A26201">
          <w:rPr>
            <w:noProof/>
            <w:webHidden/>
          </w:rPr>
          <w:fldChar w:fldCharType="end"/>
        </w:r>
      </w:hyperlink>
    </w:p>
    <w:p w14:paraId="715C31D5" w14:textId="5F071925"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4" w:history="1">
        <w:r w:rsidR="00A26201" w:rsidRPr="002E652D">
          <w:rPr>
            <w:rStyle w:val="Hyperlink"/>
            <w:noProof/>
          </w:rPr>
          <w:t>Hình 2.7 Phác thảo giao diện trang chủ</w:t>
        </w:r>
        <w:r w:rsidR="00A26201">
          <w:rPr>
            <w:noProof/>
            <w:webHidden/>
          </w:rPr>
          <w:tab/>
        </w:r>
        <w:r w:rsidR="00A26201">
          <w:rPr>
            <w:noProof/>
            <w:webHidden/>
          </w:rPr>
          <w:fldChar w:fldCharType="begin"/>
        </w:r>
        <w:r w:rsidR="00A26201">
          <w:rPr>
            <w:noProof/>
            <w:webHidden/>
          </w:rPr>
          <w:instrText xml:space="preserve"> PAGEREF _Toc218799224 \h </w:instrText>
        </w:r>
        <w:r w:rsidR="00A26201">
          <w:rPr>
            <w:noProof/>
            <w:webHidden/>
          </w:rPr>
        </w:r>
        <w:r w:rsidR="00A26201">
          <w:rPr>
            <w:noProof/>
            <w:webHidden/>
          </w:rPr>
          <w:fldChar w:fldCharType="separate"/>
        </w:r>
        <w:r w:rsidR="007C29B8">
          <w:rPr>
            <w:noProof/>
            <w:webHidden/>
          </w:rPr>
          <w:t>34</w:t>
        </w:r>
        <w:r w:rsidR="00A26201">
          <w:rPr>
            <w:noProof/>
            <w:webHidden/>
          </w:rPr>
          <w:fldChar w:fldCharType="end"/>
        </w:r>
      </w:hyperlink>
    </w:p>
    <w:p w14:paraId="78F0B50E" w14:textId="0A59E13B"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5" w:history="1">
        <w:r w:rsidR="00A26201" w:rsidRPr="002E652D">
          <w:rPr>
            <w:rStyle w:val="Hyperlink"/>
            <w:noProof/>
          </w:rPr>
          <w:t>Hình 2.8 Phác thảo giao diện danh mục sản phẩm</w:t>
        </w:r>
        <w:r w:rsidR="00A26201">
          <w:rPr>
            <w:noProof/>
            <w:webHidden/>
          </w:rPr>
          <w:tab/>
        </w:r>
        <w:r w:rsidR="00A26201">
          <w:rPr>
            <w:noProof/>
            <w:webHidden/>
          </w:rPr>
          <w:fldChar w:fldCharType="begin"/>
        </w:r>
        <w:r w:rsidR="00A26201">
          <w:rPr>
            <w:noProof/>
            <w:webHidden/>
          </w:rPr>
          <w:instrText xml:space="preserve"> PAGEREF _Toc218799225 \h </w:instrText>
        </w:r>
        <w:r w:rsidR="00A26201">
          <w:rPr>
            <w:noProof/>
            <w:webHidden/>
          </w:rPr>
        </w:r>
        <w:r w:rsidR="00A26201">
          <w:rPr>
            <w:noProof/>
            <w:webHidden/>
          </w:rPr>
          <w:fldChar w:fldCharType="separate"/>
        </w:r>
        <w:r w:rsidR="007C29B8">
          <w:rPr>
            <w:noProof/>
            <w:webHidden/>
          </w:rPr>
          <w:t>35</w:t>
        </w:r>
        <w:r w:rsidR="00A26201">
          <w:rPr>
            <w:noProof/>
            <w:webHidden/>
          </w:rPr>
          <w:fldChar w:fldCharType="end"/>
        </w:r>
      </w:hyperlink>
    </w:p>
    <w:p w14:paraId="455EE3E1" w14:textId="25F62BD7"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6" w:history="1">
        <w:r w:rsidR="00A26201" w:rsidRPr="002E652D">
          <w:rPr>
            <w:rStyle w:val="Hyperlink"/>
            <w:noProof/>
          </w:rPr>
          <w:t>Hình 2.9 Phác thảo giao diện trang giới thiệu</w:t>
        </w:r>
        <w:r w:rsidR="00A26201">
          <w:rPr>
            <w:noProof/>
            <w:webHidden/>
          </w:rPr>
          <w:tab/>
        </w:r>
        <w:r w:rsidR="00A26201">
          <w:rPr>
            <w:noProof/>
            <w:webHidden/>
          </w:rPr>
          <w:fldChar w:fldCharType="begin"/>
        </w:r>
        <w:r w:rsidR="00A26201">
          <w:rPr>
            <w:noProof/>
            <w:webHidden/>
          </w:rPr>
          <w:instrText xml:space="preserve"> PAGEREF _Toc218799226 \h </w:instrText>
        </w:r>
        <w:r w:rsidR="00A26201">
          <w:rPr>
            <w:noProof/>
            <w:webHidden/>
          </w:rPr>
        </w:r>
        <w:r w:rsidR="00A26201">
          <w:rPr>
            <w:noProof/>
            <w:webHidden/>
          </w:rPr>
          <w:fldChar w:fldCharType="separate"/>
        </w:r>
        <w:r w:rsidR="007C29B8">
          <w:rPr>
            <w:noProof/>
            <w:webHidden/>
          </w:rPr>
          <w:t>36</w:t>
        </w:r>
        <w:r w:rsidR="00A26201">
          <w:rPr>
            <w:noProof/>
            <w:webHidden/>
          </w:rPr>
          <w:fldChar w:fldCharType="end"/>
        </w:r>
      </w:hyperlink>
    </w:p>
    <w:p w14:paraId="64590A13" w14:textId="1E496818"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7" w:history="1">
        <w:r w:rsidR="00A26201" w:rsidRPr="002E652D">
          <w:rPr>
            <w:rStyle w:val="Hyperlink"/>
            <w:noProof/>
          </w:rPr>
          <w:t>Hình 2.10 Phác thảo giao diện trang liên hệ</w:t>
        </w:r>
        <w:r w:rsidR="00A26201">
          <w:rPr>
            <w:noProof/>
            <w:webHidden/>
          </w:rPr>
          <w:tab/>
        </w:r>
        <w:r w:rsidR="00A26201">
          <w:rPr>
            <w:noProof/>
            <w:webHidden/>
          </w:rPr>
          <w:fldChar w:fldCharType="begin"/>
        </w:r>
        <w:r w:rsidR="00A26201">
          <w:rPr>
            <w:noProof/>
            <w:webHidden/>
          </w:rPr>
          <w:instrText xml:space="preserve"> PAGEREF _Toc218799227 \h </w:instrText>
        </w:r>
        <w:r w:rsidR="00A26201">
          <w:rPr>
            <w:noProof/>
            <w:webHidden/>
          </w:rPr>
        </w:r>
        <w:r w:rsidR="00A26201">
          <w:rPr>
            <w:noProof/>
            <w:webHidden/>
          </w:rPr>
          <w:fldChar w:fldCharType="separate"/>
        </w:r>
        <w:r w:rsidR="007C29B8">
          <w:rPr>
            <w:noProof/>
            <w:webHidden/>
          </w:rPr>
          <w:t>37</w:t>
        </w:r>
        <w:r w:rsidR="00A26201">
          <w:rPr>
            <w:noProof/>
            <w:webHidden/>
          </w:rPr>
          <w:fldChar w:fldCharType="end"/>
        </w:r>
      </w:hyperlink>
    </w:p>
    <w:p w14:paraId="46E464DA" w14:textId="584F4E91"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8" w:history="1">
        <w:r w:rsidR="00A26201" w:rsidRPr="002E652D">
          <w:rPr>
            <w:rStyle w:val="Hyperlink"/>
            <w:noProof/>
          </w:rPr>
          <w:t>Hình 2.11 Phác thảo giao diện trang thanh toán</w:t>
        </w:r>
        <w:r w:rsidR="00A26201">
          <w:rPr>
            <w:noProof/>
            <w:webHidden/>
          </w:rPr>
          <w:tab/>
        </w:r>
        <w:r w:rsidR="00A26201">
          <w:rPr>
            <w:noProof/>
            <w:webHidden/>
          </w:rPr>
          <w:fldChar w:fldCharType="begin"/>
        </w:r>
        <w:r w:rsidR="00A26201">
          <w:rPr>
            <w:noProof/>
            <w:webHidden/>
          </w:rPr>
          <w:instrText xml:space="preserve"> PAGEREF _Toc218799228 \h </w:instrText>
        </w:r>
        <w:r w:rsidR="00A26201">
          <w:rPr>
            <w:noProof/>
            <w:webHidden/>
          </w:rPr>
        </w:r>
        <w:r w:rsidR="00A26201">
          <w:rPr>
            <w:noProof/>
            <w:webHidden/>
          </w:rPr>
          <w:fldChar w:fldCharType="separate"/>
        </w:r>
        <w:r w:rsidR="007C29B8">
          <w:rPr>
            <w:noProof/>
            <w:webHidden/>
          </w:rPr>
          <w:t>38</w:t>
        </w:r>
        <w:r w:rsidR="00A26201">
          <w:rPr>
            <w:noProof/>
            <w:webHidden/>
          </w:rPr>
          <w:fldChar w:fldCharType="end"/>
        </w:r>
      </w:hyperlink>
    </w:p>
    <w:p w14:paraId="42FDD2E4" w14:textId="2A0C4EBC"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29" w:history="1">
        <w:r w:rsidR="00A26201" w:rsidRPr="002E652D">
          <w:rPr>
            <w:rStyle w:val="Hyperlink"/>
            <w:noProof/>
          </w:rPr>
          <w:t>Hình 2.2 Phác thảo giao diện trang dashboard</w:t>
        </w:r>
        <w:r w:rsidR="00A26201">
          <w:rPr>
            <w:noProof/>
            <w:webHidden/>
          </w:rPr>
          <w:tab/>
        </w:r>
        <w:r w:rsidR="00A26201">
          <w:rPr>
            <w:noProof/>
            <w:webHidden/>
          </w:rPr>
          <w:fldChar w:fldCharType="begin"/>
        </w:r>
        <w:r w:rsidR="00A26201">
          <w:rPr>
            <w:noProof/>
            <w:webHidden/>
          </w:rPr>
          <w:instrText xml:space="preserve"> PAGEREF _Toc218799229 \h </w:instrText>
        </w:r>
        <w:r w:rsidR="00A26201">
          <w:rPr>
            <w:noProof/>
            <w:webHidden/>
          </w:rPr>
        </w:r>
        <w:r w:rsidR="00A26201">
          <w:rPr>
            <w:noProof/>
            <w:webHidden/>
          </w:rPr>
          <w:fldChar w:fldCharType="separate"/>
        </w:r>
        <w:r w:rsidR="007C29B8">
          <w:rPr>
            <w:noProof/>
            <w:webHidden/>
          </w:rPr>
          <w:t>38</w:t>
        </w:r>
        <w:r w:rsidR="00A26201">
          <w:rPr>
            <w:noProof/>
            <w:webHidden/>
          </w:rPr>
          <w:fldChar w:fldCharType="end"/>
        </w:r>
      </w:hyperlink>
    </w:p>
    <w:p w14:paraId="1E904A8C" w14:textId="5B7A7B65"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0" w:history="1">
        <w:r w:rsidR="00A26201" w:rsidRPr="002E652D">
          <w:rPr>
            <w:rStyle w:val="Hyperlink"/>
            <w:noProof/>
          </w:rPr>
          <w:t>Hình 2.13 Phác thảo giao diện trang quản lí danh mục</w:t>
        </w:r>
        <w:r w:rsidR="00A26201">
          <w:rPr>
            <w:noProof/>
            <w:webHidden/>
          </w:rPr>
          <w:tab/>
        </w:r>
        <w:r w:rsidR="00A26201">
          <w:rPr>
            <w:noProof/>
            <w:webHidden/>
          </w:rPr>
          <w:fldChar w:fldCharType="begin"/>
        </w:r>
        <w:r w:rsidR="00A26201">
          <w:rPr>
            <w:noProof/>
            <w:webHidden/>
          </w:rPr>
          <w:instrText xml:space="preserve"> PAGEREF _Toc218799230 \h </w:instrText>
        </w:r>
        <w:r w:rsidR="00A26201">
          <w:rPr>
            <w:noProof/>
            <w:webHidden/>
          </w:rPr>
        </w:r>
        <w:r w:rsidR="00A26201">
          <w:rPr>
            <w:noProof/>
            <w:webHidden/>
          </w:rPr>
          <w:fldChar w:fldCharType="separate"/>
        </w:r>
        <w:r w:rsidR="007C29B8">
          <w:rPr>
            <w:noProof/>
            <w:webHidden/>
          </w:rPr>
          <w:t>39</w:t>
        </w:r>
        <w:r w:rsidR="00A26201">
          <w:rPr>
            <w:noProof/>
            <w:webHidden/>
          </w:rPr>
          <w:fldChar w:fldCharType="end"/>
        </w:r>
      </w:hyperlink>
    </w:p>
    <w:p w14:paraId="2088AEE8" w14:textId="284CD5D9"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1" w:history="1">
        <w:r w:rsidR="00A26201" w:rsidRPr="002E652D">
          <w:rPr>
            <w:rStyle w:val="Hyperlink"/>
            <w:noProof/>
          </w:rPr>
          <w:t>Hình 2.14 Phác thảo giao diện trang quản lí sản phẩm</w:t>
        </w:r>
        <w:r w:rsidR="00A26201">
          <w:rPr>
            <w:noProof/>
            <w:webHidden/>
          </w:rPr>
          <w:tab/>
        </w:r>
        <w:r w:rsidR="00A26201">
          <w:rPr>
            <w:noProof/>
            <w:webHidden/>
          </w:rPr>
          <w:fldChar w:fldCharType="begin"/>
        </w:r>
        <w:r w:rsidR="00A26201">
          <w:rPr>
            <w:noProof/>
            <w:webHidden/>
          </w:rPr>
          <w:instrText xml:space="preserve"> PAGEREF _Toc218799231 \h </w:instrText>
        </w:r>
        <w:r w:rsidR="00A26201">
          <w:rPr>
            <w:noProof/>
            <w:webHidden/>
          </w:rPr>
        </w:r>
        <w:r w:rsidR="00A26201">
          <w:rPr>
            <w:noProof/>
            <w:webHidden/>
          </w:rPr>
          <w:fldChar w:fldCharType="separate"/>
        </w:r>
        <w:r w:rsidR="007C29B8">
          <w:rPr>
            <w:noProof/>
            <w:webHidden/>
          </w:rPr>
          <w:t>40</w:t>
        </w:r>
        <w:r w:rsidR="00A26201">
          <w:rPr>
            <w:noProof/>
            <w:webHidden/>
          </w:rPr>
          <w:fldChar w:fldCharType="end"/>
        </w:r>
      </w:hyperlink>
    </w:p>
    <w:p w14:paraId="36AAD026" w14:textId="7BA221CA"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2" w:history="1">
        <w:r w:rsidR="00A26201" w:rsidRPr="002E652D">
          <w:rPr>
            <w:rStyle w:val="Hyperlink"/>
            <w:noProof/>
          </w:rPr>
          <w:t>Hình 2.15 Phác thảo giao diện trang quản lí khách hàng</w:t>
        </w:r>
        <w:r w:rsidR="00A26201">
          <w:rPr>
            <w:noProof/>
            <w:webHidden/>
          </w:rPr>
          <w:tab/>
        </w:r>
        <w:r w:rsidR="00A26201">
          <w:rPr>
            <w:noProof/>
            <w:webHidden/>
          </w:rPr>
          <w:fldChar w:fldCharType="begin"/>
        </w:r>
        <w:r w:rsidR="00A26201">
          <w:rPr>
            <w:noProof/>
            <w:webHidden/>
          </w:rPr>
          <w:instrText xml:space="preserve"> PAGEREF _Toc218799232 \h </w:instrText>
        </w:r>
        <w:r w:rsidR="00A26201">
          <w:rPr>
            <w:noProof/>
            <w:webHidden/>
          </w:rPr>
        </w:r>
        <w:r w:rsidR="00A26201">
          <w:rPr>
            <w:noProof/>
            <w:webHidden/>
          </w:rPr>
          <w:fldChar w:fldCharType="separate"/>
        </w:r>
        <w:r w:rsidR="007C29B8">
          <w:rPr>
            <w:noProof/>
            <w:webHidden/>
          </w:rPr>
          <w:t>41</w:t>
        </w:r>
        <w:r w:rsidR="00A26201">
          <w:rPr>
            <w:noProof/>
            <w:webHidden/>
          </w:rPr>
          <w:fldChar w:fldCharType="end"/>
        </w:r>
      </w:hyperlink>
    </w:p>
    <w:p w14:paraId="520021C9" w14:textId="545C97B6"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3" w:history="1">
        <w:r w:rsidR="00A26201" w:rsidRPr="002E652D">
          <w:rPr>
            <w:rStyle w:val="Hyperlink"/>
            <w:noProof/>
          </w:rPr>
          <w:t>Hình 2.16 Phác thảo giao diện trang quản lí đánh giá</w:t>
        </w:r>
        <w:r w:rsidR="00A26201">
          <w:rPr>
            <w:noProof/>
            <w:webHidden/>
          </w:rPr>
          <w:tab/>
        </w:r>
        <w:r w:rsidR="00A26201">
          <w:rPr>
            <w:noProof/>
            <w:webHidden/>
          </w:rPr>
          <w:fldChar w:fldCharType="begin"/>
        </w:r>
        <w:r w:rsidR="00A26201">
          <w:rPr>
            <w:noProof/>
            <w:webHidden/>
          </w:rPr>
          <w:instrText xml:space="preserve"> PAGEREF _Toc218799233 \h </w:instrText>
        </w:r>
        <w:r w:rsidR="00A26201">
          <w:rPr>
            <w:noProof/>
            <w:webHidden/>
          </w:rPr>
        </w:r>
        <w:r w:rsidR="00A26201">
          <w:rPr>
            <w:noProof/>
            <w:webHidden/>
          </w:rPr>
          <w:fldChar w:fldCharType="separate"/>
        </w:r>
        <w:r w:rsidR="007C29B8">
          <w:rPr>
            <w:noProof/>
            <w:webHidden/>
          </w:rPr>
          <w:t>42</w:t>
        </w:r>
        <w:r w:rsidR="00A26201">
          <w:rPr>
            <w:noProof/>
            <w:webHidden/>
          </w:rPr>
          <w:fldChar w:fldCharType="end"/>
        </w:r>
      </w:hyperlink>
    </w:p>
    <w:p w14:paraId="6A1D1002" w14:textId="4B748D26"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4" w:history="1">
        <w:r w:rsidR="00A26201" w:rsidRPr="002E652D">
          <w:rPr>
            <w:rStyle w:val="Hyperlink"/>
            <w:noProof/>
          </w:rPr>
          <w:t>Hình 3.1 Thanh thực đơn chính</w:t>
        </w:r>
        <w:r w:rsidR="00A26201">
          <w:rPr>
            <w:noProof/>
            <w:webHidden/>
          </w:rPr>
          <w:tab/>
        </w:r>
        <w:r w:rsidR="00A26201">
          <w:rPr>
            <w:noProof/>
            <w:webHidden/>
          </w:rPr>
          <w:fldChar w:fldCharType="begin"/>
        </w:r>
        <w:r w:rsidR="00A26201">
          <w:rPr>
            <w:noProof/>
            <w:webHidden/>
          </w:rPr>
          <w:instrText xml:space="preserve"> PAGEREF _Toc218799234 \h </w:instrText>
        </w:r>
        <w:r w:rsidR="00A26201">
          <w:rPr>
            <w:noProof/>
            <w:webHidden/>
          </w:rPr>
        </w:r>
        <w:r w:rsidR="00A26201">
          <w:rPr>
            <w:noProof/>
            <w:webHidden/>
          </w:rPr>
          <w:fldChar w:fldCharType="separate"/>
        </w:r>
        <w:r w:rsidR="007C29B8">
          <w:rPr>
            <w:noProof/>
            <w:webHidden/>
          </w:rPr>
          <w:t>43</w:t>
        </w:r>
        <w:r w:rsidR="00A26201">
          <w:rPr>
            <w:noProof/>
            <w:webHidden/>
          </w:rPr>
          <w:fldChar w:fldCharType="end"/>
        </w:r>
      </w:hyperlink>
    </w:p>
    <w:p w14:paraId="77FBFD75" w14:textId="585A46E9"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5" w:history="1">
        <w:r w:rsidR="00A26201" w:rsidRPr="002E652D">
          <w:rPr>
            <w:rStyle w:val="Hyperlink"/>
            <w:noProof/>
          </w:rPr>
          <w:t>Hình 3.2 Giao diện đăng nhập</w:t>
        </w:r>
        <w:r w:rsidR="00A26201">
          <w:rPr>
            <w:noProof/>
            <w:webHidden/>
          </w:rPr>
          <w:tab/>
        </w:r>
        <w:r w:rsidR="00A26201">
          <w:rPr>
            <w:noProof/>
            <w:webHidden/>
          </w:rPr>
          <w:fldChar w:fldCharType="begin"/>
        </w:r>
        <w:r w:rsidR="00A26201">
          <w:rPr>
            <w:noProof/>
            <w:webHidden/>
          </w:rPr>
          <w:instrText xml:space="preserve"> PAGEREF _Toc218799235 \h </w:instrText>
        </w:r>
        <w:r w:rsidR="00A26201">
          <w:rPr>
            <w:noProof/>
            <w:webHidden/>
          </w:rPr>
        </w:r>
        <w:r w:rsidR="00A26201">
          <w:rPr>
            <w:noProof/>
            <w:webHidden/>
          </w:rPr>
          <w:fldChar w:fldCharType="separate"/>
        </w:r>
        <w:r w:rsidR="007C29B8">
          <w:rPr>
            <w:noProof/>
            <w:webHidden/>
          </w:rPr>
          <w:t>44</w:t>
        </w:r>
        <w:r w:rsidR="00A26201">
          <w:rPr>
            <w:noProof/>
            <w:webHidden/>
          </w:rPr>
          <w:fldChar w:fldCharType="end"/>
        </w:r>
      </w:hyperlink>
    </w:p>
    <w:p w14:paraId="19375E74" w14:textId="2E5C309C"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6" w:history="1">
        <w:r w:rsidR="00A26201" w:rsidRPr="002E652D">
          <w:rPr>
            <w:rStyle w:val="Hyperlink"/>
            <w:noProof/>
          </w:rPr>
          <w:t>Hình 3.3 Giao diện đăng ký</w:t>
        </w:r>
        <w:r w:rsidR="00A26201">
          <w:rPr>
            <w:noProof/>
            <w:webHidden/>
          </w:rPr>
          <w:tab/>
        </w:r>
        <w:r w:rsidR="00A26201">
          <w:rPr>
            <w:noProof/>
            <w:webHidden/>
          </w:rPr>
          <w:fldChar w:fldCharType="begin"/>
        </w:r>
        <w:r w:rsidR="00A26201">
          <w:rPr>
            <w:noProof/>
            <w:webHidden/>
          </w:rPr>
          <w:instrText xml:space="preserve"> PAGEREF _Toc218799236 \h </w:instrText>
        </w:r>
        <w:r w:rsidR="00A26201">
          <w:rPr>
            <w:noProof/>
            <w:webHidden/>
          </w:rPr>
        </w:r>
        <w:r w:rsidR="00A26201">
          <w:rPr>
            <w:noProof/>
            <w:webHidden/>
          </w:rPr>
          <w:fldChar w:fldCharType="separate"/>
        </w:r>
        <w:r w:rsidR="007C29B8">
          <w:rPr>
            <w:noProof/>
            <w:webHidden/>
          </w:rPr>
          <w:t>45</w:t>
        </w:r>
        <w:r w:rsidR="00A26201">
          <w:rPr>
            <w:noProof/>
            <w:webHidden/>
          </w:rPr>
          <w:fldChar w:fldCharType="end"/>
        </w:r>
      </w:hyperlink>
    </w:p>
    <w:p w14:paraId="7C2F3FCF" w14:textId="2CDE4D8C"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7" w:history="1">
        <w:r w:rsidR="00A26201" w:rsidRPr="002E652D">
          <w:rPr>
            <w:rStyle w:val="Hyperlink"/>
            <w:noProof/>
          </w:rPr>
          <w:t>Hình 3.4 Giao diện đăng ký</w:t>
        </w:r>
        <w:r w:rsidR="00A26201">
          <w:rPr>
            <w:noProof/>
            <w:webHidden/>
          </w:rPr>
          <w:tab/>
        </w:r>
        <w:r w:rsidR="00A26201">
          <w:rPr>
            <w:noProof/>
            <w:webHidden/>
          </w:rPr>
          <w:fldChar w:fldCharType="begin"/>
        </w:r>
        <w:r w:rsidR="00A26201">
          <w:rPr>
            <w:noProof/>
            <w:webHidden/>
          </w:rPr>
          <w:instrText xml:space="preserve"> PAGEREF _Toc218799237 \h </w:instrText>
        </w:r>
        <w:r w:rsidR="00A26201">
          <w:rPr>
            <w:noProof/>
            <w:webHidden/>
          </w:rPr>
        </w:r>
        <w:r w:rsidR="00A26201">
          <w:rPr>
            <w:noProof/>
            <w:webHidden/>
          </w:rPr>
          <w:fldChar w:fldCharType="separate"/>
        </w:r>
        <w:r w:rsidR="007C29B8">
          <w:rPr>
            <w:noProof/>
            <w:webHidden/>
          </w:rPr>
          <w:t>46</w:t>
        </w:r>
        <w:r w:rsidR="00A26201">
          <w:rPr>
            <w:noProof/>
            <w:webHidden/>
          </w:rPr>
          <w:fldChar w:fldCharType="end"/>
        </w:r>
      </w:hyperlink>
    </w:p>
    <w:p w14:paraId="3BAFE6D4" w14:textId="191A3C80"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8" w:history="1">
        <w:r w:rsidR="00A26201" w:rsidRPr="002E652D">
          <w:rPr>
            <w:rStyle w:val="Hyperlink"/>
            <w:noProof/>
          </w:rPr>
          <w:t>Hình 3.5 Giao diện quản lí danh mục</w:t>
        </w:r>
        <w:r w:rsidR="00A26201">
          <w:rPr>
            <w:noProof/>
            <w:webHidden/>
          </w:rPr>
          <w:tab/>
        </w:r>
        <w:r w:rsidR="00A26201">
          <w:rPr>
            <w:noProof/>
            <w:webHidden/>
          </w:rPr>
          <w:fldChar w:fldCharType="begin"/>
        </w:r>
        <w:r w:rsidR="00A26201">
          <w:rPr>
            <w:noProof/>
            <w:webHidden/>
          </w:rPr>
          <w:instrText xml:space="preserve"> PAGEREF _Toc218799238 \h </w:instrText>
        </w:r>
        <w:r w:rsidR="00A26201">
          <w:rPr>
            <w:noProof/>
            <w:webHidden/>
          </w:rPr>
        </w:r>
        <w:r w:rsidR="00A26201">
          <w:rPr>
            <w:noProof/>
            <w:webHidden/>
          </w:rPr>
          <w:fldChar w:fldCharType="separate"/>
        </w:r>
        <w:r w:rsidR="007C29B8">
          <w:rPr>
            <w:noProof/>
            <w:webHidden/>
          </w:rPr>
          <w:t>47</w:t>
        </w:r>
        <w:r w:rsidR="00A26201">
          <w:rPr>
            <w:noProof/>
            <w:webHidden/>
          </w:rPr>
          <w:fldChar w:fldCharType="end"/>
        </w:r>
      </w:hyperlink>
    </w:p>
    <w:p w14:paraId="66372BF4" w14:textId="6C6DDE94"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39" w:history="1">
        <w:r w:rsidR="00A26201" w:rsidRPr="002E652D">
          <w:rPr>
            <w:rStyle w:val="Hyperlink"/>
            <w:noProof/>
          </w:rPr>
          <w:t>Hình 3.6 Giao diện quản lí sản phẩm</w:t>
        </w:r>
        <w:r w:rsidR="00A26201">
          <w:rPr>
            <w:noProof/>
            <w:webHidden/>
          </w:rPr>
          <w:tab/>
        </w:r>
        <w:r w:rsidR="00A26201">
          <w:rPr>
            <w:noProof/>
            <w:webHidden/>
          </w:rPr>
          <w:fldChar w:fldCharType="begin"/>
        </w:r>
        <w:r w:rsidR="00A26201">
          <w:rPr>
            <w:noProof/>
            <w:webHidden/>
          </w:rPr>
          <w:instrText xml:space="preserve"> PAGEREF _Toc218799239 \h </w:instrText>
        </w:r>
        <w:r w:rsidR="00A26201">
          <w:rPr>
            <w:noProof/>
            <w:webHidden/>
          </w:rPr>
        </w:r>
        <w:r w:rsidR="00A26201">
          <w:rPr>
            <w:noProof/>
            <w:webHidden/>
          </w:rPr>
          <w:fldChar w:fldCharType="separate"/>
        </w:r>
        <w:r w:rsidR="007C29B8">
          <w:rPr>
            <w:noProof/>
            <w:webHidden/>
          </w:rPr>
          <w:t>48</w:t>
        </w:r>
        <w:r w:rsidR="00A26201">
          <w:rPr>
            <w:noProof/>
            <w:webHidden/>
          </w:rPr>
          <w:fldChar w:fldCharType="end"/>
        </w:r>
      </w:hyperlink>
    </w:p>
    <w:p w14:paraId="6D9E20C8" w14:textId="1F505D87"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0" w:history="1">
        <w:r w:rsidR="00A26201" w:rsidRPr="002E652D">
          <w:rPr>
            <w:rStyle w:val="Hyperlink"/>
            <w:noProof/>
          </w:rPr>
          <w:t>Hình 3.7 Giao diện quản lí đơn hàng</w:t>
        </w:r>
        <w:r w:rsidR="00A26201">
          <w:rPr>
            <w:noProof/>
            <w:webHidden/>
          </w:rPr>
          <w:tab/>
        </w:r>
        <w:r w:rsidR="00A26201">
          <w:rPr>
            <w:noProof/>
            <w:webHidden/>
          </w:rPr>
          <w:fldChar w:fldCharType="begin"/>
        </w:r>
        <w:r w:rsidR="00A26201">
          <w:rPr>
            <w:noProof/>
            <w:webHidden/>
          </w:rPr>
          <w:instrText xml:space="preserve"> PAGEREF _Toc218799240 \h </w:instrText>
        </w:r>
        <w:r w:rsidR="00A26201">
          <w:rPr>
            <w:noProof/>
            <w:webHidden/>
          </w:rPr>
        </w:r>
        <w:r w:rsidR="00A26201">
          <w:rPr>
            <w:noProof/>
            <w:webHidden/>
          </w:rPr>
          <w:fldChar w:fldCharType="separate"/>
        </w:r>
        <w:r w:rsidR="007C29B8">
          <w:rPr>
            <w:noProof/>
            <w:webHidden/>
          </w:rPr>
          <w:t>49</w:t>
        </w:r>
        <w:r w:rsidR="00A26201">
          <w:rPr>
            <w:noProof/>
            <w:webHidden/>
          </w:rPr>
          <w:fldChar w:fldCharType="end"/>
        </w:r>
      </w:hyperlink>
    </w:p>
    <w:p w14:paraId="665C7D22" w14:textId="55CBD796"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1" w:history="1">
        <w:r w:rsidR="00A26201" w:rsidRPr="002E652D">
          <w:rPr>
            <w:rStyle w:val="Hyperlink"/>
            <w:noProof/>
          </w:rPr>
          <w:t>Hình 3.8 Giao diện quản lí khách hàng</w:t>
        </w:r>
        <w:r w:rsidR="00A26201">
          <w:rPr>
            <w:noProof/>
            <w:webHidden/>
          </w:rPr>
          <w:tab/>
        </w:r>
        <w:r w:rsidR="00A26201">
          <w:rPr>
            <w:noProof/>
            <w:webHidden/>
          </w:rPr>
          <w:fldChar w:fldCharType="begin"/>
        </w:r>
        <w:r w:rsidR="00A26201">
          <w:rPr>
            <w:noProof/>
            <w:webHidden/>
          </w:rPr>
          <w:instrText xml:space="preserve"> PAGEREF _Toc218799241 \h </w:instrText>
        </w:r>
        <w:r w:rsidR="00A26201">
          <w:rPr>
            <w:noProof/>
            <w:webHidden/>
          </w:rPr>
        </w:r>
        <w:r w:rsidR="00A26201">
          <w:rPr>
            <w:noProof/>
            <w:webHidden/>
          </w:rPr>
          <w:fldChar w:fldCharType="separate"/>
        </w:r>
        <w:r w:rsidR="007C29B8">
          <w:rPr>
            <w:noProof/>
            <w:webHidden/>
          </w:rPr>
          <w:t>50</w:t>
        </w:r>
        <w:r w:rsidR="00A26201">
          <w:rPr>
            <w:noProof/>
            <w:webHidden/>
          </w:rPr>
          <w:fldChar w:fldCharType="end"/>
        </w:r>
      </w:hyperlink>
    </w:p>
    <w:p w14:paraId="05397186" w14:textId="0987DDFB"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2" w:history="1">
        <w:r w:rsidR="00A26201" w:rsidRPr="002E652D">
          <w:rPr>
            <w:rStyle w:val="Hyperlink"/>
            <w:noProof/>
          </w:rPr>
          <w:t>Hình 3.9 Giao diện quản lí đánh giá</w:t>
        </w:r>
        <w:r w:rsidR="00A26201">
          <w:rPr>
            <w:noProof/>
            <w:webHidden/>
          </w:rPr>
          <w:tab/>
        </w:r>
        <w:r w:rsidR="00A26201">
          <w:rPr>
            <w:noProof/>
            <w:webHidden/>
          </w:rPr>
          <w:fldChar w:fldCharType="begin"/>
        </w:r>
        <w:r w:rsidR="00A26201">
          <w:rPr>
            <w:noProof/>
            <w:webHidden/>
          </w:rPr>
          <w:instrText xml:space="preserve"> PAGEREF _Toc218799242 \h </w:instrText>
        </w:r>
        <w:r w:rsidR="00A26201">
          <w:rPr>
            <w:noProof/>
            <w:webHidden/>
          </w:rPr>
        </w:r>
        <w:r w:rsidR="00A26201">
          <w:rPr>
            <w:noProof/>
            <w:webHidden/>
          </w:rPr>
          <w:fldChar w:fldCharType="separate"/>
        </w:r>
        <w:r w:rsidR="007C29B8">
          <w:rPr>
            <w:noProof/>
            <w:webHidden/>
          </w:rPr>
          <w:t>51</w:t>
        </w:r>
        <w:r w:rsidR="00A26201">
          <w:rPr>
            <w:noProof/>
            <w:webHidden/>
          </w:rPr>
          <w:fldChar w:fldCharType="end"/>
        </w:r>
      </w:hyperlink>
    </w:p>
    <w:p w14:paraId="07C4D1F0" w14:textId="797CD250"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3" w:history="1">
        <w:r w:rsidR="00A26201" w:rsidRPr="002E652D">
          <w:rPr>
            <w:rStyle w:val="Hyperlink"/>
            <w:noProof/>
          </w:rPr>
          <w:t>Hình 3.10 Giao diện trang chủ</w:t>
        </w:r>
        <w:r w:rsidR="00A26201">
          <w:rPr>
            <w:noProof/>
            <w:webHidden/>
          </w:rPr>
          <w:tab/>
        </w:r>
        <w:r w:rsidR="00A26201">
          <w:rPr>
            <w:noProof/>
            <w:webHidden/>
          </w:rPr>
          <w:fldChar w:fldCharType="begin"/>
        </w:r>
        <w:r w:rsidR="00A26201">
          <w:rPr>
            <w:noProof/>
            <w:webHidden/>
          </w:rPr>
          <w:instrText xml:space="preserve"> PAGEREF _Toc218799243 \h </w:instrText>
        </w:r>
        <w:r w:rsidR="00A26201">
          <w:rPr>
            <w:noProof/>
            <w:webHidden/>
          </w:rPr>
        </w:r>
        <w:r w:rsidR="00A26201">
          <w:rPr>
            <w:noProof/>
            <w:webHidden/>
          </w:rPr>
          <w:fldChar w:fldCharType="separate"/>
        </w:r>
        <w:r w:rsidR="007C29B8">
          <w:rPr>
            <w:noProof/>
            <w:webHidden/>
          </w:rPr>
          <w:t>52</w:t>
        </w:r>
        <w:r w:rsidR="00A26201">
          <w:rPr>
            <w:noProof/>
            <w:webHidden/>
          </w:rPr>
          <w:fldChar w:fldCharType="end"/>
        </w:r>
      </w:hyperlink>
    </w:p>
    <w:p w14:paraId="24B696C4" w14:textId="700BDDF8"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4" w:history="1">
        <w:r w:rsidR="00A26201" w:rsidRPr="002E652D">
          <w:rPr>
            <w:rStyle w:val="Hyperlink"/>
            <w:noProof/>
          </w:rPr>
          <w:t>Hình 3.11 Giao diện danh mục sản phẩm</w:t>
        </w:r>
        <w:r w:rsidR="00A26201">
          <w:rPr>
            <w:noProof/>
            <w:webHidden/>
          </w:rPr>
          <w:tab/>
        </w:r>
        <w:r w:rsidR="00A26201">
          <w:rPr>
            <w:noProof/>
            <w:webHidden/>
          </w:rPr>
          <w:fldChar w:fldCharType="begin"/>
        </w:r>
        <w:r w:rsidR="00A26201">
          <w:rPr>
            <w:noProof/>
            <w:webHidden/>
          </w:rPr>
          <w:instrText xml:space="preserve"> PAGEREF _Toc218799244 \h </w:instrText>
        </w:r>
        <w:r w:rsidR="00A26201">
          <w:rPr>
            <w:noProof/>
            <w:webHidden/>
          </w:rPr>
        </w:r>
        <w:r w:rsidR="00A26201">
          <w:rPr>
            <w:noProof/>
            <w:webHidden/>
          </w:rPr>
          <w:fldChar w:fldCharType="separate"/>
        </w:r>
        <w:r w:rsidR="007C29B8">
          <w:rPr>
            <w:noProof/>
            <w:webHidden/>
          </w:rPr>
          <w:t>53</w:t>
        </w:r>
        <w:r w:rsidR="00A26201">
          <w:rPr>
            <w:noProof/>
            <w:webHidden/>
          </w:rPr>
          <w:fldChar w:fldCharType="end"/>
        </w:r>
      </w:hyperlink>
    </w:p>
    <w:p w14:paraId="0BC2A7FC" w14:textId="217BF5E1"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5" w:history="1">
        <w:r w:rsidR="00A26201" w:rsidRPr="002E652D">
          <w:rPr>
            <w:rStyle w:val="Hyperlink"/>
            <w:noProof/>
          </w:rPr>
          <w:t>Hình 3.12 Giao diện trang sản phẩm</w:t>
        </w:r>
        <w:r w:rsidR="00A26201">
          <w:rPr>
            <w:noProof/>
            <w:webHidden/>
          </w:rPr>
          <w:tab/>
        </w:r>
        <w:r w:rsidR="00A26201">
          <w:rPr>
            <w:noProof/>
            <w:webHidden/>
          </w:rPr>
          <w:fldChar w:fldCharType="begin"/>
        </w:r>
        <w:r w:rsidR="00A26201">
          <w:rPr>
            <w:noProof/>
            <w:webHidden/>
          </w:rPr>
          <w:instrText xml:space="preserve"> PAGEREF _Toc218799245 \h </w:instrText>
        </w:r>
        <w:r w:rsidR="00A26201">
          <w:rPr>
            <w:noProof/>
            <w:webHidden/>
          </w:rPr>
        </w:r>
        <w:r w:rsidR="00A26201">
          <w:rPr>
            <w:noProof/>
            <w:webHidden/>
          </w:rPr>
          <w:fldChar w:fldCharType="separate"/>
        </w:r>
        <w:r w:rsidR="007C29B8">
          <w:rPr>
            <w:noProof/>
            <w:webHidden/>
          </w:rPr>
          <w:t>55</w:t>
        </w:r>
        <w:r w:rsidR="00A26201">
          <w:rPr>
            <w:noProof/>
            <w:webHidden/>
          </w:rPr>
          <w:fldChar w:fldCharType="end"/>
        </w:r>
      </w:hyperlink>
    </w:p>
    <w:p w14:paraId="45B32CAA" w14:textId="69331A5F"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6" w:history="1">
        <w:r w:rsidR="00A26201" w:rsidRPr="002E652D">
          <w:rPr>
            <w:rStyle w:val="Hyperlink"/>
            <w:noProof/>
          </w:rPr>
          <w:t>Hình 3.13 Giao diện trang giới thiệu</w:t>
        </w:r>
        <w:r w:rsidR="00A26201">
          <w:rPr>
            <w:noProof/>
            <w:webHidden/>
          </w:rPr>
          <w:tab/>
        </w:r>
        <w:r w:rsidR="00A26201">
          <w:rPr>
            <w:noProof/>
            <w:webHidden/>
          </w:rPr>
          <w:fldChar w:fldCharType="begin"/>
        </w:r>
        <w:r w:rsidR="00A26201">
          <w:rPr>
            <w:noProof/>
            <w:webHidden/>
          </w:rPr>
          <w:instrText xml:space="preserve"> PAGEREF _Toc218799246 \h </w:instrText>
        </w:r>
        <w:r w:rsidR="00A26201">
          <w:rPr>
            <w:noProof/>
            <w:webHidden/>
          </w:rPr>
        </w:r>
        <w:r w:rsidR="00A26201">
          <w:rPr>
            <w:noProof/>
            <w:webHidden/>
          </w:rPr>
          <w:fldChar w:fldCharType="separate"/>
        </w:r>
        <w:r w:rsidR="007C29B8">
          <w:rPr>
            <w:noProof/>
            <w:webHidden/>
          </w:rPr>
          <w:t>56</w:t>
        </w:r>
        <w:r w:rsidR="00A26201">
          <w:rPr>
            <w:noProof/>
            <w:webHidden/>
          </w:rPr>
          <w:fldChar w:fldCharType="end"/>
        </w:r>
      </w:hyperlink>
    </w:p>
    <w:p w14:paraId="05C53F7E" w14:textId="763B42F5"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7" w:history="1">
        <w:r w:rsidR="00A26201" w:rsidRPr="002E652D">
          <w:rPr>
            <w:rStyle w:val="Hyperlink"/>
            <w:noProof/>
          </w:rPr>
          <w:t>Hình 3.14 Giao diện trang liên hệ</w:t>
        </w:r>
        <w:r w:rsidR="00A26201">
          <w:rPr>
            <w:noProof/>
            <w:webHidden/>
          </w:rPr>
          <w:tab/>
        </w:r>
        <w:r w:rsidR="00A26201">
          <w:rPr>
            <w:noProof/>
            <w:webHidden/>
          </w:rPr>
          <w:fldChar w:fldCharType="begin"/>
        </w:r>
        <w:r w:rsidR="00A26201">
          <w:rPr>
            <w:noProof/>
            <w:webHidden/>
          </w:rPr>
          <w:instrText xml:space="preserve"> PAGEREF _Toc218799247 \h </w:instrText>
        </w:r>
        <w:r w:rsidR="00A26201">
          <w:rPr>
            <w:noProof/>
            <w:webHidden/>
          </w:rPr>
        </w:r>
        <w:r w:rsidR="00A26201">
          <w:rPr>
            <w:noProof/>
            <w:webHidden/>
          </w:rPr>
          <w:fldChar w:fldCharType="separate"/>
        </w:r>
        <w:r w:rsidR="007C29B8">
          <w:rPr>
            <w:noProof/>
            <w:webHidden/>
          </w:rPr>
          <w:t>57</w:t>
        </w:r>
        <w:r w:rsidR="00A26201">
          <w:rPr>
            <w:noProof/>
            <w:webHidden/>
          </w:rPr>
          <w:fldChar w:fldCharType="end"/>
        </w:r>
      </w:hyperlink>
    </w:p>
    <w:p w14:paraId="7B216E0E" w14:textId="2C545E36"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8" w:history="1">
        <w:r w:rsidR="00A26201" w:rsidRPr="002E652D">
          <w:rPr>
            <w:rStyle w:val="Hyperlink"/>
            <w:noProof/>
          </w:rPr>
          <w:t>Hình 3.15 Giao diện trang thanh toán bằng COD</w:t>
        </w:r>
        <w:r w:rsidR="00A26201">
          <w:rPr>
            <w:noProof/>
            <w:webHidden/>
          </w:rPr>
          <w:tab/>
        </w:r>
        <w:r w:rsidR="00A26201">
          <w:rPr>
            <w:noProof/>
            <w:webHidden/>
          </w:rPr>
          <w:fldChar w:fldCharType="begin"/>
        </w:r>
        <w:r w:rsidR="00A26201">
          <w:rPr>
            <w:noProof/>
            <w:webHidden/>
          </w:rPr>
          <w:instrText xml:space="preserve"> PAGEREF _Toc218799248 \h </w:instrText>
        </w:r>
        <w:r w:rsidR="00A26201">
          <w:rPr>
            <w:noProof/>
            <w:webHidden/>
          </w:rPr>
        </w:r>
        <w:r w:rsidR="00A26201">
          <w:rPr>
            <w:noProof/>
            <w:webHidden/>
          </w:rPr>
          <w:fldChar w:fldCharType="separate"/>
        </w:r>
        <w:r w:rsidR="007C29B8">
          <w:rPr>
            <w:noProof/>
            <w:webHidden/>
          </w:rPr>
          <w:t>59</w:t>
        </w:r>
        <w:r w:rsidR="00A26201">
          <w:rPr>
            <w:noProof/>
            <w:webHidden/>
          </w:rPr>
          <w:fldChar w:fldCharType="end"/>
        </w:r>
      </w:hyperlink>
    </w:p>
    <w:p w14:paraId="4C881282" w14:textId="6B7589A3"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49" w:history="1">
        <w:r w:rsidR="00A26201" w:rsidRPr="002E652D">
          <w:rPr>
            <w:rStyle w:val="Hyperlink"/>
            <w:noProof/>
          </w:rPr>
          <w:t>Hình 3.16 Giao diện trang thanh toán bằng QR</w:t>
        </w:r>
        <w:r w:rsidR="00A26201">
          <w:rPr>
            <w:noProof/>
            <w:webHidden/>
          </w:rPr>
          <w:tab/>
        </w:r>
        <w:r w:rsidR="00A26201">
          <w:rPr>
            <w:noProof/>
            <w:webHidden/>
          </w:rPr>
          <w:fldChar w:fldCharType="begin"/>
        </w:r>
        <w:r w:rsidR="00A26201">
          <w:rPr>
            <w:noProof/>
            <w:webHidden/>
          </w:rPr>
          <w:instrText xml:space="preserve"> PAGEREF _Toc218799249 \h </w:instrText>
        </w:r>
        <w:r w:rsidR="00A26201">
          <w:rPr>
            <w:noProof/>
            <w:webHidden/>
          </w:rPr>
        </w:r>
        <w:r w:rsidR="00A26201">
          <w:rPr>
            <w:noProof/>
            <w:webHidden/>
          </w:rPr>
          <w:fldChar w:fldCharType="separate"/>
        </w:r>
        <w:r w:rsidR="007C29B8">
          <w:rPr>
            <w:noProof/>
            <w:webHidden/>
          </w:rPr>
          <w:t>60</w:t>
        </w:r>
        <w:r w:rsidR="00A26201">
          <w:rPr>
            <w:noProof/>
            <w:webHidden/>
          </w:rPr>
          <w:fldChar w:fldCharType="end"/>
        </w:r>
      </w:hyperlink>
    </w:p>
    <w:p w14:paraId="1B3AF625" w14:textId="7B178119"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0" w:history="1">
        <w:r w:rsidR="00A26201" w:rsidRPr="002E652D">
          <w:rPr>
            <w:rStyle w:val="Hyperlink"/>
            <w:noProof/>
          </w:rPr>
          <w:t>Hình 3.16 Giao diện kiểm tra đơn hàng</w:t>
        </w:r>
        <w:r w:rsidR="00A26201">
          <w:rPr>
            <w:noProof/>
            <w:webHidden/>
          </w:rPr>
          <w:tab/>
        </w:r>
        <w:r w:rsidR="00A26201">
          <w:rPr>
            <w:noProof/>
            <w:webHidden/>
          </w:rPr>
          <w:fldChar w:fldCharType="begin"/>
        </w:r>
        <w:r w:rsidR="00A26201">
          <w:rPr>
            <w:noProof/>
            <w:webHidden/>
          </w:rPr>
          <w:instrText xml:space="preserve"> PAGEREF _Toc218799250 \h </w:instrText>
        </w:r>
        <w:r w:rsidR="00A26201">
          <w:rPr>
            <w:noProof/>
            <w:webHidden/>
          </w:rPr>
        </w:r>
        <w:r w:rsidR="00A26201">
          <w:rPr>
            <w:noProof/>
            <w:webHidden/>
          </w:rPr>
          <w:fldChar w:fldCharType="separate"/>
        </w:r>
        <w:r w:rsidR="007C29B8">
          <w:rPr>
            <w:noProof/>
            <w:webHidden/>
          </w:rPr>
          <w:t>60</w:t>
        </w:r>
        <w:r w:rsidR="00A26201">
          <w:rPr>
            <w:noProof/>
            <w:webHidden/>
          </w:rPr>
          <w:fldChar w:fldCharType="end"/>
        </w:r>
      </w:hyperlink>
    </w:p>
    <w:p w14:paraId="4001B904" w14:textId="5812DF78"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1" w:history="1">
        <w:r w:rsidR="00A26201" w:rsidRPr="002E652D">
          <w:rPr>
            <w:rStyle w:val="Hyperlink"/>
            <w:noProof/>
          </w:rPr>
          <w:t>Hình 3.17 Xác thực Jwt khi đăng nhập sai</w:t>
        </w:r>
        <w:r w:rsidR="00A26201">
          <w:rPr>
            <w:noProof/>
            <w:webHidden/>
          </w:rPr>
          <w:tab/>
        </w:r>
        <w:r w:rsidR="00A26201">
          <w:rPr>
            <w:noProof/>
            <w:webHidden/>
          </w:rPr>
          <w:fldChar w:fldCharType="begin"/>
        </w:r>
        <w:r w:rsidR="00A26201">
          <w:rPr>
            <w:noProof/>
            <w:webHidden/>
          </w:rPr>
          <w:instrText xml:space="preserve"> PAGEREF _Toc218799251 \h </w:instrText>
        </w:r>
        <w:r w:rsidR="00A26201">
          <w:rPr>
            <w:noProof/>
            <w:webHidden/>
          </w:rPr>
        </w:r>
        <w:r w:rsidR="00A26201">
          <w:rPr>
            <w:noProof/>
            <w:webHidden/>
          </w:rPr>
          <w:fldChar w:fldCharType="separate"/>
        </w:r>
        <w:r w:rsidR="007C29B8">
          <w:rPr>
            <w:noProof/>
            <w:webHidden/>
          </w:rPr>
          <w:t>61</w:t>
        </w:r>
        <w:r w:rsidR="00A26201">
          <w:rPr>
            <w:noProof/>
            <w:webHidden/>
          </w:rPr>
          <w:fldChar w:fldCharType="end"/>
        </w:r>
      </w:hyperlink>
    </w:p>
    <w:p w14:paraId="1D23A48C" w14:textId="6908CC09"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2" w:history="1">
        <w:r w:rsidR="00A26201" w:rsidRPr="002E652D">
          <w:rPr>
            <w:rStyle w:val="Hyperlink"/>
            <w:noProof/>
          </w:rPr>
          <w:t>Hình 3.17 Xác thực jwt khi xác thực người dùng thành công</w:t>
        </w:r>
        <w:r w:rsidR="00A26201">
          <w:rPr>
            <w:noProof/>
            <w:webHidden/>
          </w:rPr>
          <w:tab/>
        </w:r>
        <w:r w:rsidR="00A26201">
          <w:rPr>
            <w:noProof/>
            <w:webHidden/>
          </w:rPr>
          <w:fldChar w:fldCharType="begin"/>
        </w:r>
        <w:r w:rsidR="00A26201">
          <w:rPr>
            <w:noProof/>
            <w:webHidden/>
          </w:rPr>
          <w:instrText xml:space="preserve"> PAGEREF _Toc218799252 \h </w:instrText>
        </w:r>
        <w:r w:rsidR="00A26201">
          <w:rPr>
            <w:noProof/>
            <w:webHidden/>
          </w:rPr>
        </w:r>
        <w:r w:rsidR="00A26201">
          <w:rPr>
            <w:noProof/>
            <w:webHidden/>
          </w:rPr>
          <w:fldChar w:fldCharType="separate"/>
        </w:r>
        <w:r w:rsidR="007C29B8">
          <w:rPr>
            <w:noProof/>
            <w:webHidden/>
          </w:rPr>
          <w:t>61</w:t>
        </w:r>
        <w:r w:rsidR="00A26201">
          <w:rPr>
            <w:noProof/>
            <w:webHidden/>
          </w:rPr>
          <w:fldChar w:fldCharType="end"/>
        </w:r>
      </w:hyperlink>
    </w:p>
    <w:p w14:paraId="7B6C5D62" w14:textId="2B64F220"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3" w:history="1">
        <w:r w:rsidR="00A26201" w:rsidRPr="002E652D">
          <w:rPr>
            <w:rStyle w:val="Hyperlink"/>
            <w:noProof/>
          </w:rPr>
          <w:t>Hình 3.18 Chức năng xem và tìm kiếm sản phẩm theo thời gian và danh mục ở user</w:t>
        </w:r>
        <w:r w:rsidR="00A26201">
          <w:rPr>
            <w:noProof/>
            <w:webHidden/>
          </w:rPr>
          <w:tab/>
        </w:r>
        <w:r w:rsidR="00A26201">
          <w:rPr>
            <w:noProof/>
            <w:webHidden/>
          </w:rPr>
          <w:fldChar w:fldCharType="begin"/>
        </w:r>
        <w:r w:rsidR="00A26201">
          <w:rPr>
            <w:noProof/>
            <w:webHidden/>
          </w:rPr>
          <w:instrText xml:space="preserve"> PAGEREF _Toc218799253 \h </w:instrText>
        </w:r>
        <w:r w:rsidR="00A26201">
          <w:rPr>
            <w:noProof/>
            <w:webHidden/>
          </w:rPr>
        </w:r>
        <w:r w:rsidR="00A26201">
          <w:rPr>
            <w:noProof/>
            <w:webHidden/>
          </w:rPr>
          <w:fldChar w:fldCharType="separate"/>
        </w:r>
        <w:r w:rsidR="007C29B8">
          <w:rPr>
            <w:noProof/>
            <w:webHidden/>
          </w:rPr>
          <w:t>62</w:t>
        </w:r>
        <w:r w:rsidR="00A26201">
          <w:rPr>
            <w:noProof/>
            <w:webHidden/>
          </w:rPr>
          <w:fldChar w:fldCharType="end"/>
        </w:r>
      </w:hyperlink>
    </w:p>
    <w:p w14:paraId="0747603B" w14:textId="16BC0FD3"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4" w:history="1">
        <w:r w:rsidR="00A26201" w:rsidRPr="002E652D">
          <w:rPr>
            <w:rStyle w:val="Hyperlink"/>
            <w:noProof/>
          </w:rPr>
          <w:t>Hình 3.19 Chức năng xem và tìm kiếm sản phẩm theo thời gian và danh mục ở admin</w:t>
        </w:r>
        <w:r w:rsidR="00A26201">
          <w:rPr>
            <w:noProof/>
            <w:webHidden/>
          </w:rPr>
          <w:tab/>
        </w:r>
        <w:r w:rsidR="00A26201">
          <w:rPr>
            <w:noProof/>
            <w:webHidden/>
          </w:rPr>
          <w:fldChar w:fldCharType="begin"/>
        </w:r>
        <w:r w:rsidR="00A26201">
          <w:rPr>
            <w:noProof/>
            <w:webHidden/>
          </w:rPr>
          <w:instrText xml:space="preserve"> PAGEREF _Toc218799254 \h </w:instrText>
        </w:r>
        <w:r w:rsidR="00A26201">
          <w:rPr>
            <w:noProof/>
            <w:webHidden/>
          </w:rPr>
        </w:r>
        <w:r w:rsidR="00A26201">
          <w:rPr>
            <w:noProof/>
            <w:webHidden/>
          </w:rPr>
          <w:fldChar w:fldCharType="separate"/>
        </w:r>
        <w:r w:rsidR="007C29B8">
          <w:rPr>
            <w:noProof/>
            <w:webHidden/>
          </w:rPr>
          <w:t>63</w:t>
        </w:r>
        <w:r w:rsidR="00A26201">
          <w:rPr>
            <w:noProof/>
            <w:webHidden/>
          </w:rPr>
          <w:fldChar w:fldCharType="end"/>
        </w:r>
      </w:hyperlink>
    </w:p>
    <w:p w14:paraId="58437300" w14:textId="70D26D4F"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5" w:history="1">
        <w:r w:rsidR="00A26201" w:rsidRPr="002E652D">
          <w:rPr>
            <w:rStyle w:val="Hyperlink"/>
            <w:noProof/>
          </w:rPr>
          <w:t>Hình 3.20 Chức năng giỏ hàng</w:t>
        </w:r>
        <w:r w:rsidR="00A26201">
          <w:rPr>
            <w:noProof/>
            <w:webHidden/>
          </w:rPr>
          <w:tab/>
        </w:r>
        <w:r w:rsidR="00A26201">
          <w:rPr>
            <w:noProof/>
            <w:webHidden/>
          </w:rPr>
          <w:fldChar w:fldCharType="begin"/>
        </w:r>
        <w:r w:rsidR="00A26201">
          <w:rPr>
            <w:noProof/>
            <w:webHidden/>
          </w:rPr>
          <w:instrText xml:space="preserve"> PAGEREF _Toc218799255 \h </w:instrText>
        </w:r>
        <w:r w:rsidR="00A26201">
          <w:rPr>
            <w:noProof/>
            <w:webHidden/>
          </w:rPr>
        </w:r>
        <w:r w:rsidR="00A26201">
          <w:rPr>
            <w:noProof/>
            <w:webHidden/>
          </w:rPr>
          <w:fldChar w:fldCharType="separate"/>
        </w:r>
        <w:r w:rsidR="007C29B8">
          <w:rPr>
            <w:noProof/>
            <w:webHidden/>
          </w:rPr>
          <w:t>64</w:t>
        </w:r>
        <w:r w:rsidR="00A26201">
          <w:rPr>
            <w:noProof/>
            <w:webHidden/>
          </w:rPr>
          <w:fldChar w:fldCharType="end"/>
        </w:r>
      </w:hyperlink>
    </w:p>
    <w:p w14:paraId="2E9FB05A" w14:textId="73D0979D"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6" w:history="1">
        <w:r w:rsidR="00A26201" w:rsidRPr="002E652D">
          <w:rPr>
            <w:rStyle w:val="Hyperlink"/>
            <w:noProof/>
          </w:rPr>
          <w:t>Hình 3.20 Chức năng đặt hàng</w:t>
        </w:r>
        <w:r w:rsidR="00A26201">
          <w:rPr>
            <w:noProof/>
            <w:webHidden/>
          </w:rPr>
          <w:tab/>
        </w:r>
        <w:r w:rsidR="00A26201">
          <w:rPr>
            <w:noProof/>
            <w:webHidden/>
          </w:rPr>
          <w:fldChar w:fldCharType="begin"/>
        </w:r>
        <w:r w:rsidR="00A26201">
          <w:rPr>
            <w:noProof/>
            <w:webHidden/>
          </w:rPr>
          <w:instrText xml:space="preserve"> PAGEREF _Toc218799256 \h </w:instrText>
        </w:r>
        <w:r w:rsidR="00A26201">
          <w:rPr>
            <w:noProof/>
            <w:webHidden/>
          </w:rPr>
        </w:r>
        <w:r w:rsidR="00A26201">
          <w:rPr>
            <w:noProof/>
            <w:webHidden/>
          </w:rPr>
          <w:fldChar w:fldCharType="separate"/>
        </w:r>
        <w:r w:rsidR="007C29B8">
          <w:rPr>
            <w:noProof/>
            <w:webHidden/>
          </w:rPr>
          <w:t>65</w:t>
        </w:r>
        <w:r w:rsidR="00A26201">
          <w:rPr>
            <w:noProof/>
            <w:webHidden/>
          </w:rPr>
          <w:fldChar w:fldCharType="end"/>
        </w:r>
      </w:hyperlink>
    </w:p>
    <w:p w14:paraId="3F3D2F02" w14:textId="01268C19"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7" w:history="1">
        <w:r w:rsidR="00A26201" w:rsidRPr="002E652D">
          <w:rPr>
            <w:rStyle w:val="Hyperlink"/>
            <w:noProof/>
          </w:rPr>
          <w:t>Hình 3.21 Chức năng theo dõi và quản lí đơn hàng</w:t>
        </w:r>
        <w:r w:rsidR="00A26201">
          <w:rPr>
            <w:noProof/>
            <w:webHidden/>
          </w:rPr>
          <w:tab/>
        </w:r>
        <w:r w:rsidR="00A26201">
          <w:rPr>
            <w:noProof/>
            <w:webHidden/>
          </w:rPr>
          <w:fldChar w:fldCharType="begin"/>
        </w:r>
        <w:r w:rsidR="00A26201">
          <w:rPr>
            <w:noProof/>
            <w:webHidden/>
          </w:rPr>
          <w:instrText xml:space="preserve"> PAGEREF _Toc218799257 \h </w:instrText>
        </w:r>
        <w:r w:rsidR="00A26201">
          <w:rPr>
            <w:noProof/>
            <w:webHidden/>
          </w:rPr>
        </w:r>
        <w:r w:rsidR="00A26201">
          <w:rPr>
            <w:noProof/>
            <w:webHidden/>
          </w:rPr>
          <w:fldChar w:fldCharType="separate"/>
        </w:r>
        <w:r w:rsidR="007C29B8">
          <w:rPr>
            <w:noProof/>
            <w:webHidden/>
          </w:rPr>
          <w:t>66</w:t>
        </w:r>
        <w:r w:rsidR="00A26201">
          <w:rPr>
            <w:noProof/>
            <w:webHidden/>
          </w:rPr>
          <w:fldChar w:fldCharType="end"/>
        </w:r>
      </w:hyperlink>
    </w:p>
    <w:p w14:paraId="2941300D" w14:textId="59D6E2ED"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8" w:history="1">
        <w:r w:rsidR="00A26201" w:rsidRPr="002E652D">
          <w:rPr>
            <w:rStyle w:val="Hyperlink"/>
            <w:noProof/>
          </w:rPr>
          <w:t>Hình 3.22 Chức năng đánh giá sản phẩm</w:t>
        </w:r>
        <w:r w:rsidR="00A26201">
          <w:rPr>
            <w:noProof/>
            <w:webHidden/>
          </w:rPr>
          <w:tab/>
        </w:r>
        <w:r w:rsidR="00A26201">
          <w:rPr>
            <w:noProof/>
            <w:webHidden/>
          </w:rPr>
          <w:fldChar w:fldCharType="begin"/>
        </w:r>
        <w:r w:rsidR="00A26201">
          <w:rPr>
            <w:noProof/>
            <w:webHidden/>
          </w:rPr>
          <w:instrText xml:space="preserve"> PAGEREF _Toc218799258 \h </w:instrText>
        </w:r>
        <w:r w:rsidR="00A26201">
          <w:rPr>
            <w:noProof/>
            <w:webHidden/>
          </w:rPr>
        </w:r>
        <w:r w:rsidR="00A26201">
          <w:rPr>
            <w:noProof/>
            <w:webHidden/>
          </w:rPr>
          <w:fldChar w:fldCharType="separate"/>
        </w:r>
        <w:r w:rsidR="007C29B8">
          <w:rPr>
            <w:noProof/>
            <w:webHidden/>
          </w:rPr>
          <w:t>67</w:t>
        </w:r>
        <w:r w:rsidR="00A26201">
          <w:rPr>
            <w:noProof/>
            <w:webHidden/>
          </w:rPr>
          <w:fldChar w:fldCharType="end"/>
        </w:r>
      </w:hyperlink>
    </w:p>
    <w:p w14:paraId="44DD31C6" w14:textId="6A3D7F89"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59" w:history="1">
        <w:r w:rsidR="00A26201" w:rsidRPr="002E652D">
          <w:rPr>
            <w:rStyle w:val="Hyperlink"/>
            <w:noProof/>
          </w:rPr>
          <w:t>Hình 3.23 Chức năng thống kê và trực quan hóa bằng biểu đồ</w:t>
        </w:r>
        <w:r w:rsidR="00A26201">
          <w:rPr>
            <w:noProof/>
            <w:webHidden/>
          </w:rPr>
          <w:tab/>
        </w:r>
        <w:r w:rsidR="00A26201">
          <w:rPr>
            <w:noProof/>
            <w:webHidden/>
          </w:rPr>
          <w:fldChar w:fldCharType="begin"/>
        </w:r>
        <w:r w:rsidR="00A26201">
          <w:rPr>
            <w:noProof/>
            <w:webHidden/>
          </w:rPr>
          <w:instrText xml:space="preserve"> PAGEREF _Toc218799259 \h </w:instrText>
        </w:r>
        <w:r w:rsidR="00A26201">
          <w:rPr>
            <w:noProof/>
            <w:webHidden/>
          </w:rPr>
        </w:r>
        <w:r w:rsidR="00A26201">
          <w:rPr>
            <w:noProof/>
            <w:webHidden/>
          </w:rPr>
          <w:fldChar w:fldCharType="separate"/>
        </w:r>
        <w:r w:rsidR="007C29B8">
          <w:rPr>
            <w:noProof/>
            <w:webHidden/>
          </w:rPr>
          <w:t>68</w:t>
        </w:r>
        <w:r w:rsidR="00A26201">
          <w:rPr>
            <w:noProof/>
            <w:webHidden/>
          </w:rPr>
          <w:fldChar w:fldCharType="end"/>
        </w:r>
      </w:hyperlink>
    </w:p>
    <w:p w14:paraId="74CB449B" w14:textId="4907504E"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60" w:history="1">
        <w:r w:rsidR="00A26201" w:rsidRPr="002E652D">
          <w:rPr>
            <w:rStyle w:val="Hyperlink"/>
            <w:noProof/>
          </w:rPr>
          <w:t>Hình 3.23 Chức năng quản lí danh mục sản phẩm</w:t>
        </w:r>
        <w:r w:rsidR="00A26201">
          <w:rPr>
            <w:noProof/>
            <w:webHidden/>
          </w:rPr>
          <w:tab/>
        </w:r>
        <w:r w:rsidR="00A26201">
          <w:rPr>
            <w:noProof/>
            <w:webHidden/>
          </w:rPr>
          <w:fldChar w:fldCharType="begin"/>
        </w:r>
        <w:r w:rsidR="00A26201">
          <w:rPr>
            <w:noProof/>
            <w:webHidden/>
          </w:rPr>
          <w:instrText xml:space="preserve"> PAGEREF _Toc218799260 \h </w:instrText>
        </w:r>
        <w:r w:rsidR="00A26201">
          <w:rPr>
            <w:noProof/>
            <w:webHidden/>
          </w:rPr>
        </w:r>
        <w:r w:rsidR="00A26201">
          <w:rPr>
            <w:noProof/>
            <w:webHidden/>
          </w:rPr>
          <w:fldChar w:fldCharType="separate"/>
        </w:r>
        <w:r w:rsidR="007C29B8">
          <w:rPr>
            <w:noProof/>
            <w:webHidden/>
          </w:rPr>
          <w:t>69</w:t>
        </w:r>
        <w:r w:rsidR="00A26201">
          <w:rPr>
            <w:noProof/>
            <w:webHidden/>
          </w:rPr>
          <w:fldChar w:fldCharType="end"/>
        </w:r>
      </w:hyperlink>
    </w:p>
    <w:p w14:paraId="3513D9AF" w14:textId="04E3ECC0"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61" w:history="1">
        <w:r w:rsidR="00A26201" w:rsidRPr="002E652D">
          <w:rPr>
            <w:rStyle w:val="Hyperlink"/>
            <w:noProof/>
          </w:rPr>
          <w:t>Hình 3.24 Chức năng quản lí sản phẩm</w:t>
        </w:r>
        <w:r w:rsidR="00A26201">
          <w:rPr>
            <w:noProof/>
            <w:webHidden/>
          </w:rPr>
          <w:tab/>
        </w:r>
        <w:r w:rsidR="00A26201">
          <w:rPr>
            <w:noProof/>
            <w:webHidden/>
          </w:rPr>
          <w:fldChar w:fldCharType="begin"/>
        </w:r>
        <w:r w:rsidR="00A26201">
          <w:rPr>
            <w:noProof/>
            <w:webHidden/>
          </w:rPr>
          <w:instrText xml:space="preserve"> PAGEREF _Toc218799261 \h </w:instrText>
        </w:r>
        <w:r w:rsidR="00A26201">
          <w:rPr>
            <w:noProof/>
            <w:webHidden/>
          </w:rPr>
        </w:r>
        <w:r w:rsidR="00A26201">
          <w:rPr>
            <w:noProof/>
            <w:webHidden/>
          </w:rPr>
          <w:fldChar w:fldCharType="separate"/>
        </w:r>
        <w:r w:rsidR="007C29B8">
          <w:rPr>
            <w:noProof/>
            <w:webHidden/>
          </w:rPr>
          <w:t>70</w:t>
        </w:r>
        <w:r w:rsidR="00A26201">
          <w:rPr>
            <w:noProof/>
            <w:webHidden/>
          </w:rPr>
          <w:fldChar w:fldCharType="end"/>
        </w:r>
      </w:hyperlink>
    </w:p>
    <w:p w14:paraId="5592CD4A" w14:textId="6384FC06"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62" w:history="1">
        <w:r w:rsidR="00A26201" w:rsidRPr="002E652D">
          <w:rPr>
            <w:rStyle w:val="Hyperlink"/>
            <w:noProof/>
          </w:rPr>
          <w:t>Hình 3.25 Chức năng quản lí đơn hàng</w:t>
        </w:r>
        <w:r w:rsidR="00A26201">
          <w:rPr>
            <w:noProof/>
            <w:webHidden/>
          </w:rPr>
          <w:tab/>
        </w:r>
        <w:r w:rsidR="00A26201">
          <w:rPr>
            <w:noProof/>
            <w:webHidden/>
          </w:rPr>
          <w:fldChar w:fldCharType="begin"/>
        </w:r>
        <w:r w:rsidR="00A26201">
          <w:rPr>
            <w:noProof/>
            <w:webHidden/>
          </w:rPr>
          <w:instrText xml:space="preserve"> PAGEREF _Toc218799262 \h </w:instrText>
        </w:r>
        <w:r w:rsidR="00A26201">
          <w:rPr>
            <w:noProof/>
            <w:webHidden/>
          </w:rPr>
        </w:r>
        <w:r w:rsidR="00A26201">
          <w:rPr>
            <w:noProof/>
            <w:webHidden/>
          </w:rPr>
          <w:fldChar w:fldCharType="separate"/>
        </w:r>
        <w:r w:rsidR="007C29B8">
          <w:rPr>
            <w:noProof/>
            <w:webHidden/>
          </w:rPr>
          <w:t>71</w:t>
        </w:r>
        <w:r w:rsidR="00A26201">
          <w:rPr>
            <w:noProof/>
            <w:webHidden/>
          </w:rPr>
          <w:fldChar w:fldCharType="end"/>
        </w:r>
      </w:hyperlink>
    </w:p>
    <w:p w14:paraId="7BDA6AFE" w14:textId="2197EDF4"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63" w:history="1">
        <w:r w:rsidR="00A26201" w:rsidRPr="002E652D">
          <w:rPr>
            <w:rStyle w:val="Hyperlink"/>
            <w:noProof/>
          </w:rPr>
          <w:t>Hình 3.26 Chức năng quản lí khách hàng</w:t>
        </w:r>
        <w:r w:rsidR="00A26201">
          <w:rPr>
            <w:noProof/>
            <w:webHidden/>
          </w:rPr>
          <w:tab/>
        </w:r>
        <w:r w:rsidR="00A26201">
          <w:rPr>
            <w:noProof/>
            <w:webHidden/>
          </w:rPr>
          <w:fldChar w:fldCharType="begin"/>
        </w:r>
        <w:r w:rsidR="00A26201">
          <w:rPr>
            <w:noProof/>
            <w:webHidden/>
          </w:rPr>
          <w:instrText xml:space="preserve"> PAGEREF _Toc218799263 \h </w:instrText>
        </w:r>
        <w:r w:rsidR="00A26201">
          <w:rPr>
            <w:noProof/>
            <w:webHidden/>
          </w:rPr>
        </w:r>
        <w:r w:rsidR="00A26201">
          <w:rPr>
            <w:noProof/>
            <w:webHidden/>
          </w:rPr>
          <w:fldChar w:fldCharType="separate"/>
        </w:r>
        <w:r w:rsidR="007C29B8">
          <w:rPr>
            <w:noProof/>
            <w:webHidden/>
          </w:rPr>
          <w:t>71</w:t>
        </w:r>
        <w:r w:rsidR="00A26201">
          <w:rPr>
            <w:noProof/>
            <w:webHidden/>
          </w:rPr>
          <w:fldChar w:fldCharType="end"/>
        </w:r>
      </w:hyperlink>
    </w:p>
    <w:p w14:paraId="05478DAF" w14:textId="01D5A20B" w:rsidR="00A26201" w:rsidRDefault="00847609">
      <w:pPr>
        <w:pStyle w:val="TOC1"/>
        <w:tabs>
          <w:tab w:val="right" w:leader="hyphen" w:pos="9062"/>
        </w:tabs>
        <w:rPr>
          <w:rFonts w:asciiTheme="minorHAnsi" w:eastAsiaTheme="minorEastAsia" w:hAnsiTheme="minorHAnsi" w:cstheme="minorBidi"/>
          <w:noProof/>
          <w:sz w:val="22"/>
          <w:szCs w:val="22"/>
        </w:rPr>
      </w:pPr>
      <w:hyperlink w:anchor="_Toc218799264" w:history="1">
        <w:r w:rsidR="00A26201" w:rsidRPr="002E652D">
          <w:rPr>
            <w:rStyle w:val="Hyperlink"/>
            <w:noProof/>
          </w:rPr>
          <w:t>Hình 3.26 Chức năng quản lí đánh giá của khách hàng</w:t>
        </w:r>
        <w:r w:rsidR="00A26201">
          <w:rPr>
            <w:noProof/>
            <w:webHidden/>
          </w:rPr>
          <w:tab/>
        </w:r>
        <w:r w:rsidR="00A26201">
          <w:rPr>
            <w:noProof/>
            <w:webHidden/>
          </w:rPr>
          <w:fldChar w:fldCharType="begin"/>
        </w:r>
        <w:r w:rsidR="00A26201">
          <w:rPr>
            <w:noProof/>
            <w:webHidden/>
          </w:rPr>
          <w:instrText xml:space="preserve"> PAGEREF _Toc218799264 \h </w:instrText>
        </w:r>
        <w:r w:rsidR="00A26201">
          <w:rPr>
            <w:noProof/>
            <w:webHidden/>
          </w:rPr>
        </w:r>
        <w:r w:rsidR="00A26201">
          <w:rPr>
            <w:noProof/>
            <w:webHidden/>
          </w:rPr>
          <w:fldChar w:fldCharType="separate"/>
        </w:r>
        <w:r w:rsidR="007C29B8">
          <w:rPr>
            <w:noProof/>
            <w:webHidden/>
          </w:rPr>
          <w:t>72</w:t>
        </w:r>
        <w:r w:rsidR="00A26201">
          <w:rPr>
            <w:noProof/>
            <w:webHidden/>
          </w:rPr>
          <w:fldChar w:fldCharType="end"/>
        </w:r>
      </w:hyperlink>
    </w:p>
    <w:p w14:paraId="7B2BEDB5" w14:textId="25132C59" w:rsidR="00D81837" w:rsidRDefault="009D4077" w:rsidP="008144BD">
      <w:pPr>
        <w:spacing w:line="360" w:lineRule="auto"/>
        <w:rPr>
          <w:sz w:val="32"/>
          <w:szCs w:val="32"/>
        </w:rPr>
      </w:pPr>
      <w:r>
        <w:rPr>
          <w:sz w:val="32"/>
          <w:szCs w:val="32"/>
        </w:rPr>
        <w:fldChar w:fldCharType="end"/>
      </w:r>
    </w:p>
    <w:p w14:paraId="3771CD64" w14:textId="035BFE00" w:rsidR="00A75E8B" w:rsidRPr="00F93EB7" w:rsidRDefault="00A75E8B" w:rsidP="008144BD">
      <w:pPr>
        <w:spacing w:line="360" w:lineRule="auto"/>
        <w:rPr>
          <w:sz w:val="32"/>
          <w:szCs w:val="32"/>
        </w:rPr>
      </w:pPr>
      <w:r w:rsidRPr="00F93EB7">
        <w:rPr>
          <w:sz w:val="32"/>
          <w:szCs w:val="32"/>
        </w:rPr>
        <w:br w:type="page"/>
      </w:r>
    </w:p>
    <w:p w14:paraId="23E139F7" w14:textId="0162BB56" w:rsidR="00A75E8B" w:rsidRDefault="009D4077" w:rsidP="00A75E8B">
      <w:pPr>
        <w:jc w:val="center"/>
        <w:rPr>
          <w:sz w:val="32"/>
          <w:szCs w:val="32"/>
        </w:rPr>
      </w:pPr>
      <w:r>
        <w:rPr>
          <w:sz w:val="32"/>
          <w:szCs w:val="32"/>
        </w:rPr>
        <w:lastRenderedPageBreak/>
        <w:t>DANH MỤC BẢNG BIỂU</w:t>
      </w:r>
    </w:p>
    <w:p w14:paraId="523EC022" w14:textId="43B97FF3" w:rsidR="009D4077" w:rsidRPr="009D4077" w:rsidRDefault="009D4077" w:rsidP="009D4077">
      <w:pPr>
        <w:spacing w:line="360" w:lineRule="auto"/>
        <w:jc w:val="right"/>
        <w:rPr>
          <w:sz w:val="28"/>
          <w:szCs w:val="28"/>
        </w:rPr>
      </w:pPr>
      <w:r w:rsidRPr="009D4077">
        <w:rPr>
          <w:sz w:val="28"/>
          <w:szCs w:val="28"/>
        </w:rPr>
        <w:t>Trang chủ</w:t>
      </w:r>
    </w:p>
    <w:p w14:paraId="3298D1BD" w14:textId="64B70C81" w:rsidR="009D4077" w:rsidRDefault="009D4077">
      <w:pPr>
        <w:pStyle w:val="TOC1"/>
        <w:tabs>
          <w:tab w:val="right" w:leader="dot" w:pos="9062"/>
        </w:tabs>
        <w:rPr>
          <w:rFonts w:asciiTheme="minorHAnsi" w:eastAsiaTheme="minorEastAsia" w:hAnsiTheme="minorHAnsi" w:cstheme="minorBidi"/>
          <w:noProof/>
          <w:sz w:val="22"/>
          <w:szCs w:val="22"/>
        </w:rPr>
      </w:pPr>
      <w:r>
        <w:rPr>
          <w:b/>
          <w:sz w:val="32"/>
          <w:szCs w:val="32"/>
        </w:rPr>
        <w:fldChar w:fldCharType="begin"/>
      </w:r>
      <w:r>
        <w:rPr>
          <w:b/>
          <w:sz w:val="32"/>
          <w:szCs w:val="32"/>
        </w:rPr>
        <w:instrText xml:space="preserve"> TOC \h \z \t "table,1" </w:instrText>
      </w:r>
      <w:r>
        <w:rPr>
          <w:b/>
          <w:sz w:val="32"/>
          <w:szCs w:val="32"/>
        </w:rPr>
        <w:fldChar w:fldCharType="separate"/>
      </w:r>
      <w:hyperlink w:anchor="_Toc218749035" w:history="1">
        <w:r w:rsidRPr="00464A23">
          <w:rPr>
            <w:rStyle w:val="Hyperlink"/>
            <w:noProof/>
          </w:rPr>
          <w:t>Bảng 1.1 Bảng so sánh ưu và nhược điểm của PHP</w:t>
        </w:r>
        <w:r>
          <w:rPr>
            <w:noProof/>
            <w:webHidden/>
          </w:rPr>
          <w:tab/>
        </w:r>
        <w:r>
          <w:rPr>
            <w:noProof/>
            <w:webHidden/>
          </w:rPr>
          <w:fldChar w:fldCharType="begin"/>
        </w:r>
        <w:r>
          <w:rPr>
            <w:noProof/>
            <w:webHidden/>
          </w:rPr>
          <w:instrText xml:space="preserve"> PAGEREF _Toc218749035 \h </w:instrText>
        </w:r>
        <w:r>
          <w:rPr>
            <w:noProof/>
            <w:webHidden/>
          </w:rPr>
        </w:r>
        <w:r>
          <w:rPr>
            <w:noProof/>
            <w:webHidden/>
          </w:rPr>
          <w:fldChar w:fldCharType="separate"/>
        </w:r>
        <w:r w:rsidR="00896769">
          <w:rPr>
            <w:noProof/>
            <w:webHidden/>
          </w:rPr>
          <w:t>12</w:t>
        </w:r>
        <w:r>
          <w:rPr>
            <w:noProof/>
            <w:webHidden/>
          </w:rPr>
          <w:fldChar w:fldCharType="end"/>
        </w:r>
      </w:hyperlink>
    </w:p>
    <w:p w14:paraId="2BB2FD67" w14:textId="5E0C1B97"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36" w:history="1">
        <w:r w:rsidR="009D4077" w:rsidRPr="00464A23">
          <w:rPr>
            <w:rStyle w:val="Hyperlink"/>
            <w:noProof/>
          </w:rPr>
          <w:t>Bảng 1.2  Một số khái niệm/ chức năng Lararel thông dụng</w:t>
        </w:r>
        <w:r w:rsidR="009D4077">
          <w:rPr>
            <w:noProof/>
            <w:webHidden/>
          </w:rPr>
          <w:tab/>
        </w:r>
        <w:r w:rsidR="009D4077">
          <w:rPr>
            <w:noProof/>
            <w:webHidden/>
          </w:rPr>
          <w:fldChar w:fldCharType="begin"/>
        </w:r>
        <w:r w:rsidR="009D4077">
          <w:rPr>
            <w:noProof/>
            <w:webHidden/>
          </w:rPr>
          <w:instrText xml:space="preserve"> PAGEREF _Toc218749036 \h </w:instrText>
        </w:r>
        <w:r w:rsidR="009D4077">
          <w:rPr>
            <w:noProof/>
            <w:webHidden/>
          </w:rPr>
        </w:r>
        <w:r w:rsidR="009D4077">
          <w:rPr>
            <w:noProof/>
            <w:webHidden/>
          </w:rPr>
          <w:fldChar w:fldCharType="separate"/>
        </w:r>
        <w:r w:rsidR="00896769">
          <w:rPr>
            <w:noProof/>
            <w:webHidden/>
          </w:rPr>
          <w:t>15</w:t>
        </w:r>
        <w:r w:rsidR="009D4077">
          <w:rPr>
            <w:noProof/>
            <w:webHidden/>
          </w:rPr>
          <w:fldChar w:fldCharType="end"/>
        </w:r>
      </w:hyperlink>
    </w:p>
    <w:p w14:paraId="0CB025AC" w14:textId="2BAC995E"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37" w:history="1">
        <w:r w:rsidR="009D4077" w:rsidRPr="00464A23">
          <w:rPr>
            <w:rStyle w:val="Hyperlink"/>
            <w:noProof/>
          </w:rPr>
          <w:t>Bảng 1.3 Một số khái niệm và thành phần sử dụng trong bài báo cáo</w:t>
        </w:r>
        <w:r w:rsidR="009D4077">
          <w:rPr>
            <w:noProof/>
            <w:webHidden/>
          </w:rPr>
          <w:tab/>
        </w:r>
        <w:r w:rsidR="009D4077">
          <w:rPr>
            <w:noProof/>
            <w:webHidden/>
          </w:rPr>
          <w:fldChar w:fldCharType="begin"/>
        </w:r>
        <w:r w:rsidR="009D4077">
          <w:rPr>
            <w:noProof/>
            <w:webHidden/>
          </w:rPr>
          <w:instrText xml:space="preserve"> PAGEREF _Toc218749037 \h </w:instrText>
        </w:r>
        <w:r w:rsidR="009D4077">
          <w:rPr>
            <w:noProof/>
            <w:webHidden/>
          </w:rPr>
        </w:r>
        <w:r w:rsidR="009D4077">
          <w:rPr>
            <w:noProof/>
            <w:webHidden/>
          </w:rPr>
          <w:fldChar w:fldCharType="separate"/>
        </w:r>
        <w:r w:rsidR="00896769">
          <w:rPr>
            <w:noProof/>
            <w:webHidden/>
          </w:rPr>
          <w:t>19</w:t>
        </w:r>
        <w:r w:rsidR="009D4077">
          <w:rPr>
            <w:noProof/>
            <w:webHidden/>
          </w:rPr>
          <w:fldChar w:fldCharType="end"/>
        </w:r>
      </w:hyperlink>
    </w:p>
    <w:p w14:paraId="5CA1F560" w14:textId="2A39600D"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38" w:history="1">
        <w:r w:rsidR="009D4077" w:rsidRPr="00464A23">
          <w:rPr>
            <w:rStyle w:val="Hyperlink"/>
            <w:noProof/>
          </w:rPr>
          <w:t>Bảng 2.1  Bảng customer</w:t>
        </w:r>
        <w:r w:rsidR="009D4077">
          <w:rPr>
            <w:noProof/>
            <w:webHidden/>
          </w:rPr>
          <w:tab/>
        </w:r>
        <w:r w:rsidR="009D4077">
          <w:rPr>
            <w:noProof/>
            <w:webHidden/>
          </w:rPr>
          <w:fldChar w:fldCharType="begin"/>
        </w:r>
        <w:r w:rsidR="009D4077">
          <w:rPr>
            <w:noProof/>
            <w:webHidden/>
          </w:rPr>
          <w:instrText xml:space="preserve"> PAGEREF _Toc218749038 \h </w:instrText>
        </w:r>
        <w:r w:rsidR="009D4077">
          <w:rPr>
            <w:noProof/>
            <w:webHidden/>
          </w:rPr>
        </w:r>
        <w:r w:rsidR="009D4077">
          <w:rPr>
            <w:noProof/>
            <w:webHidden/>
          </w:rPr>
          <w:fldChar w:fldCharType="separate"/>
        </w:r>
        <w:r w:rsidR="00896769">
          <w:rPr>
            <w:noProof/>
            <w:webHidden/>
          </w:rPr>
          <w:t>28</w:t>
        </w:r>
        <w:r w:rsidR="009D4077">
          <w:rPr>
            <w:noProof/>
            <w:webHidden/>
          </w:rPr>
          <w:fldChar w:fldCharType="end"/>
        </w:r>
      </w:hyperlink>
    </w:p>
    <w:p w14:paraId="4C4F3F10" w14:textId="78B67AC2"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39" w:history="1">
        <w:r w:rsidR="009D4077" w:rsidRPr="00464A23">
          <w:rPr>
            <w:rStyle w:val="Hyperlink"/>
            <w:noProof/>
          </w:rPr>
          <w:t>Bảng 2.2 Bảng admin</w:t>
        </w:r>
        <w:r w:rsidR="009D4077">
          <w:rPr>
            <w:noProof/>
            <w:webHidden/>
          </w:rPr>
          <w:tab/>
        </w:r>
        <w:r w:rsidR="009D4077">
          <w:rPr>
            <w:noProof/>
            <w:webHidden/>
          </w:rPr>
          <w:fldChar w:fldCharType="begin"/>
        </w:r>
        <w:r w:rsidR="009D4077">
          <w:rPr>
            <w:noProof/>
            <w:webHidden/>
          </w:rPr>
          <w:instrText xml:space="preserve"> PAGEREF _Toc218749039 \h </w:instrText>
        </w:r>
        <w:r w:rsidR="009D4077">
          <w:rPr>
            <w:noProof/>
            <w:webHidden/>
          </w:rPr>
        </w:r>
        <w:r w:rsidR="009D4077">
          <w:rPr>
            <w:noProof/>
            <w:webHidden/>
          </w:rPr>
          <w:fldChar w:fldCharType="separate"/>
        </w:r>
        <w:r w:rsidR="00896769">
          <w:rPr>
            <w:noProof/>
            <w:webHidden/>
          </w:rPr>
          <w:t>28</w:t>
        </w:r>
        <w:r w:rsidR="009D4077">
          <w:rPr>
            <w:noProof/>
            <w:webHidden/>
          </w:rPr>
          <w:fldChar w:fldCharType="end"/>
        </w:r>
      </w:hyperlink>
    </w:p>
    <w:p w14:paraId="173324D4" w14:textId="51C89D44"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40" w:history="1">
        <w:r w:rsidR="009D4077" w:rsidRPr="00464A23">
          <w:rPr>
            <w:rStyle w:val="Hyperlink"/>
            <w:noProof/>
          </w:rPr>
          <w:t>Bảng 2.3 Bảng cart</w:t>
        </w:r>
        <w:r w:rsidR="009D4077">
          <w:rPr>
            <w:noProof/>
            <w:webHidden/>
          </w:rPr>
          <w:tab/>
        </w:r>
        <w:r w:rsidR="009D4077">
          <w:rPr>
            <w:noProof/>
            <w:webHidden/>
          </w:rPr>
          <w:fldChar w:fldCharType="begin"/>
        </w:r>
        <w:r w:rsidR="009D4077">
          <w:rPr>
            <w:noProof/>
            <w:webHidden/>
          </w:rPr>
          <w:instrText xml:space="preserve"> PAGEREF _Toc218749040 \h </w:instrText>
        </w:r>
        <w:r w:rsidR="009D4077">
          <w:rPr>
            <w:noProof/>
            <w:webHidden/>
          </w:rPr>
        </w:r>
        <w:r w:rsidR="009D4077">
          <w:rPr>
            <w:noProof/>
            <w:webHidden/>
          </w:rPr>
          <w:fldChar w:fldCharType="separate"/>
        </w:r>
        <w:r w:rsidR="00896769">
          <w:rPr>
            <w:noProof/>
            <w:webHidden/>
          </w:rPr>
          <w:t>28</w:t>
        </w:r>
        <w:r w:rsidR="009D4077">
          <w:rPr>
            <w:noProof/>
            <w:webHidden/>
          </w:rPr>
          <w:fldChar w:fldCharType="end"/>
        </w:r>
      </w:hyperlink>
    </w:p>
    <w:p w14:paraId="20188E97" w14:textId="68740D3D"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41" w:history="1">
        <w:r w:rsidR="009D4077" w:rsidRPr="00464A23">
          <w:rPr>
            <w:rStyle w:val="Hyperlink"/>
            <w:noProof/>
          </w:rPr>
          <w:t>Bảng 2.4 Bảng product</w:t>
        </w:r>
        <w:r w:rsidR="009D4077">
          <w:rPr>
            <w:noProof/>
            <w:webHidden/>
          </w:rPr>
          <w:tab/>
        </w:r>
        <w:r w:rsidR="009D4077">
          <w:rPr>
            <w:noProof/>
            <w:webHidden/>
          </w:rPr>
          <w:fldChar w:fldCharType="begin"/>
        </w:r>
        <w:r w:rsidR="009D4077">
          <w:rPr>
            <w:noProof/>
            <w:webHidden/>
          </w:rPr>
          <w:instrText xml:space="preserve"> PAGEREF _Toc218749041 \h </w:instrText>
        </w:r>
        <w:r w:rsidR="009D4077">
          <w:rPr>
            <w:noProof/>
            <w:webHidden/>
          </w:rPr>
        </w:r>
        <w:r w:rsidR="009D4077">
          <w:rPr>
            <w:noProof/>
            <w:webHidden/>
          </w:rPr>
          <w:fldChar w:fldCharType="separate"/>
        </w:r>
        <w:r w:rsidR="00896769">
          <w:rPr>
            <w:noProof/>
            <w:webHidden/>
          </w:rPr>
          <w:t>28</w:t>
        </w:r>
        <w:r w:rsidR="009D4077">
          <w:rPr>
            <w:noProof/>
            <w:webHidden/>
          </w:rPr>
          <w:fldChar w:fldCharType="end"/>
        </w:r>
      </w:hyperlink>
    </w:p>
    <w:p w14:paraId="69230BD2" w14:textId="4F173CF0"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42" w:history="1">
        <w:r w:rsidR="009D4077" w:rsidRPr="00464A23">
          <w:rPr>
            <w:rStyle w:val="Hyperlink"/>
            <w:noProof/>
          </w:rPr>
          <w:t>Bảng 2.5 Bảng product_images</w:t>
        </w:r>
        <w:r w:rsidR="009D4077">
          <w:rPr>
            <w:noProof/>
            <w:webHidden/>
          </w:rPr>
          <w:tab/>
        </w:r>
        <w:r w:rsidR="009D4077">
          <w:rPr>
            <w:noProof/>
            <w:webHidden/>
          </w:rPr>
          <w:fldChar w:fldCharType="begin"/>
        </w:r>
        <w:r w:rsidR="009D4077">
          <w:rPr>
            <w:noProof/>
            <w:webHidden/>
          </w:rPr>
          <w:instrText xml:space="preserve"> PAGEREF _Toc218749042 \h </w:instrText>
        </w:r>
        <w:r w:rsidR="009D4077">
          <w:rPr>
            <w:noProof/>
            <w:webHidden/>
          </w:rPr>
        </w:r>
        <w:r w:rsidR="009D4077">
          <w:rPr>
            <w:noProof/>
            <w:webHidden/>
          </w:rPr>
          <w:fldChar w:fldCharType="separate"/>
        </w:r>
        <w:r w:rsidR="00896769">
          <w:rPr>
            <w:noProof/>
            <w:webHidden/>
          </w:rPr>
          <w:t>29</w:t>
        </w:r>
        <w:r w:rsidR="009D4077">
          <w:rPr>
            <w:noProof/>
            <w:webHidden/>
          </w:rPr>
          <w:fldChar w:fldCharType="end"/>
        </w:r>
      </w:hyperlink>
    </w:p>
    <w:p w14:paraId="008976BF" w14:textId="3652CA8D"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43" w:history="1">
        <w:r w:rsidR="009D4077" w:rsidRPr="00464A23">
          <w:rPr>
            <w:rStyle w:val="Hyperlink"/>
            <w:noProof/>
          </w:rPr>
          <w:t>Bảng 2.6 Bảng category</w:t>
        </w:r>
        <w:r w:rsidR="009D4077">
          <w:rPr>
            <w:noProof/>
            <w:webHidden/>
          </w:rPr>
          <w:tab/>
        </w:r>
        <w:r w:rsidR="009D4077">
          <w:rPr>
            <w:noProof/>
            <w:webHidden/>
          </w:rPr>
          <w:fldChar w:fldCharType="begin"/>
        </w:r>
        <w:r w:rsidR="009D4077">
          <w:rPr>
            <w:noProof/>
            <w:webHidden/>
          </w:rPr>
          <w:instrText xml:space="preserve"> PAGEREF _Toc218749043 \h </w:instrText>
        </w:r>
        <w:r w:rsidR="009D4077">
          <w:rPr>
            <w:noProof/>
            <w:webHidden/>
          </w:rPr>
        </w:r>
        <w:r w:rsidR="009D4077">
          <w:rPr>
            <w:noProof/>
            <w:webHidden/>
          </w:rPr>
          <w:fldChar w:fldCharType="separate"/>
        </w:r>
        <w:r w:rsidR="00896769">
          <w:rPr>
            <w:noProof/>
            <w:webHidden/>
          </w:rPr>
          <w:t>29</w:t>
        </w:r>
        <w:r w:rsidR="009D4077">
          <w:rPr>
            <w:noProof/>
            <w:webHidden/>
          </w:rPr>
          <w:fldChar w:fldCharType="end"/>
        </w:r>
      </w:hyperlink>
    </w:p>
    <w:p w14:paraId="349D2FBD" w14:textId="27B6CA55"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44" w:history="1">
        <w:r w:rsidR="009D4077" w:rsidRPr="00464A23">
          <w:rPr>
            <w:rStyle w:val="Hyperlink"/>
            <w:noProof/>
          </w:rPr>
          <w:t>Bảng 2.7: Bảng review</w:t>
        </w:r>
        <w:r w:rsidR="009D4077">
          <w:rPr>
            <w:noProof/>
            <w:webHidden/>
          </w:rPr>
          <w:tab/>
        </w:r>
        <w:r w:rsidR="009D4077">
          <w:rPr>
            <w:noProof/>
            <w:webHidden/>
          </w:rPr>
          <w:fldChar w:fldCharType="begin"/>
        </w:r>
        <w:r w:rsidR="009D4077">
          <w:rPr>
            <w:noProof/>
            <w:webHidden/>
          </w:rPr>
          <w:instrText xml:space="preserve"> PAGEREF _Toc218749044 \h </w:instrText>
        </w:r>
        <w:r w:rsidR="009D4077">
          <w:rPr>
            <w:noProof/>
            <w:webHidden/>
          </w:rPr>
        </w:r>
        <w:r w:rsidR="009D4077">
          <w:rPr>
            <w:noProof/>
            <w:webHidden/>
          </w:rPr>
          <w:fldChar w:fldCharType="separate"/>
        </w:r>
        <w:r w:rsidR="00896769">
          <w:rPr>
            <w:noProof/>
            <w:webHidden/>
          </w:rPr>
          <w:t>29</w:t>
        </w:r>
        <w:r w:rsidR="009D4077">
          <w:rPr>
            <w:noProof/>
            <w:webHidden/>
          </w:rPr>
          <w:fldChar w:fldCharType="end"/>
        </w:r>
      </w:hyperlink>
    </w:p>
    <w:p w14:paraId="0D3D41E7" w14:textId="015B6789"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45" w:history="1">
        <w:r w:rsidR="009D4077" w:rsidRPr="00464A23">
          <w:rPr>
            <w:rStyle w:val="Hyperlink"/>
            <w:noProof/>
          </w:rPr>
          <w:t>Bảng 2.8: Bảng order</w:t>
        </w:r>
        <w:r w:rsidR="009D4077">
          <w:rPr>
            <w:noProof/>
            <w:webHidden/>
          </w:rPr>
          <w:tab/>
        </w:r>
        <w:r w:rsidR="009D4077">
          <w:rPr>
            <w:noProof/>
            <w:webHidden/>
          </w:rPr>
          <w:fldChar w:fldCharType="begin"/>
        </w:r>
        <w:r w:rsidR="009D4077">
          <w:rPr>
            <w:noProof/>
            <w:webHidden/>
          </w:rPr>
          <w:instrText xml:space="preserve"> PAGEREF _Toc218749045 \h </w:instrText>
        </w:r>
        <w:r w:rsidR="009D4077">
          <w:rPr>
            <w:noProof/>
            <w:webHidden/>
          </w:rPr>
        </w:r>
        <w:r w:rsidR="009D4077">
          <w:rPr>
            <w:noProof/>
            <w:webHidden/>
          </w:rPr>
          <w:fldChar w:fldCharType="separate"/>
        </w:r>
        <w:r w:rsidR="00896769">
          <w:rPr>
            <w:noProof/>
            <w:webHidden/>
          </w:rPr>
          <w:t>29</w:t>
        </w:r>
        <w:r w:rsidR="009D4077">
          <w:rPr>
            <w:noProof/>
            <w:webHidden/>
          </w:rPr>
          <w:fldChar w:fldCharType="end"/>
        </w:r>
      </w:hyperlink>
    </w:p>
    <w:p w14:paraId="0215EA8A" w14:textId="16C828B9"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46" w:history="1">
        <w:r w:rsidR="009D4077" w:rsidRPr="00464A23">
          <w:rPr>
            <w:rStyle w:val="Hyperlink"/>
            <w:noProof/>
          </w:rPr>
          <w:t>Bảng 2.9: Bảng payment_transaction</w:t>
        </w:r>
        <w:r w:rsidR="009D4077">
          <w:rPr>
            <w:noProof/>
            <w:webHidden/>
          </w:rPr>
          <w:tab/>
        </w:r>
        <w:r w:rsidR="009D4077">
          <w:rPr>
            <w:noProof/>
            <w:webHidden/>
          </w:rPr>
          <w:fldChar w:fldCharType="begin"/>
        </w:r>
        <w:r w:rsidR="009D4077">
          <w:rPr>
            <w:noProof/>
            <w:webHidden/>
          </w:rPr>
          <w:instrText xml:space="preserve"> PAGEREF _Toc218749046 \h </w:instrText>
        </w:r>
        <w:r w:rsidR="009D4077">
          <w:rPr>
            <w:noProof/>
            <w:webHidden/>
          </w:rPr>
        </w:r>
        <w:r w:rsidR="009D4077">
          <w:rPr>
            <w:noProof/>
            <w:webHidden/>
          </w:rPr>
          <w:fldChar w:fldCharType="separate"/>
        </w:r>
        <w:r w:rsidR="00896769">
          <w:rPr>
            <w:noProof/>
            <w:webHidden/>
          </w:rPr>
          <w:t>30</w:t>
        </w:r>
        <w:r w:rsidR="009D4077">
          <w:rPr>
            <w:noProof/>
            <w:webHidden/>
          </w:rPr>
          <w:fldChar w:fldCharType="end"/>
        </w:r>
      </w:hyperlink>
    </w:p>
    <w:p w14:paraId="1DD36107" w14:textId="74535E5D"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47" w:history="1">
        <w:r w:rsidR="009D4077" w:rsidRPr="00464A23">
          <w:rPr>
            <w:rStyle w:val="Hyperlink"/>
            <w:noProof/>
          </w:rPr>
          <w:t>Bảng 2.10: Bảng chat_conversation</w:t>
        </w:r>
        <w:r w:rsidR="009D4077">
          <w:rPr>
            <w:noProof/>
            <w:webHidden/>
          </w:rPr>
          <w:tab/>
        </w:r>
        <w:r w:rsidR="009D4077">
          <w:rPr>
            <w:noProof/>
            <w:webHidden/>
          </w:rPr>
          <w:fldChar w:fldCharType="begin"/>
        </w:r>
        <w:r w:rsidR="009D4077">
          <w:rPr>
            <w:noProof/>
            <w:webHidden/>
          </w:rPr>
          <w:instrText xml:space="preserve"> PAGEREF _Toc218749047 \h </w:instrText>
        </w:r>
        <w:r w:rsidR="009D4077">
          <w:rPr>
            <w:noProof/>
            <w:webHidden/>
          </w:rPr>
        </w:r>
        <w:r w:rsidR="009D4077">
          <w:rPr>
            <w:noProof/>
            <w:webHidden/>
          </w:rPr>
          <w:fldChar w:fldCharType="separate"/>
        </w:r>
        <w:r w:rsidR="00896769">
          <w:rPr>
            <w:noProof/>
            <w:webHidden/>
          </w:rPr>
          <w:t>30</w:t>
        </w:r>
        <w:r w:rsidR="009D4077">
          <w:rPr>
            <w:noProof/>
            <w:webHidden/>
          </w:rPr>
          <w:fldChar w:fldCharType="end"/>
        </w:r>
      </w:hyperlink>
    </w:p>
    <w:p w14:paraId="513DFDCF" w14:textId="1E635D82" w:rsidR="009D4077" w:rsidRDefault="00847609">
      <w:pPr>
        <w:pStyle w:val="TOC1"/>
        <w:tabs>
          <w:tab w:val="right" w:leader="dot" w:pos="9062"/>
        </w:tabs>
        <w:rPr>
          <w:rFonts w:asciiTheme="minorHAnsi" w:eastAsiaTheme="minorEastAsia" w:hAnsiTheme="minorHAnsi" w:cstheme="minorBidi"/>
          <w:noProof/>
          <w:sz w:val="22"/>
          <w:szCs w:val="22"/>
        </w:rPr>
      </w:pPr>
      <w:hyperlink w:anchor="_Toc218749048" w:history="1">
        <w:r w:rsidR="009D4077" w:rsidRPr="00464A23">
          <w:rPr>
            <w:rStyle w:val="Hyperlink"/>
            <w:noProof/>
          </w:rPr>
          <w:t>Bảng 2.11: Bảng chat_message</w:t>
        </w:r>
        <w:r w:rsidR="009D4077">
          <w:rPr>
            <w:noProof/>
            <w:webHidden/>
          </w:rPr>
          <w:tab/>
        </w:r>
        <w:r w:rsidR="009D4077">
          <w:rPr>
            <w:noProof/>
            <w:webHidden/>
          </w:rPr>
          <w:fldChar w:fldCharType="begin"/>
        </w:r>
        <w:r w:rsidR="009D4077">
          <w:rPr>
            <w:noProof/>
            <w:webHidden/>
          </w:rPr>
          <w:instrText xml:space="preserve"> PAGEREF _Toc218749048 \h </w:instrText>
        </w:r>
        <w:r w:rsidR="009D4077">
          <w:rPr>
            <w:noProof/>
            <w:webHidden/>
          </w:rPr>
        </w:r>
        <w:r w:rsidR="009D4077">
          <w:rPr>
            <w:noProof/>
            <w:webHidden/>
          </w:rPr>
          <w:fldChar w:fldCharType="separate"/>
        </w:r>
        <w:r w:rsidR="00896769">
          <w:rPr>
            <w:noProof/>
            <w:webHidden/>
          </w:rPr>
          <w:t>30</w:t>
        </w:r>
        <w:r w:rsidR="009D4077">
          <w:rPr>
            <w:noProof/>
            <w:webHidden/>
          </w:rPr>
          <w:fldChar w:fldCharType="end"/>
        </w:r>
      </w:hyperlink>
    </w:p>
    <w:p w14:paraId="41322861" w14:textId="613014A2" w:rsidR="006232C3" w:rsidRDefault="009D4077">
      <w:pPr>
        <w:rPr>
          <w:b/>
          <w:sz w:val="32"/>
          <w:szCs w:val="32"/>
        </w:rPr>
      </w:pPr>
      <w:r>
        <w:rPr>
          <w:b/>
          <w:sz w:val="32"/>
          <w:szCs w:val="32"/>
        </w:rPr>
        <w:fldChar w:fldCharType="end"/>
      </w:r>
      <w:r w:rsidR="006232C3">
        <w:rPr>
          <w:b/>
          <w:sz w:val="32"/>
          <w:szCs w:val="32"/>
        </w:rPr>
        <w:br w:type="page"/>
      </w:r>
    </w:p>
    <w:p w14:paraId="3C43DD4B" w14:textId="77777777" w:rsidR="00D4437A" w:rsidRPr="00F93EB7" w:rsidRDefault="00B01DE1" w:rsidP="000F639D">
      <w:pPr>
        <w:pStyle w:val="Heading1"/>
        <w:numPr>
          <w:ilvl w:val="0"/>
          <w:numId w:val="0"/>
        </w:numPr>
        <w:spacing w:line="360" w:lineRule="auto"/>
        <w:ind w:left="432"/>
        <w:rPr>
          <w:b/>
          <w:bCs/>
          <w:szCs w:val="32"/>
        </w:rPr>
      </w:pPr>
      <w:bookmarkStart w:id="0" w:name="_Toc208052911"/>
      <w:bookmarkStart w:id="1" w:name="_Toc218731073"/>
      <w:bookmarkStart w:id="2" w:name="_Toc218749190"/>
      <w:r w:rsidRPr="00F93EB7">
        <w:rPr>
          <w:b/>
          <w:bCs/>
        </w:rPr>
        <w:lastRenderedPageBreak/>
        <w:t>BẢNG PHÂN CÔNG CÔNG VIỆC</w:t>
      </w:r>
      <w:bookmarkEnd w:id="0"/>
      <w:bookmarkEnd w:id="1"/>
      <w:bookmarkEnd w:id="2"/>
    </w:p>
    <w:tbl>
      <w:tblPr>
        <w:tblStyle w:val="TableGrid"/>
        <w:tblW w:w="5028" w:type="pct"/>
        <w:tblLook w:val="04A0" w:firstRow="1" w:lastRow="0" w:firstColumn="1" w:lastColumn="0" w:noHBand="0" w:noVBand="1"/>
      </w:tblPr>
      <w:tblGrid>
        <w:gridCol w:w="2546"/>
        <w:gridCol w:w="5045"/>
        <w:gridCol w:w="1522"/>
      </w:tblGrid>
      <w:tr w:rsidR="002C0499" w:rsidRPr="002C0499" w14:paraId="467CBB23" w14:textId="77777777" w:rsidTr="003F6499">
        <w:trPr>
          <w:trHeight w:val="1232"/>
        </w:trPr>
        <w:tc>
          <w:tcPr>
            <w:tcW w:w="1397" w:type="pct"/>
            <w:hideMark/>
          </w:tcPr>
          <w:p w14:paraId="415D8D3A" w14:textId="77777777" w:rsidR="002C0499" w:rsidRPr="002C0499" w:rsidRDefault="002C0499" w:rsidP="003F6499">
            <w:pPr>
              <w:spacing w:line="360" w:lineRule="auto"/>
              <w:jc w:val="center"/>
              <w:rPr>
                <w:b/>
                <w:bCs/>
              </w:rPr>
            </w:pPr>
            <w:r w:rsidRPr="002C0499">
              <w:rPr>
                <w:b/>
                <w:bCs/>
              </w:rPr>
              <w:t>Họ tên sinh viên</w:t>
            </w:r>
          </w:p>
        </w:tc>
        <w:tc>
          <w:tcPr>
            <w:tcW w:w="2767" w:type="pct"/>
            <w:hideMark/>
          </w:tcPr>
          <w:p w14:paraId="3CFFB54D" w14:textId="77777777" w:rsidR="002C0499" w:rsidRPr="002C0499" w:rsidRDefault="002C0499" w:rsidP="003F6499">
            <w:pPr>
              <w:spacing w:line="360" w:lineRule="auto"/>
              <w:jc w:val="center"/>
              <w:rPr>
                <w:b/>
                <w:bCs/>
              </w:rPr>
            </w:pPr>
            <w:r w:rsidRPr="002C0499">
              <w:rPr>
                <w:b/>
                <w:bCs/>
              </w:rPr>
              <w:t>Công việc thực hiện</w:t>
            </w:r>
          </w:p>
        </w:tc>
        <w:tc>
          <w:tcPr>
            <w:tcW w:w="835" w:type="pct"/>
            <w:hideMark/>
          </w:tcPr>
          <w:p w14:paraId="38DB0C89" w14:textId="77777777" w:rsidR="002C0499" w:rsidRPr="002C0499" w:rsidRDefault="002C0499" w:rsidP="003F6499">
            <w:pPr>
              <w:spacing w:line="360" w:lineRule="auto"/>
              <w:jc w:val="center"/>
              <w:rPr>
                <w:b/>
                <w:bCs/>
              </w:rPr>
            </w:pPr>
            <w:r w:rsidRPr="002C0499">
              <w:rPr>
                <w:b/>
                <w:bCs/>
              </w:rPr>
              <w:t>Thời gian thực hiện</w:t>
            </w:r>
          </w:p>
        </w:tc>
      </w:tr>
      <w:tr w:rsidR="002C0499" w:rsidRPr="002C0499" w14:paraId="2DBC0435" w14:textId="77777777" w:rsidTr="003F6499">
        <w:trPr>
          <w:trHeight w:val="1232"/>
        </w:trPr>
        <w:tc>
          <w:tcPr>
            <w:tcW w:w="1397" w:type="pct"/>
            <w:hideMark/>
          </w:tcPr>
          <w:p w14:paraId="60EF6E83" w14:textId="77777777" w:rsidR="002C0499" w:rsidRPr="002C0499" w:rsidRDefault="002C0499" w:rsidP="002C0499">
            <w:pPr>
              <w:spacing w:line="360" w:lineRule="auto"/>
            </w:pPr>
            <w:r w:rsidRPr="002C0499">
              <w:rPr>
                <w:b/>
                <w:bCs/>
              </w:rPr>
              <w:t>Nguyễn Thanh Hiếu</w:t>
            </w:r>
          </w:p>
        </w:tc>
        <w:tc>
          <w:tcPr>
            <w:tcW w:w="2767" w:type="pct"/>
            <w:hideMark/>
          </w:tcPr>
          <w:p w14:paraId="69498794" w14:textId="77777777" w:rsidR="003F6499" w:rsidRDefault="003F6499" w:rsidP="003F6499">
            <w:pPr>
              <w:spacing w:line="360" w:lineRule="auto"/>
            </w:pPr>
            <w:r w:rsidRPr="002C0499">
              <w:t>- Lập trình backend (API, xác thực JWT, xử lý đơn hàng, thanh toán)</w:t>
            </w:r>
          </w:p>
          <w:p w14:paraId="3B3A39E1" w14:textId="593D3098" w:rsidR="003F6499" w:rsidRDefault="002C0499" w:rsidP="002C0499">
            <w:pPr>
              <w:spacing w:line="360" w:lineRule="auto"/>
            </w:pPr>
            <w:r w:rsidRPr="002C0499">
              <w:t>- Xây dựng các trang chức năng phía khách hàng và quản trị</w:t>
            </w:r>
          </w:p>
          <w:p w14:paraId="68D54822" w14:textId="77777777" w:rsidR="003F6499" w:rsidRDefault="002C0499" w:rsidP="002C0499">
            <w:pPr>
              <w:spacing w:line="360" w:lineRule="auto"/>
            </w:pPr>
            <w:r w:rsidRPr="002C0499">
              <w:t>- Kết nối frontend với backend thông qua API</w:t>
            </w:r>
          </w:p>
          <w:p w14:paraId="2DDDFFFF" w14:textId="43CB49A6" w:rsidR="003F6499" w:rsidRDefault="002C0499" w:rsidP="002C0499">
            <w:pPr>
              <w:spacing w:line="360" w:lineRule="auto"/>
            </w:pPr>
            <w:r w:rsidRPr="002C0499">
              <w:t>- Xử lý hiển thị dữ liệu, form và tương tác người dùng</w:t>
            </w:r>
          </w:p>
          <w:p w14:paraId="5C6F8762" w14:textId="18206561" w:rsidR="002C0499" w:rsidRPr="002C0499" w:rsidRDefault="002C0499" w:rsidP="002C0499">
            <w:pPr>
              <w:spacing w:line="360" w:lineRule="auto"/>
            </w:pPr>
            <w:r w:rsidRPr="002C0499">
              <w:t>- Tham gia kiểm thử và chỉnh sửa giao diện</w:t>
            </w:r>
          </w:p>
        </w:tc>
        <w:tc>
          <w:tcPr>
            <w:tcW w:w="835" w:type="pct"/>
            <w:hideMark/>
          </w:tcPr>
          <w:p w14:paraId="3DA994BE" w14:textId="77777777" w:rsidR="002C0499" w:rsidRPr="002C0499" w:rsidRDefault="002C0499" w:rsidP="002C0499">
            <w:pPr>
              <w:spacing w:line="360" w:lineRule="auto"/>
            </w:pPr>
            <w:r w:rsidRPr="002C0499">
              <w:t>Xuyên suốt thời gian thực hiện đề tài</w:t>
            </w:r>
          </w:p>
        </w:tc>
      </w:tr>
      <w:tr w:rsidR="003F6499" w:rsidRPr="002C0499" w14:paraId="7C160A2A" w14:textId="77777777" w:rsidTr="003F6499">
        <w:trPr>
          <w:trHeight w:val="1232"/>
        </w:trPr>
        <w:tc>
          <w:tcPr>
            <w:tcW w:w="1397" w:type="pct"/>
            <w:hideMark/>
          </w:tcPr>
          <w:p w14:paraId="022D47E2" w14:textId="77777777" w:rsidR="003F6499" w:rsidRPr="002C0499" w:rsidRDefault="003F6499" w:rsidP="00022CF4">
            <w:pPr>
              <w:spacing w:line="360" w:lineRule="auto"/>
            </w:pPr>
            <w:r w:rsidRPr="002C0499">
              <w:rPr>
                <w:b/>
                <w:bCs/>
              </w:rPr>
              <w:t>Phạm Hoàng Kha</w:t>
            </w:r>
          </w:p>
        </w:tc>
        <w:tc>
          <w:tcPr>
            <w:tcW w:w="2767" w:type="pct"/>
            <w:hideMark/>
          </w:tcPr>
          <w:p w14:paraId="09AC090F" w14:textId="0A331B4A" w:rsidR="003F6499" w:rsidRDefault="003F6499" w:rsidP="00022CF4">
            <w:pPr>
              <w:spacing w:line="360" w:lineRule="auto"/>
            </w:pPr>
            <w:r w:rsidRPr="002C0499">
              <w:t>- Lập trình giao diện frontend (React)</w:t>
            </w:r>
          </w:p>
          <w:p w14:paraId="731C1A0D" w14:textId="229A0484" w:rsidR="003F6499" w:rsidRDefault="003F6499" w:rsidP="00022CF4">
            <w:pPr>
              <w:spacing w:line="360" w:lineRule="auto"/>
            </w:pPr>
            <w:r w:rsidRPr="002C0499">
              <w:t>- Thiết kế kiến trúc tổng thể hệ thống website bán điện lạnh</w:t>
            </w:r>
          </w:p>
          <w:p w14:paraId="25D475D3" w14:textId="7CA006CC" w:rsidR="003F6499" w:rsidRDefault="003F6499" w:rsidP="00022CF4">
            <w:pPr>
              <w:spacing w:line="360" w:lineRule="auto"/>
            </w:pPr>
            <w:r w:rsidRPr="002C0499">
              <w:t>- Tích hợp chức năng thanh toán COD và QR</w:t>
            </w:r>
          </w:p>
          <w:p w14:paraId="3C401A1A" w14:textId="02362AFF" w:rsidR="003F6499" w:rsidRDefault="003F6499" w:rsidP="00022CF4">
            <w:pPr>
              <w:spacing w:line="360" w:lineRule="auto"/>
            </w:pPr>
            <w:r w:rsidRPr="002C0499">
              <w:t>- Phân tích yêu cầu và xây dựng cơ sở dữ liệu</w:t>
            </w:r>
          </w:p>
          <w:p w14:paraId="1E2B4D72" w14:textId="1750A20E" w:rsidR="003F6499" w:rsidRPr="002C0499" w:rsidRDefault="003F6499" w:rsidP="00022CF4">
            <w:pPr>
              <w:spacing w:line="360" w:lineRule="auto"/>
            </w:pPr>
            <w:r w:rsidRPr="002C0499">
              <w:t>- Tham gia viết báo cáo và hoàn thiện tài liệu</w:t>
            </w:r>
          </w:p>
        </w:tc>
        <w:tc>
          <w:tcPr>
            <w:tcW w:w="835" w:type="pct"/>
            <w:hideMark/>
          </w:tcPr>
          <w:p w14:paraId="7E46C58F" w14:textId="77777777" w:rsidR="003F6499" w:rsidRPr="002C0499" w:rsidRDefault="003F6499" w:rsidP="00022CF4">
            <w:pPr>
              <w:spacing w:line="360" w:lineRule="auto"/>
            </w:pPr>
            <w:r w:rsidRPr="002C0499">
              <w:t>Xuyên suốt thời gian thực hiện đề tài</w:t>
            </w:r>
          </w:p>
        </w:tc>
      </w:tr>
      <w:tr w:rsidR="002C0499" w:rsidRPr="002C0499" w14:paraId="33C4693F" w14:textId="77777777" w:rsidTr="003F6499">
        <w:trPr>
          <w:trHeight w:val="1232"/>
        </w:trPr>
        <w:tc>
          <w:tcPr>
            <w:tcW w:w="1397" w:type="pct"/>
            <w:hideMark/>
          </w:tcPr>
          <w:p w14:paraId="20FA2E29" w14:textId="77777777" w:rsidR="002C0499" w:rsidRPr="002C0499" w:rsidRDefault="002C0499" w:rsidP="002C0499">
            <w:pPr>
              <w:spacing w:line="360" w:lineRule="auto"/>
            </w:pPr>
            <w:r w:rsidRPr="002C0499">
              <w:rPr>
                <w:b/>
                <w:bCs/>
              </w:rPr>
              <w:t>Nguyễn Trí Cường</w:t>
            </w:r>
          </w:p>
        </w:tc>
        <w:tc>
          <w:tcPr>
            <w:tcW w:w="2767" w:type="pct"/>
            <w:hideMark/>
          </w:tcPr>
          <w:p w14:paraId="02C55270" w14:textId="77777777" w:rsidR="003F6499" w:rsidRDefault="002C0499" w:rsidP="002C0499">
            <w:pPr>
              <w:spacing w:line="360" w:lineRule="auto"/>
            </w:pPr>
            <w:r w:rsidRPr="002C0499">
              <w:t>- Hỗ trợ thu thập tài liệu tham khảo</w:t>
            </w:r>
          </w:p>
          <w:p w14:paraId="1C9B9284" w14:textId="77777777" w:rsidR="003F6499" w:rsidRDefault="002C0499" w:rsidP="002C0499">
            <w:pPr>
              <w:spacing w:line="360" w:lineRule="auto"/>
            </w:pPr>
            <w:r w:rsidRPr="002C0499">
              <w:t>- Tham gia kiểm thử hệ thống</w:t>
            </w:r>
          </w:p>
          <w:p w14:paraId="5DA5AB0F" w14:textId="37A052F7" w:rsidR="003F6499" w:rsidRDefault="002C0499" w:rsidP="002C0499">
            <w:pPr>
              <w:spacing w:line="360" w:lineRule="auto"/>
            </w:pPr>
            <w:r w:rsidRPr="002C0499">
              <w:t>- Hỗ trợ chỉnh sửa giao diện và nội dung báo cáo</w:t>
            </w:r>
          </w:p>
          <w:p w14:paraId="38C9AA9E" w14:textId="66F84616" w:rsidR="002C0499" w:rsidRPr="002C0499" w:rsidRDefault="002C0499" w:rsidP="002C0499">
            <w:pPr>
              <w:spacing w:line="360" w:lineRule="auto"/>
            </w:pPr>
            <w:r w:rsidRPr="002C0499">
              <w:t>- Thực hiện một số công việc phụ theo phân công của nhóm</w:t>
            </w:r>
          </w:p>
        </w:tc>
        <w:tc>
          <w:tcPr>
            <w:tcW w:w="835" w:type="pct"/>
            <w:hideMark/>
          </w:tcPr>
          <w:p w14:paraId="2BA3536E" w14:textId="77777777" w:rsidR="002C0499" w:rsidRPr="002C0499" w:rsidRDefault="002C0499" w:rsidP="002C0499">
            <w:pPr>
              <w:spacing w:line="360" w:lineRule="auto"/>
            </w:pPr>
            <w:r w:rsidRPr="002C0499">
              <w:t>Giai đoạn cuối của đề tài</w:t>
            </w:r>
          </w:p>
        </w:tc>
      </w:tr>
    </w:tbl>
    <w:p w14:paraId="67F6AA8C" w14:textId="77777777" w:rsidR="00D4437A" w:rsidRPr="00F93EB7" w:rsidRDefault="00D4437A"/>
    <w:p w14:paraId="7CF9BDBC" w14:textId="77777777" w:rsidR="00E71D07" w:rsidRDefault="00E71D07">
      <w:r>
        <w:br w:type="page"/>
      </w:r>
    </w:p>
    <w:p w14:paraId="13F0BF53" w14:textId="77777777" w:rsidR="00E71D07" w:rsidRPr="00623091" w:rsidRDefault="00E71D07" w:rsidP="000F639D">
      <w:pPr>
        <w:pStyle w:val="Heading1"/>
        <w:numPr>
          <w:ilvl w:val="0"/>
          <w:numId w:val="0"/>
        </w:numPr>
        <w:spacing w:line="360" w:lineRule="auto"/>
        <w:ind w:left="432"/>
        <w:rPr>
          <w:b/>
        </w:rPr>
      </w:pPr>
      <w:bookmarkStart w:id="3" w:name="_Toc208052912"/>
      <w:bookmarkStart w:id="4" w:name="_Toc218731074"/>
      <w:bookmarkStart w:id="5" w:name="_Toc218749191"/>
      <w:r w:rsidRPr="00623091">
        <w:rPr>
          <w:b/>
        </w:rPr>
        <w:lastRenderedPageBreak/>
        <w:t>BÁO CÁO KẾT QUẢ THỰC HIỆN TỪNG THÀNH VIÊN</w:t>
      </w:r>
      <w:bookmarkEnd w:id="3"/>
      <w:bookmarkEnd w:id="4"/>
      <w:bookmarkEnd w:id="5"/>
    </w:p>
    <w:tbl>
      <w:tblPr>
        <w:tblStyle w:val="TableGrid"/>
        <w:tblW w:w="9180" w:type="dxa"/>
        <w:tblLook w:val="04A0" w:firstRow="1" w:lastRow="0" w:firstColumn="1" w:lastColumn="0" w:noHBand="0" w:noVBand="1"/>
      </w:tblPr>
      <w:tblGrid>
        <w:gridCol w:w="1788"/>
        <w:gridCol w:w="4664"/>
        <w:gridCol w:w="2728"/>
      </w:tblGrid>
      <w:tr w:rsidR="00992E21" w:rsidRPr="00992E21" w14:paraId="1A5F75D8" w14:textId="77777777" w:rsidTr="00523614">
        <w:trPr>
          <w:trHeight w:val="651"/>
        </w:trPr>
        <w:tc>
          <w:tcPr>
            <w:tcW w:w="0" w:type="auto"/>
            <w:hideMark/>
          </w:tcPr>
          <w:p w14:paraId="2DD6AF44" w14:textId="77777777" w:rsidR="00992E21" w:rsidRPr="00992E21" w:rsidRDefault="00992E21" w:rsidP="00992E21">
            <w:pPr>
              <w:rPr>
                <w:b/>
                <w:bCs/>
                <w:i/>
              </w:rPr>
            </w:pPr>
            <w:r w:rsidRPr="00992E21">
              <w:rPr>
                <w:b/>
                <w:bCs/>
                <w:i/>
              </w:rPr>
              <w:t>Họ tên sinh viên</w:t>
            </w:r>
          </w:p>
        </w:tc>
        <w:tc>
          <w:tcPr>
            <w:tcW w:w="0" w:type="auto"/>
            <w:hideMark/>
          </w:tcPr>
          <w:p w14:paraId="69014EB9" w14:textId="77777777" w:rsidR="00992E21" w:rsidRPr="00992E21" w:rsidRDefault="00992E21" w:rsidP="00992E21">
            <w:pPr>
              <w:rPr>
                <w:b/>
                <w:bCs/>
                <w:i/>
              </w:rPr>
            </w:pPr>
            <w:r w:rsidRPr="00992E21">
              <w:rPr>
                <w:b/>
                <w:bCs/>
                <w:i/>
              </w:rPr>
              <w:t>Nội dung công việc thực hiện</w:t>
            </w:r>
          </w:p>
        </w:tc>
        <w:tc>
          <w:tcPr>
            <w:tcW w:w="0" w:type="auto"/>
            <w:hideMark/>
          </w:tcPr>
          <w:p w14:paraId="7235F0B0" w14:textId="77777777" w:rsidR="00992E21" w:rsidRPr="00992E21" w:rsidRDefault="00992E21" w:rsidP="00992E21">
            <w:pPr>
              <w:rPr>
                <w:b/>
                <w:bCs/>
                <w:i/>
              </w:rPr>
            </w:pPr>
            <w:r w:rsidRPr="00992E21">
              <w:rPr>
                <w:b/>
                <w:bCs/>
                <w:i/>
              </w:rPr>
              <w:t>Minh chứng</w:t>
            </w:r>
          </w:p>
        </w:tc>
      </w:tr>
      <w:tr w:rsidR="00992E21" w:rsidRPr="00992E21" w14:paraId="4DF11A2C" w14:textId="77777777" w:rsidTr="00523614">
        <w:trPr>
          <w:trHeight w:val="1940"/>
        </w:trPr>
        <w:tc>
          <w:tcPr>
            <w:tcW w:w="0" w:type="auto"/>
            <w:hideMark/>
          </w:tcPr>
          <w:p w14:paraId="5B389424" w14:textId="7204739E" w:rsidR="00992E21" w:rsidRPr="00992E21" w:rsidRDefault="00992E21" w:rsidP="00992E21">
            <w:pPr>
              <w:rPr>
                <w:i/>
              </w:rPr>
            </w:pPr>
            <w:r w:rsidRPr="00992E21">
              <w:rPr>
                <w:b/>
                <w:bCs/>
                <w:i/>
              </w:rPr>
              <w:t>Nguyễn Thanh Hiếu</w:t>
            </w:r>
          </w:p>
        </w:tc>
        <w:tc>
          <w:tcPr>
            <w:tcW w:w="0" w:type="auto"/>
            <w:hideMark/>
          </w:tcPr>
          <w:p w14:paraId="1B7AB1A1" w14:textId="77777777" w:rsidR="003A7359" w:rsidRDefault="00992E21" w:rsidP="00992E21">
            <w:pPr>
              <w:rPr>
                <w:i/>
              </w:rPr>
            </w:pPr>
            <w:r w:rsidRPr="00992E21">
              <w:rPr>
                <w:i/>
              </w:rPr>
              <w:t>- Thiết kế kiến trúc hệ thống</w:t>
            </w:r>
          </w:p>
          <w:p w14:paraId="2FBFB7F8" w14:textId="6749F64C" w:rsidR="003A7359" w:rsidRDefault="00992E21" w:rsidP="00992E21">
            <w:pPr>
              <w:rPr>
                <w:i/>
              </w:rPr>
            </w:pPr>
            <w:r w:rsidRPr="00992E21">
              <w:rPr>
                <w:i/>
              </w:rPr>
              <w:t>- Xây dựng API backend bằng Laravel</w:t>
            </w:r>
          </w:p>
          <w:p w14:paraId="7963E903" w14:textId="77777777" w:rsidR="003A7359" w:rsidRDefault="00992E21" w:rsidP="00992E21">
            <w:pPr>
              <w:rPr>
                <w:i/>
              </w:rPr>
            </w:pPr>
            <w:r w:rsidRPr="00992E21">
              <w:rPr>
                <w:i/>
              </w:rPr>
              <w:t>- Thiết kế CSDL, xử lý nghiệp vụ giỏ hàng, đơn hàng</w:t>
            </w:r>
          </w:p>
          <w:p w14:paraId="7AB13521" w14:textId="08EF01F8" w:rsidR="00992E21" w:rsidRPr="00992E21" w:rsidRDefault="00992E21" w:rsidP="00992E21">
            <w:pPr>
              <w:rPr>
                <w:i/>
              </w:rPr>
            </w:pPr>
            <w:r w:rsidRPr="00992E21">
              <w:rPr>
                <w:i/>
              </w:rPr>
              <w:t>- Viết và hoàn thiện các phần kỹ thuật trong báo cáo</w:t>
            </w:r>
          </w:p>
        </w:tc>
        <w:tc>
          <w:tcPr>
            <w:tcW w:w="0" w:type="auto"/>
            <w:hideMark/>
          </w:tcPr>
          <w:p w14:paraId="7B502D91" w14:textId="77777777" w:rsidR="00992E21" w:rsidRPr="00992E21" w:rsidRDefault="00992E21" w:rsidP="00992E21">
            <w:pPr>
              <w:rPr>
                <w:i/>
              </w:rPr>
            </w:pPr>
            <w:r w:rsidRPr="00992E21">
              <w:rPr>
                <w:i/>
              </w:rPr>
              <w:t>Lịch sử commit backend trên GitHub</w:t>
            </w:r>
          </w:p>
        </w:tc>
      </w:tr>
      <w:tr w:rsidR="00992E21" w:rsidRPr="00992E21" w14:paraId="7C4443AF" w14:textId="77777777" w:rsidTr="00523614">
        <w:trPr>
          <w:trHeight w:val="2917"/>
        </w:trPr>
        <w:tc>
          <w:tcPr>
            <w:tcW w:w="0" w:type="auto"/>
            <w:hideMark/>
          </w:tcPr>
          <w:p w14:paraId="3585E59F" w14:textId="1D6620C9" w:rsidR="00992E21" w:rsidRPr="00992E21" w:rsidRDefault="00992E21" w:rsidP="00992E21">
            <w:pPr>
              <w:rPr>
                <w:i/>
              </w:rPr>
            </w:pPr>
            <w:r w:rsidRPr="00992E21">
              <w:rPr>
                <w:b/>
                <w:bCs/>
                <w:i/>
              </w:rPr>
              <w:t>Phạm Hoàng Kha</w:t>
            </w:r>
          </w:p>
        </w:tc>
        <w:tc>
          <w:tcPr>
            <w:tcW w:w="0" w:type="auto"/>
            <w:hideMark/>
          </w:tcPr>
          <w:p w14:paraId="6F155A87" w14:textId="77777777" w:rsidR="003A7359" w:rsidRDefault="00992E21" w:rsidP="00992E21">
            <w:pPr>
              <w:rPr>
                <w:i/>
              </w:rPr>
            </w:pPr>
            <w:r w:rsidRPr="00992E21">
              <w:rPr>
                <w:i/>
              </w:rPr>
              <w:t>- Xây dựng giao diện người dùng (Frontend)</w:t>
            </w:r>
          </w:p>
          <w:p w14:paraId="061D7BD7" w14:textId="77777777" w:rsidR="003A7359" w:rsidRDefault="00992E21" w:rsidP="00992E21">
            <w:pPr>
              <w:rPr>
                <w:i/>
              </w:rPr>
            </w:pPr>
            <w:r w:rsidRPr="00992E21">
              <w:rPr>
                <w:i/>
              </w:rPr>
              <w:t>- Phát triển các trang khách hàng và admin</w:t>
            </w:r>
          </w:p>
          <w:p w14:paraId="7DEE9968" w14:textId="77777777" w:rsidR="003A7359" w:rsidRDefault="00992E21" w:rsidP="00992E21">
            <w:pPr>
              <w:rPr>
                <w:i/>
              </w:rPr>
            </w:pPr>
            <w:r w:rsidRPr="00992E21">
              <w:rPr>
                <w:i/>
              </w:rPr>
              <w:t>- Kết nối frontend với backend qua API</w:t>
            </w:r>
          </w:p>
          <w:p w14:paraId="60E9E7F5" w14:textId="504EAF16" w:rsidR="003A7359" w:rsidRDefault="003A7359" w:rsidP="00992E21">
            <w:pPr>
              <w:rPr>
                <w:i/>
              </w:rPr>
            </w:pPr>
            <w:r w:rsidRPr="00992E21">
              <w:rPr>
                <w:i/>
              </w:rPr>
              <w:t>- Triển khai xác thực JWT, thanh toán COD &amp; QR</w:t>
            </w:r>
          </w:p>
          <w:p w14:paraId="252E21EB" w14:textId="3424AC31" w:rsidR="00992E21" w:rsidRPr="00992E21" w:rsidRDefault="00992E21" w:rsidP="00992E21">
            <w:pPr>
              <w:rPr>
                <w:i/>
              </w:rPr>
            </w:pPr>
            <w:r w:rsidRPr="00992E21">
              <w:rPr>
                <w:i/>
              </w:rPr>
              <w:t>- Xử lý hiển thị dữ liệu và tương tác người dùng</w:t>
            </w:r>
          </w:p>
        </w:tc>
        <w:tc>
          <w:tcPr>
            <w:tcW w:w="0" w:type="auto"/>
            <w:hideMark/>
          </w:tcPr>
          <w:p w14:paraId="75D80BA9" w14:textId="77777777" w:rsidR="00992E21" w:rsidRPr="00992E21" w:rsidRDefault="00992E21" w:rsidP="00992E21">
            <w:pPr>
              <w:rPr>
                <w:i/>
              </w:rPr>
            </w:pPr>
            <w:r w:rsidRPr="00992E21">
              <w:rPr>
                <w:i/>
              </w:rPr>
              <w:t>Lịch sử commit frontend trên GitHub</w:t>
            </w:r>
          </w:p>
        </w:tc>
      </w:tr>
      <w:tr w:rsidR="00992E21" w:rsidRPr="00992E21" w14:paraId="4E111678" w14:textId="77777777" w:rsidTr="00523614">
        <w:trPr>
          <w:trHeight w:val="1289"/>
        </w:trPr>
        <w:tc>
          <w:tcPr>
            <w:tcW w:w="0" w:type="auto"/>
            <w:hideMark/>
          </w:tcPr>
          <w:p w14:paraId="61E582FD" w14:textId="77777777" w:rsidR="00992E21" w:rsidRPr="00992E21" w:rsidRDefault="00992E21" w:rsidP="00992E21">
            <w:pPr>
              <w:rPr>
                <w:i/>
              </w:rPr>
            </w:pPr>
            <w:r w:rsidRPr="00992E21">
              <w:rPr>
                <w:b/>
                <w:bCs/>
                <w:i/>
              </w:rPr>
              <w:t>Nguyễn Trí Cường</w:t>
            </w:r>
          </w:p>
        </w:tc>
        <w:tc>
          <w:tcPr>
            <w:tcW w:w="0" w:type="auto"/>
            <w:hideMark/>
          </w:tcPr>
          <w:p w14:paraId="4B3C670B" w14:textId="77777777" w:rsidR="003A7359" w:rsidRDefault="00992E21" w:rsidP="00992E21">
            <w:pPr>
              <w:rPr>
                <w:i/>
              </w:rPr>
            </w:pPr>
            <w:r w:rsidRPr="00992E21">
              <w:rPr>
                <w:i/>
              </w:rPr>
              <w:t>- Thu thập tài liệu tham khảo</w:t>
            </w:r>
          </w:p>
          <w:p w14:paraId="2859F494" w14:textId="1E089B59" w:rsidR="003A7359" w:rsidRDefault="00992E21" w:rsidP="00992E21">
            <w:pPr>
              <w:rPr>
                <w:i/>
              </w:rPr>
            </w:pPr>
            <w:r w:rsidRPr="00992E21">
              <w:rPr>
                <w:i/>
              </w:rPr>
              <w:t>- Hỗ trợ kiểm thử hệ thống</w:t>
            </w:r>
          </w:p>
          <w:p w14:paraId="53D5E81C" w14:textId="3C4B1B0F" w:rsidR="00992E21" w:rsidRPr="00992E21" w:rsidRDefault="00992E21" w:rsidP="00992E21">
            <w:pPr>
              <w:rPr>
                <w:i/>
              </w:rPr>
            </w:pPr>
            <w:r w:rsidRPr="00992E21">
              <w:rPr>
                <w:i/>
              </w:rPr>
              <w:t>- Kiểm tra lỗi và góp ý hoàn thiện giao diện- Hỗ trợ chỉnh sửa báo cáo</w:t>
            </w:r>
          </w:p>
        </w:tc>
        <w:tc>
          <w:tcPr>
            <w:tcW w:w="0" w:type="auto"/>
            <w:hideMark/>
          </w:tcPr>
          <w:p w14:paraId="50364C11" w14:textId="77777777" w:rsidR="00992E21" w:rsidRPr="00992E21" w:rsidRDefault="00992E21" w:rsidP="00992E21">
            <w:pPr>
              <w:rPr>
                <w:i/>
              </w:rPr>
            </w:pPr>
            <w:r w:rsidRPr="00992E21">
              <w:rPr>
                <w:i/>
              </w:rPr>
              <w:t>Commit hỗ trợ và tài liệu trên GitHub</w:t>
            </w:r>
          </w:p>
        </w:tc>
      </w:tr>
    </w:tbl>
    <w:p w14:paraId="1523BBFE" w14:textId="77777777" w:rsidR="003A7359" w:rsidRDefault="003A7359">
      <w:pPr>
        <w:rPr>
          <w:i/>
        </w:rPr>
      </w:pPr>
    </w:p>
    <w:p w14:paraId="696DAED9" w14:textId="77777777" w:rsidR="003A7359" w:rsidRDefault="003A7359">
      <w:pPr>
        <w:rPr>
          <w:i/>
        </w:rPr>
      </w:pPr>
    </w:p>
    <w:p w14:paraId="2913F0CE" w14:textId="698F8D3E" w:rsidR="003A7359" w:rsidRDefault="003A7359" w:rsidP="00523614">
      <w:pPr>
        <w:rPr>
          <w:i/>
        </w:rPr>
      </w:pPr>
    </w:p>
    <w:p w14:paraId="76135A4E" w14:textId="77777777" w:rsidR="00523614" w:rsidRDefault="00523614">
      <w:pPr>
        <w:rPr>
          <w:i/>
        </w:rPr>
      </w:pPr>
    </w:p>
    <w:p w14:paraId="0CE169DB" w14:textId="432A7A96" w:rsidR="006856FF" w:rsidRDefault="006856FF">
      <w:pPr>
        <w:rPr>
          <w:i/>
        </w:rPr>
      </w:pPr>
    </w:p>
    <w:p w14:paraId="08D3B172" w14:textId="77777777" w:rsidR="003A7359" w:rsidRDefault="003A7359">
      <w:pPr>
        <w:rPr>
          <w:i/>
        </w:rPr>
      </w:pPr>
    </w:p>
    <w:p w14:paraId="15E88788" w14:textId="16EFCE8D" w:rsidR="00D4437A" w:rsidRPr="00E71D07" w:rsidRDefault="00D4437A">
      <w:pPr>
        <w:rPr>
          <w:i/>
        </w:rPr>
      </w:pPr>
      <w:r w:rsidRPr="00E71D07">
        <w:rPr>
          <w:i/>
        </w:rPr>
        <w:br w:type="page"/>
      </w:r>
    </w:p>
    <w:p w14:paraId="14A41E9C" w14:textId="77777777" w:rsidR="00B01DE1" w:rsidRPr="00F93EB7" w:rsidRDefault="00B01DE1" w:rsidP="00B01DE1"/>
    <w:p w14:paraId="773714F8" w14:textId="77777777" w:rsidR="00A25862" w:rsidRPr="00F93EB7" w:rsidRDefault="007214B3" w:rsidP="000F639D">
      <w:pPr>
        <w:pStyle w:val="Heading1"/>
        <w:numPr>
          <w:ilvl w:val="0"/>
          <w:numId w:val="0"/>
        </w:numPr>
        <w:spacing w:line="360" w:lineRule="auto"/>
        <w:ind w:left="432"/>
        <w:rPr>
          <w:b/>
          <w:bCs/>
        </w:rPr>
      </w:pPr>
      <w:bookmarkStart w:id="6" w:name="_Toc208052913"/>
      <w:bookmarkStart w:id="7" w:name="_Toc218731075"/>
      <w:bookmarkStart w:id="8" w:name="_Toc218749192"/>
      <w:r w:rsidRPr="00F93EB7">
        <w:rPr>
          <w:b/>
          <w:bCs/>
        </w:rPr>
        <w:t>LÝ DO CHỌN ĐỀ TÀI</w:t>
      </w:r>
      <w:bookmarkEnd w:id="6"/>
      <w:bookmarkEnd w:id="7"/>
      <w:bookmarkEnd w:id="8"/>
    </w:p>
    <w:p w14:paraId="068505BE" w14:textId="0FE45AD5" w:rsidR="00370DBF" w:rsidRDefault="00370DBF" w:rsidP="000E27B4">
      <w:pPr>
        <w:pStyle w:val="Anor"/>
      </w:pPr>
      <w:r>
        <w:t>Trong bối cảnh công nghệ thông tin và Internet ngày càng phát triển mạnh mẽ, các ứng dụng web đã và đang đóng vai trò quan trọng trong hoạt động kinh doanh của nhiều lĩnh vực. Đặc biệt, thương mại điện tử ngày càng được ứng dụng rộng rãi, giúp doanh nghiệp và cửa hàng tiếp cận khách hàng nhanh chóng, thuận tiện và hiệu quả hơn.</w:t>
      </w:r>
    </w:p>
    <w:p w14:paraId="226BCF6E" w14:textId="2253F862" w:rsidR="00370DBF" w:rsidRDefault="00370DBF" w:rsidP="000E27B4">
      <w:pPr>
        <w:pStyle w:val="Anor"/>
      </w:pPr>
      <w:r>
        <w:t xml:space="preserve">Ngành kinh doanh điện lạnh là một trong những lĩnh vực có nhu cầu cao về </w:t>
      </w:r>
      <w:r w:rsidR="00A4474F">
        <w:br/>
      </w:r>
      <w:r>
        <w:t xml:space="preserve">quản lý sản phẩm, đơn hàng và khách hàng. Tuy nhiên, nhiều cửa hàng điện lạnh </w:t>
      </w:r>
      <w:r w:rsidR="006B004B">
        <w:br/>
      </w:r>
      <w:r>
        <w:t xml:space="preserve">hiện nay vẫn còn sử dụng các phương thức quản lý truyền thống, chưa khai thác </w:t>
      </w:r>
      <w:r w:rsidR="006B004B">
        <w:br/>
      </w:r>
      <w:r>
        <w:t>hiệu quả các giải pháp công nghệ, dẫn đến hạn chế trong việc mở rộng hoạt động</w:t>
      </w:r>
      <w:r w:rsidR="006B004B">
        <w:br/>
      </w:r>
      <w:r>
        <w:t xml:space="preserve"> kinh doanh và nâng cao trải nghiệm người dùng.</w:t>
      </w:r>
    </w:p>
    <w:p w14:paraId="5955526B" w14:textId="3F8EE7DF" w:rsidR="00370DBF" w:rsidRDefault="00370DBF" w:rsidP="000E27B4">
      <w:pPr>
        <w:pStyle w:val="Anor"/>
      </w:pPr>
      <w:r>
        <w:t xml:space="preserve">Bên cạnh đó, học phần Phát triển ứng dụng web với mã nguồn mở yêu cầu </w:t>
      </w:r>
      <w:r w:rsidR="00A4474F">
        <w:br/>
      </w:r>
      <w:r>
        <w:t xml:space="preserve">sinh viên vận dụng kiến thức đã học để xây dựng một ứng dụng web hoàn chỉnh. </w:t>
      </w:r>
      <w:r w:rsidR="006B004B">
        <w:br/>
      </w:r>
      <w:r>
        <w:t xml:space="preserve">Việc lựa chọn đề tài “Xây dựng website bán hàng điện lạnh” giúp nhóm sinh viên có </w:t>
      </w:r>
      <w:r w:rsidR="006B004B">
        <w:br/>
      </w:r>
      <w:r>
        <w:t>cơ hội áp dụng các kiến thức về lập trình web, đặc biệt là ngôn ngữ PHP và framework Laravel, kết hợp với thư viện React trong việc xây dựng giao diện người dùng hiện đại.</w:t>
      </w:r>
    </w:p>
    <w:p w14:paraId="1D7F1792" w14:textId="1E313899" w:rsidR="00A43B06" w:rsidRPr="00F93EB7" w:rsidRDefault="00370DBF" w:rsidP="000E27B4">
      <w:pPr>
        <w:pStyle w:val="Anor"/>
      </w:pPr>
      <w:r>
        <w:t xml:space="preserve">Từ những lý do trên, nhóm quyết định lựa chọn đề tài “Xây dựng website </w:t>
      </w:r>
      <w:r w:rsidR="00A4474F">
        <w:br/>
      </w:r>
      <w:r>
        <w:t xml:space="preserve">bán hàng điện lạnh” nhằm đáp ứng yêu cầu học phần, đồng thời nâng cao kỹ năng </w:t>
      </w:r>
      <w:r w:rsidR="00A4474F">
        <w:br/>
      </w:r>
      <w:r>
        <w:t xml:space="preserve">lập trình web và khả năng giải quyết các bài toán thực tế trong lĩnh vực thương mại </w:t>
      </w:r>
      <w:r w:rsidR="00A4474F">
        <w:br/>
      </w:r>
      <w:r>
        <w:t>điện tử.</w:t>
      </w:r>
    </w:p>
    <w:p w14:paraId="2FB7F6EF" w14:textId="5684F36A" w:rsidR="00053065" w:rsidRPr="00F93EB7" w:rsidRDefault="00053065" w:rsidP="000F639D">
      <w:pPr>
        <w:pStyle w:val="Heading1"/>
        <w:numPr>
          <w:ilvl w:val="0"/>
          <w:numId w:val="0"/>
        </w:numPr>
        <w:spacing w:line="360" w:lineRule="auto"/>
        <w:ind w:left="432"/>
      </w:pPr>
      <w:r w:rsidRPr="00F93EB7">
        <w:br w:type="page"/>
      </w:r>
      <w:bookmarkStart w:id="9" w:name="_Toc208052914"/>
      <w:bookmarkStart w:id="10" w:name="_Toc218731076"/>
      <w:bookmarkStart w:id="11" w:name="_Toc218749193"/>
      <w:r w:rsidRPr="00F93EB7">
        <w:rPr>
          <w:b/>
          <w:bCs/>
        </w:rPr>
        <w:lastRenderedPageBreak/>
        <w:t xml:space="preserve">Phần </w:t>
      </w:r>
      <w:r w:rsidR="007214B3" w:rsidRPr="00F93EB7">
        <w:rPr>
          <w:b/>
          <w:bCs/>
        </w:rPr>
        <w:t>1</w:t>
      </w:r>
      <w:r w:rsidR="00242FC4" w:rsidRPr="00F93EB7">
        <w:rPr>
          <w:b/>
          <w:bCs/>
        </w:rPr>
        <w:t>:</w:t>
      </w:r>
      <w:r w:rsidR="003C61A4" w:rsidRPr="00F93EB7">
        <w:rPr>
          <w:b/>
          <w:bCs/>
        </w:rPr>
        <w:br/>
      </w:r>
      <w:r w:rsidR="007214B3" w:rsidRPr="00F93EB7">
        <w:rPr>
          <w:b/>
          <w:bCs/>
        </w:rPr>
        <w:t>CƠ SỞ LÝ THUYẾT</w:t>
      </w:r>
      <w:bookmarkEnd w:id="9"/>
      <w:bookmarkEnd w:id="10"/>
      <w:bookmarkEnd w:id="11"/>
    </w:p>
    <w:p w14:paraId="3F88FFD2" w14:textId="34DD45FA" w:rsidR="007214B3" w:rsidRDefault="00372DBB" w:rsidP="002C2A7E">
      <w:pPr>
        <w:pStyle w:val="Heading2-TimesNewRowman"/>
        <w:numPr>
          <w:ilvl w:val="0"/>
          <w:numId w:val="1"/>
        </w:numPr>
        <w:spacing w:line="360" w:lineRule="auto"/>
        <w:ind w:left="0" w:firstLine="0"/>
      </w:pPr>
      <w:bookmarkStart w:id="12" w:name="_Toc208052915"/>
      <w:bookmarkStart w:id="13" w:name="_Toc218731077"/>
      <w:bookmarkStart w:id="14" w:name="_Toc218749194"/>
      <w:r w:rsidRPr="00F93EB7">
        <w:t>GIỚI THIỆU VỀ</w:t>
      </w:r>
      <w:r w:rsidR="007214B3" w:rsidRPr="00F93EB7">
        <w:t xml:space="preserve"> </w:t>
      </w:r>
      <w:r w:rsidRPr="00F93EB7">
        <w:t>NGÔN NGỮ</w:t>
      </w:r>
      <w:r w:rsidR="00F42187">
        <w:t xml:space="preserve"> PH</w:t>
      </w:r>
      <w:bookmarkEnd w:id="12"/>
      <w:r w:rsidR="008654AC">
        <w:t>P</w:t>
      </w:r>
      <w:bookmarkEnd w:id="13"/>
      <w:bookmarkEnd w:id="14"/>
    </w:p>
    <w:p w14:paraId="05CB02B2" w14:textId="6EC43655" w:rsidR="006D71B5" w:rsidRPr="00F93EB7" w:rsidRDefault="008654AC" w:rsidP="002C2A7E">
      <w:pPr>
        <w:pStyle w:val="Heading3"/>
        <w:numPr>
          <w:ilvl w:val="0"/>
          <w:numId w:val="2"/>
        </w:numPr>
        <w:tabs>
          <w:tab w:val="left" w:pos="1134"/>
        </w:tabs>
        <w:spacing w:before="0" w:after="0"/>
        <w:ind w:left="284" w:firstLine="0"/>
        <w:rPr>
          <w:rFonts w:cs="Times New Roman"/>
          <w:i w:val="0"/>
        </w:rPr>
      </w:pPr>
      <w:bookmarkStart w:id="15" w:name="_Toc218731078"/>
      <w:bookmarkStart w:id="16" w:name="_Toc218749195"/>
      <w:r>
        <w:rPr>
          <w:rFonts w:cs="Times New Roman"/>
          <w:i w:val="0"/>
        </w:rPr>
        <w:t>PHP là gì?</w:t>
      </w:r>
      <w:bookmarkEnd w:id="15"/>
      <w:bookmarkEnd w:id="16"/>
    </w:p>
    <w:p w14:paraId="4EA18C8F" w14:textId="18B08C23" w:rsidR="00C81EAF" w:rsidRDefault="00C81EAF" w:rsidP="00A4474F">
      <w:pPr>
        <w:spacing w:line="360" w:lineRule="auto"/>
        <w:ind w:firstLine="720"/>
        <w:jc w:val="both"/>
      </w:pPr>
      <w:r>
        <w:t xml:space="preserve">PHP (Hypertext Preprocessor) là ngôn ngữ lập trình kịch bản phía máy chủ, được sử dụng rộng rãi trong việc phát triển các ứng dụng web động. PHP cho phép xử lý </w:t>
      </w:r>
      <w:r w:rsidR="00A4474F">
        <w:br/>
      </w:r>
      <w:r>
        <w:t xml:space="preserve">dữ liệu từ người dùng, tương tác với cơ sở dữ liệu và tạo nội dung HTML trả về </w:t>
      </w:r>
      <w:r w:rsidR="00A4474F">
        <w:br/>
      </w:r>
      <w:r>
        <w:t>trình duyệt. Với cú pháp đơn giản, dễ học và khả năng chạy trên nhiều hệ điều hành, PHP là một trong những ngôn ngữ phổ biến nhất trong lĩnh vực phát triển web.</w:t>
      </w:r>
    </w:p>
    <w:p w14:paraId="1ED1424B" w14:textId="037EF822" w:rsidR="00A4474F" w:rsidRDefault="000605B3" w:rsidP="00A4474F">
      <w:pPr>
        <w:spacing w:line="360" w:lineRule="auto"/>
        <w:ind w:firstLine="567"/>
        <w:jc w:val="both"/>
      </w:pPr>
      <w:r w:rsidRPr="000605B3">
        <w:t xml:space="preserve">Trong đề tài này, PHP được sử dụng làm ngôn ngữ lập trình phía máy chủ để </w:t>
      </w:r>
      <w:r w:rsidR="00A4474F">
        <w:br/>
      </w:r>
      <w:r w:rsidRPr="000605B3">
        <w:t xml:space="preserve">xây dựng toàn bộ phần backend của hệ thống website bán hàng điện lạnh. PHP </w:t>
      </w:r>
      <w:r w:rsidR="00A4474F">
        <w:br/>
      </w:r>
      <w:r w:rsidRPr="000605B3">
        <w:t xml:space="preserve">đảm nhiệm việc xử lý các nghiệp vụ chính như xác thực người dùng, quản lý sản phẩm, giỏ hàng, đơn hàng và thanh toán, đồng thời cung cấp các API để frontend React </w:t>
      </w:r>
      <w:r w:rsidR="00A4474F">
        <w:br/>
      </w:r>
      <w:r w:rsidRPr="000605B3">
        <w:t>giao tiếp và hiển thị dữ liệu.</w:t>
      </w:r>
    </w:p>
    <w:p w14:paraId="546DEF11" w14:textId="69272C09" w:rsidR="00853B61" w:rsidRDefault="00853B61" w:rsidP="00A4474F">
      <w:pPr>
        <w:spacing w:line="360" w:lineRule="auto"/>
        <w:ind w:right="1984"/>
        <w:jc w:val="center"/>
      </w:pPr>
      <w:r>
        <w:rPr>
          <w:noProof/>
        </w:rPr>
        <w:drawing>
          <wp:inline distT="0" distB="0" distL="0" distR="0" wp14:anchorId="5332E433" wp14:editId="02B92029">
            <wp:extent cx="5760720" cy="3237865"/>
            <wp:effectExtent l="0" t="0" r="0" b="635"/>
            <wp:docPr id="10152210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3DDA763D" w14:textId="7C9B3ADC" w:rsidR="00177F20" w:rsidRPr="00177F20" w:rsidRDefault="006B37F8" w:rsidP="000B649C">
      <w:pPr>
        <w:pStyle w:val="images"/>
      </w:pPr>
      <w:bookmarkStart w:id="17" w:name="_Toc218730983"/>
      <w:bookmarkStart w:id="18" w:name="_Toc218799212"/>
      <w:r>
        <w:t>Hình 1.1 Hình ảnh về PHP</w:t>
      </w:r>
      <w:bookmarkEnd w:id="17"/>
      <w:bookmarkEnd w:id="18"/>
    </w:p>
    <w:p w14:paraId="5038AB27" w14:textId="4793EAD2" w:rsidR="00C81EAF" w:rsidRDefault="00C81EAF" w:rsidP="002C2A7E">
      <w:pPr>
        <w:pStyle w:val="Heading3"/>
        <w:numPr>
          <w:ilvl w:val="0"/>
          <w:numId w:val="2"/>
        </w:numPr>
        <w:tabs>
          <w:tab w:val="left" w:pos="1134"/>
        </w:tabs>
        <w:spacing w:before="0" w:after="0"/>
        <w:ind w:left="284" w:firstLine="0"/>
        <w:rPr>
          <w:rFonts w:cs="Times New Roman"/>
          <w:i w:val="0"/>
        </w:rPr>
      </w:pPr>
      <w:bookmarkStart w:id="19" w:name="_Toc218731079"/>
      <w:bookmarkStart w:id="20" w:name="_Toc218749196"/>
      <w:r>
        <w:rPr>
          <w:rFonts w:cs="Times New Roman"/>
          <w:i w:val="0"/>
        </w:rPr>
        <w:t>Đặc điểm và ưu điểm của PHP</w:t>
      </w:r>
      <w:bookmarkEnd w:id="19"/>
      <w:bookmarkEnd w:id="20"/>
    </w:p>
    <w:p w14:paraId="14E2C7BC" w14:textId="46B9337C" w:rsidR="00DA6AD3" w:rsidRDefault="000E27B4" w:rsidP="000E27B4">
      <w:pPr>
        <w:pStyle w:val="Anor"/>
      </w:pPr>
      <w:r>
        <w:t xml:space="preserve">- </w:t>
      </w:r>
      <w:r w:rsidR="00DA6AD3">
        <w:t xml:space="preserve">Mã nguồn mở: PHP miễn phí và có cộng đồng phát triển lớn, cung cấp nhiều </w:t>
      </w:r>
      <w:r w:rsidR="00A4474F">
        <w:br/>
      </w:r>
      <w:r w:rsidR="00DA6AD3">
        <w:t>tài nguyên và hỗ trợ.</w:t>
      </w:r>
    </w:p>
    <w:p w14:paraId="5B15272D" w14:textId="77777777" w:rsidR="00DA6AD3" w:rsidRDefault="00DA6AD3" w:rsidP="000E27B4">
      <w:pPr>
        <w:pStyle w:val="Anor"/>
      </w:pPr>
      <w:r>
        <w:t>Tính tương thích cao: Hoạt động trên hầu hết các hệ điều hành như Windows, Linux, macOS và tích hợp tốt với nhiều máy chủ web, chẳng hạn như Apache và Nginx.</w:t>
      </w:r>
    </w:p>
    <w:p w14:paraId="558CC5CF" w14:textId="6CF9DE50" w:rsidR="00DA6AD3" w:rsidRDefault="000E27B4" w:rsidP="000E27B4">
      <w:pPr>
        <w:pStyle w:val="Anor"/>
      </w:pPr>
      <w:r>
        <w:lastRenderedPageBreak/>
        <w:t xml:space="preserve">- </w:t>
      </w:r>
      <w:r w:rsidR="00DA6AD3">
        <w:t xml:space="preserve">Hỗ trợ cơ sở dữ liệu đa dạng: PHP tương thích với nhiều hệ quản trị cơ sở </w:t>
      </w:r>
      <w:r w:rsidR="00A4474F">
        <w:br/>
      </w:r>
      <w:r w:rsidR="00DA6AD3">
        <w:t xml:space="preserve">dữ liệu như MySQL, PostgreSQL, SQLite, Oracle, và SQL Server. Tuy nhiên, website không chỉ cần dữ liệu vận hành ổn định mà còn phải đảm bảo tính thẩm mỹ và dễ </w:t>
      </w:r>
      <w:r w:rsidR="00A4474F">
        <w:br/>
      </w:r>
      <w:r w:rsidR="00DA6AD3">
        <w:t>sử dụng. Thiết kế website là bước quan trọng giúp kết nối giữa nền tảng PHP mạnh mẽ và trải nghiệm khách hàng, tạo nên trang web vừa chuẩn kỹ thuật, vừa đáp ứng nhu cầu thương mại và quảng bá thương hiệu trên môi trường số.</w:t>
      </w:r>
    </w:p>
    <w:p w14:paraId="148D7596" w14:textId="4F16EFC4" w:rsidR="00DA6AD3" w:rsidRDefault="000E27B4" w:rsidP="000E27B4">
      <w:pPr>
        <w:pStyle w:val="Anor"/>
      </w:pPr>
      <w:r>
        <w:t xml:space="preserve">- </w:t>
      </w:r>
      <w:r w:rsidR="00DA6AD3">
        <w:t>Cú pháp đơn giản, dễ học: Phù hợp cho cả người mới bắt đầu và lập trình viên chuyên nghiệp.</w:t>
      </w:r>
    </w:p>
    <w:p w14:paraId="08E66290" w14:textId="17F660A9" w:rsidR="00C81EAF" w:rsidRPr="00C81EAF" w:rsidRDefault="000E27B4" w:rsidP="000E27B4">
      <w:pPr>
        <w:pStyle w:val="Anor"/>
      </w:pPr>
      <w:r>
        <w:t xml:space="preserve">- </w:t>
      </w:r>
      <w:r w:rsidR="00DA6AD3">
        <w:t>Hiệu suất cao: PHP được tối ưu hóa để xử lý các ứng dụng web nhanh chóng.</w:t>
      </w:r>
    </w:p>
    <w:p w14:paraId="3901867B" w14:textId="5B7FC86C" w:rsidR="008654AC" w:rsidRDefault="008654AC" w:rsidP="002C2A7E">
      <w:pPr>
        <w:pStyle w:val="Heading3"/>
        <w:numPr>
          <w:ilvl w:val="0"/>
          <w:numId w:val="2"/>
        </w:numPr>
        <w:tabs>
          <w:tab w:val="left" w:pos="1134"/>
        </w:tabs>
        <w:spacing w:before="0" w:after="0"/>
        <w:ind w:left="284" w:firstLine="0"/>
        <w:rPr>
          <w:rFonts w:cs="Times New Roman"/>
          <w:i w:val="0"/>
        </w:rPr>
      </w:pPr>
      <w:bookmarkStart w:id="21" w:name="_Toc218731080"/>
      <w:bookmarkStart w:id="22" w:name="_Toc218749197"/>
      <w:r>
        <w:rPr>
          <w:rFonts w:cs="Times New Roman"/>
          <w:i w:val="0"/>
        </w:rPr>
        <w:t>Cách hoạt động</w:t>
      </w:r>
      <w:bookmarkEnd w:id="21"/>
      <w:bookmarkEnd w:id="22"/>
      <w:r>
        <w:rPr>
          <w:rFonts w:cs="Times New Roman"/>
          <w:i w:val="0"/>
        </w:rPr>
        <w:t xml:space="preserve"> </w:t>
      </w:r>
    </w:p>
    <w:p w14:paraId="00833743" w14:textId="77777777" w:rsidR="008654AC" w:rsidRPr="00417119" w:rsidRDefault="008654AC" w:rsidP="009C631D">
      <w:pPr>
        <w:pStyle w:val="Anor"/>
      </w:pPr>
      <w:r w:rsidRPr="009C631D">
        <w:t>PHP là một ngôn ngữ phía máy chủ, toàn bộ quy trình xử lý diễn ra trên máy chủ. Một trình thông dịch PHP cũng được cài đặt trên máy chủ để kiểm tra các tệp PHP. Trong khi đó, ở phía máy khách, chỉ cần có một trình duyệt web và kết nối internet</w:t>
      </w:r>
      <w:r w:rsidRPr="00417119">
        <w:t>.</w:t>
      </w:r>
    </w:p>
    <w:p w14:paraId="44EBB512" w14:textId="77777777" w:rsidR="008654AC" w:rsidRPr="00417119" w:rsidRDefault="008654AC" w:rsidP="009C631D">
      <w:pPr>
        <w:pStyle w:val="Anor"/>
      </w:pPr>
      <w:r>
        <w:t xml:space="preserve">Các bước </w:t>
      </w:r>
      <w:r w:rsidRPr="00417119">
        <w:t>làm việc của một trang PHP:</w:t>
      </w:r>
    </w:p>
    <w:p w14:paraId="218E4211" w14:textId="77777777" w:rsidR="008654AC" w:rsidRPr="00417119" w:rsidRDefault="008654AC" w:rsidP="009C631D">
      <w:pPr>
        <w:pStyle w:val="Anor"/>
      </w:pPr>
      <w:r w:rsidRPr="00417119">
        <w:t>Bước 1: Người dùng yêu cầu trang web trên trình duyệt.</w:t>
      </w:r>
    </w:p>
    <w:p w14:paraId="698952E6" w14:textId="77777777" w:rsidR="008654AC" w:rsidRPr="00417119" w:rsidRDefault="008654AC" w:rsidP="009C631D">
      <w:pPr>
        <w:pStyle w:val="Anor"/>
      </w:pPr>
      <w:r w:rsidRPr="00417119">
        <w:t>Bước 2: Sau đó, máy chủ (nơi phần mềm PHP được cài đặt) kiểm tra tệp .php liên kết với yêu cầu.</w:t>
      </w:r>
    </w:p>
    <w:p w14:paraId="543E41C2" w14:textId="77777777" w:rsidR="008654AC" w:rsidRPr="00417119" w:rsidRDefault="008654AC" w:rsidP="009C631D">
      <w:pPr>
        <w:pStyle w:val="Anor"/>
      </w:pPr>
      <w:r w:rsidRPr="00417119">
        <w:t>Bước 3: Nếu tìm thấy, máy chủ sẽ gửi tệp đến trình thông dịch PHP (vì PHP là một ngôn ngữ thông dịch), để kiểm tra dữ liệu được yêu cầu trong cơ sở dữ liệu.</w:t>
      </w:r>
    </w:p>
    <w:p w14:paraId="736D8125" w14:textId="77777777" w:rsidR="008654AC" w:rsidRPr="00417119" w:rsidRDefault="008654AC" w:rsidP="009C631D">
      <w:pPr>
        <w:pStyle w:val="Anor"/>
      </w:pPr>
      <w:r w:rsidRPr="00417119">
        <w:t>Bước 4: Sau đó, trình thông dịch gửi lại dữ liệu đầu ra yêu cầu dưới dạng một trang web HTML (do trình duyệt không hiểu các tệp .php).</w:t>
      </w:r>
    </w:p>
    <w:p w14:paraId="4B006832" w14:textId="77777777" w:rsidR="008654AC" w:rsidRPr="00417119" w:rsidRDefault="008654AC" w:rsidP="009C631D">
      <w:pPr>
        <w:pStyle w:val="Anor"/>
      </w:pPr>
      <w:r w:rsidRPr="00417119">
        <w:t>Bước 5: Máy chủ web nhận tệp HTML từ trình thông dịch.</w:t>
      </w:r>
    </w:p>
    <w:p w14:paraId="18D79C54" w14:textId="55EE871B" w:rsidR="00A4474F" w:rsidRPr="008654AC" w:rsidRDefault="008654AC" w:rsidP="009C631D">
      <w:pPr>
        <w:pStyle w:val="Anor"/>
      </w:pPr>
      <w:r w:rsidRPr="00417119">
        <w:t>Bước 6: Và nó gửi trang web trở lại trình duyệt.</w:t>
      </w:r>
    </w:p>
    <w:p w14:paraId="6EB417E4" w14:textId="3039EB38" w:rsidR="008654AC" w:rsidRDefault="008654AC" w:rsidP="002C2A7E">
      <w:pPr>
        <w:pStyle w:val="Heading3"/>
        <w:numPr>
          <w:ilvl w:val="0"/>
          <w:numId w:val="2"/>
        </w:numPr>
        <w:tabs>
          <w:tab w:val="left" w:pos="1134"/>
        </w:tabs>
        <w:spacing w:before="0" w:after="0"/>
        <w:ind w:left="284" w:firstLine="0"/>
        <w:rPr>
          <w:rFonts w:cs="Times New Roman"/>
          <w:i w:val="0"/>
        </w:rPr>
      </w:pPr>
      <w:bookmarkStart w:id="23" w:name="_Toc218731081"/>
      <w:bookmarkStart w:id="24" w:name="_Toc218749198"/>
      <w:r>
        <w:rPr>
          <w:rFonts w:cs="Times New Roman"/>
          <w:i w:val="0"/>
        </w:rPr>
        <w:t>Ưu và nhược điểm của PHP</w:t>
      </w:r>
      <w:bookmarkEnd w:id="23"/>
      <w:bookmarkEnd w:id="24"/>
    </w:p>
    <w:p w14:paraId="090B69C7" w14:textId="050BDB45" w:rsidR="008654AC" w:rsidRDefault="008654AC" w:rsidP="008654AC">
      <w:pPr>
        <w:pStyle w:val="table"/>
      </w:pPr>
      <w:bookmarkStart w:id="25" w:name="_Toc218731283"/>
      <w:bookmarkStart w:id="26" w:name="_Toc218749035"/>
      <w:r w:rsidRPr="00177F20">
        <w:t xml:space="preserve">Bảng 1.1 Bảng </w:t>
      </w:r>
      <w:r w:rsidR="00C611E9">
        <w:t xml:space="preserve">so sánh </w:t>
      </w:r>
      <w:r w:rsidRPr="00177F20">
        <w:t>ưu và nhược điểm của PHP</w:t>
      </w:r>
      <w:bookmarkEnd w:id="25"/>
      <w:bookmarkEnd w:id="26"/>
    </w:p>
    <w:tbl>
      <w:tblPr>
        <w:tblStyle w:val="TableGrid"/>
        <w:tblW w:w="0" w:type="auto"/>
        <w:tblLook w:val="04A0" w:firstRow="1" w:lastRow="0" w:firstColumn="1" w:lastColumn="0" w:noHBand="0" w:noVBand="1"/>
      </w:tblPr>
      <w:tblGrid>
        <w:gridCol w:w="4390"/>
        <w:gridCol w:w="4672"/>
      </w:tblGrid>
      <w:tr w:rsidR="008654AC" w:rsidRPr="00543310" w14:paraId="1CB9127F" w14:textId="77777777" w:rsidTr="00A4474F">
        <w:tc>
          <w:tcPr>
            <w:tcW w:w="4390" w:type="dxa"/>
            <w:hideMark/>
          </w:tcPr>
          <w:p w14:paraId="15E5BB41" w14:textId="77777777" w:rsidR="008654AC" w:rsidRPr="00543310" w:rsidRDefault="008654AC" w:rsidP="00022CF4">
            <w:pPr>
              <w:spacing w:line="360" w:lineRule="auto"/>
              <w:jc w:val="center"/>
              <w:rPr>
                <w:b/>
                <w:bCs/>
              </w:rPr>
            </w:pPr>
            <w:r w:rsidRPr="00543310">
              <w:rPr>
                <w:b/>
                <w:bCs/>
              </w:rPr>
              <w:t>Ưu điểm</w:t>
            </w:r>
          </w:p>
        </w:tc>
        <w:tc>
          <w:tcPr>
            <w:tcW w:w="4672" w:type="dxa"/>
            <w:hideMark/>
          </w:tcPr>
          <w:p w14:paraId="294D7CCA" w14:textId="77777777" w:rsidR="008654AC" w:rsidRPr="00543310" w:rsidRDefault="008654AC" w:rsidP="00022CF4">
            <w:pPr>
              <w:spacing w:line="360" w:lineRule="auto"/>
              <w:jc w:val="center"/>
              <w:rPr>
                <w:b/>
                <w:bCs/>
              </w:rPr>
            </w:pPr>
            <w:r w:rsidRPr="00543310">
              <w:rPr>
                <w:b/>
                <w:bCs/>
              </w:rPr>
              <w:t>Nhược điểm</w:t>
            </w:r>
          </w:p>
        </w:tc>
      </w:tr>
      <w:tr w:rsidR="008654AC" w:rsidRPr="00543310" w14:paraId="1B2B38CE" w14:textId="77777777" w:rsidTr="00A4474F">
        <w:tc>
          <w:tcPr>
            <w:tcW w:w="4390" w:type="dxa"/>
            <w:hideMark/>
          </w:tcPr>
          <w:p w14:paraId="0307660F" w14:textId="41CFA6FE" w:rsidR="008654AC" w:rsidRPr="00543310" w:rsidRDefault="008654AC" w:rsidP="00A4474F">
            <w:pPr>
              <w:spacing w:line="360" w:lineRule="auto"/>
              <w:ind w:firstLine="284"/>
              <w:jc w:val="both"/>
            </w:pPr>
            <w:r w:rsidRPr="00543310">
              <w:t>Lợi ích quan trọng nhất của PHP là việc nó là mã nguồn mở và hoàn toàn miễn phí. PHP có thể được tải về ở bất kỳ đâu và sẵn sàng</w:t>
            </w:r>
            <w:r w:rsidR="00A4474F">
              <w:rPr>
                <w:lang w:val="vi-VN"/>
              </w:rPr>
              <w:t xml:space="preserve"> </w:t>
            </w:r>
            <w:r w:rsidRPr="00543310">
              <w:t xml:space="preserve">sử dụng cho các </w:t>
            </w:r>
            <w:r w:rsidR="00A4474F">
              <w:br/>
            </w:r>
            <w:r w:rsidRPr="00543310">
              <w:t>sự kiện hoặc</w:t>
            </w:r>
            <w:r w:rsidR="00A4474F">
              <w:rPr>
                <w:lang w:val="vi-VN"/>
              </w:rPr>
              <w:t xml:space="preserve"> </w:t>
            </w:r>
            <w:r w:rsidRPr="00543310">
              <w:t>ứng dụng web.</w:t>
            </w:r>
          </w:p>
        </w:tc>
        <w:tc>
          <w:tcPr>
            <w:tcW w:w="4672" w:type="dxa"/>
            <w:hideMark/>
          </w:tcPr>
          <w:p w14:paraId="4DE311B5" w14:textId="56463DA8" w:rsidR="008654AC" w:rsidRPr="00543310" w:rsidRDefault="008654AC" w:rsidP="00A4474F">
            <w:pPr>
              <w:spacing w:line="360" w:lineRule="auto"/>
              <w:ind w:firstLine="284"/>
              <w:jc w:val="both"/>
            </w:pPr>
            <w:r w:rsidRPr="00543310">
              <w:t xml:space="preserve">PHP không được coi là an toàn với mức độ mã nguồn mở của nó, bởi vì các tập tin văn bản ASCII thường có sẵn một cách </w:t>
            </w:r>
            <w:r w:rsidR="00A4474F">
              <w:br/>
            </w:r>
            <w:r w:rsidRPr="00543310">
              <w:t>dễ dàng.</w:t>
            </w:r>
          </w:p>
        </w:tc>
      </w:tr>
      <w:tr w:rsidR="00A4474F" w:rsidRPr="00543310" w14:paraId="7B3F554F" w14:textId="77777777" w:rsidTr="00A4474F">
        <w:tc>
          <w:tcPr>
            <w:tcW w:w="4390" w:type="dxa"/>
          </w:tcPr>
          <w:p w14:paraId="183C466B" w14:textId="5102DC23" w:rsidR="00A4474F" w:rsidRPr="00543310" w:rsidRDefault="00A4474F" w:rsidP="00A4474F">
            <w:pPr>
              <w:spacing w:line="360" w:lineRule="auto"/>
              <w:ind w:firstLine="284"/>
              <w:jc w:val="center"/>
            </w:pPr>
            <w:r w:rsidRPr="00543310">
              <w:rPr>
                <w:b/>
                <w:bCs/>
              </w:rPr>
              <w:t>Ưu điểm</w:t>
            </w:r>
          </w:p>
        </w:tc>
        <w:tc>
          <w:tcPr>
            <w:tcW w:w="4672" w:type="dxa"/>
          </w:tcPr>
          <w:p w14:paraId="5B663656" w14:textId="75C405F9" w:rsidR="00A4474F" w:rsidRPr="00543310" w:rsidRDefault="00A4474F" w:rsidP="00A4474F">
            <w:pPr>
              <w:spacing w:line="360" w:lineRule="auto"/>
              <w:ind w:firstLine="284"/>
              <w:jc w:val="center"/>
            </w:pPr>
            <w:r w:rsidRPr="00543310">
              <w:rPr>
                <w:b/>
                <w:bCs/>
              </w:rPr>
              <w:t>Nhược điểm</w:t>
            </w:r>
          </w:p>
        </w:tc>
      </w:tr>
      <w:tr w:rsidR="008654AC" w:rsidRPr="00543310" w14:paraId="6354DA46" w14:textId="77777777" w:rsidTr="00A4474F">
        <w:tc>
          <w:tcPr>
            <w:tcW w:w="4390" w:type="dxa"/>
            <w:hideMark/>
          </w:tcPr>
          <w:p w14:paraId="642EFE77" w14:textId="77777777" w:rsidR="008654AC" w:rsidRPr="00543310" w:rsidRDefault="008654AC" w:rsidP="00A4474F">
            <w:pPr>
              <w:spacing w:line="360" w:lineRule="auto"/>
              <w:ind w:firstLine="284"/>
              <w:jc w:val="both"/>
            </w:pPr>
            <w:r w:rsidRPr="00543310">
              <w:lastRenderedPageBreak/>
              <w:t>PHP không phụ thuộc vào bất kỳ nền tảng nào. Các ứng dụng dựa trên PHP có thể chạy trên mọi hệ điều hành như UNIX, Linux, Windows,…</w:t>
            </w:r>
          </w:p>
        </w:tc>
        <w:tc>
          <w:tcPr>
            <w:tcW w:w="4672" w:type="dxa"/>
            <w:hideMark/>
          </w:tcPr>
          <w:p w14:paraId="79E50DF1" w14:textId="5FB838A3" w:rsidR="008654AC" w:rsidRPr="00543310" w:rsidRDefault="008654AC" w:rsidP="00A4474F">
            <w:pPr>
              <w:spacing w:line="360" w:lineRule="auto"/>
              <w:ind w:firstLine="284"/>
              <w:jc w:val="both"/>
            </w:pPr>
            <w:r w:rsidRPr="00543310">
              <w:t>PHP không được khuyến khích sử dụng cho các ứng dụng web có nội dung lớn.</w:t>
            </w:r>
          </w:p>
        </w:tc>
      </w:tr>
      <w:tr w:rsidR="008654AC" w:rsidRPr="00543310" w14:paraId="133EC2AF" w14:textId="77777777" w:rsidTr="00A4474F">
        <w:tc>
          <w:tcPr>
            <w:tcW w:w="4390" w:type="dxa"/>
            <w:hideMark/>
          </w:tcPr>
          <w:p w14:paraId="494695DB" w14:textId="77777777" w:rsidR="008654AC" w:rsidRPr="00543310" w:rsidRDefault="008654AC" w:rsidP="00A4474F">
            <w:pPr>
              <w:spacing w:line="360" w:lineRule="auto"/>
              <w:ind w:firstLine="284"/>
              <w:jc w:val="both"/>
            </w:pPr>
            <w:r w:rsidRPr="00543310">
              <w:t>Các ứng dụng dựa trên PHP có thể được tải và kết nối với cơ sở dữ liệu một cách dễ dàng. PHP thường được ưa chuộng vì tốc độ tải nhanh hơn qua kết nối internet chậm so với các ngôn ngữ lập trình khác.</w:t>
            </w:r>
          </w:p>
        </w:tc>
        <w:tc>
          <w:tcPr>
            <w:tcW w:w="4672" w:type="dxa"/>
            <w:hideMark/>
          </w:tcPr>
          <w:p w14:paraId="33EFD803" w14:textId="77777777" w:rsidR="008654AC" w:rsidRPr="00543310" w:rsidRDefault="008654AC" w:rsidP="00A4474F">
            <w:pPr>
              <w:spacing w:line="360" w:lineRule="auto"/>
              <w:ind w:firstLine="284"/>
              <w:jc w:val="both"/>
            </w:pPr>
            <w:r w:rsidRPr="00543310">
              <w:t>PHP có kiểu dữ liệu yếu, có thể dẫn đến việc cung cấp dữ liệu và thông tin không chính xác cho người dùng.</w:t>
            </w:r>
          </w:p>
        </w:tc>
      </w:tr>
      <w:tr w:rsidR="008654AC" w:rsidRPr="00543310" w14:paraId="55799E2A" w14:textId="77777777" w:rsidTr="00A4474F">
        <w:tc>
          <w:tcPr>
            <w:tcW w:w="4390" w:type="dxa"/>
            <w:hideMark/>
          </w:tcPr>
          <w:p w14:paraId="69BF7403" w14:textId="77777777" w:rsidR="008654AC" w:rsidRPr="00543310" w:rsidRDefault="008654AC" w:rsidP="00A4474F">
            <w:pPr>
              <w:spacing w:line="360" w:lineRule="auto"/>
              <w:ind w:firstLine="284"/>
              <w:jc w:val="both"/>
            </w:pPr>
            <w:r w:rsidRPr="00543310">
              <w:t>PHP dễ học hơn vì nó đơn giản và trực tiếp, và người quen thuộc với lập trình C có thể dễ dàng làm việc với nó.</w:t>
            </w:r>
          </w:p>
        </w:tc>
        <w:tc>
          <w:tcPr>
            <w:tcW w:w="4672" w:type="dxa"/>
            <w:hideMark/>
          </w:tcPr>
          <w:p w14:paraId="70D27905" w14:textId="3961A08E" w:rsidR="008654AC" w:rsidRPr="00543310" w:rsidRDefault="008654AC" w:rsidP="00A4474F">
            <w:pPr>
              <w:spacing w:line="360" w:lineRule="auto"/>
              <w:ind w:firstLine="284"/>
              <w:jc w:val="both"/>
            </w:pPr>
            <w:r w:rsidRPr="00543310">
              <w:t>Các framework PHP cần học cách sử dụng các chức năng tích hợp sẵn trong PHP để tránh việc viết thêm mã code.</w:t>
            </w:r>
          </w:p>
        </w:tc>
      </w:tr>
      <w:tr w:rsidR="008654AC" w:rsidRPr="00543310" w14:paraId="74B9F2A2" w14:textId="77777777" w:rsidTr="00A4474F">
        <w:tc>
          <w:tcPr>
            <w:tcW w:w="4390" w:type="dxa"/>
            <w:hideMark/>
          </w:tcPr>
          <w:p w14:paraId="35B59A15" w14:textId="77777777" w:rsidR="008654AC" w:rsidRPr="00543310" w:rsidRDefault="008654AC" w:rsidP="00A4474F">
            <w:pPr>
              <w:spacing w:line="360" w:lineRule="auto"/>
              <w:ind w:firstLine="284"/>
              <w:jc w:val="both"/>
            </w:pPr>
            <w:r w:rsidRPr="00543310">
              <w:t>PHP đã ổn định hơn trong vài năm qua nhờ việc cung cấp hỗ trợ liên tục cho các phiên bản khác nhau.</w:t>
            </w:r>
          </w:p>
        </w:tc>
        <w:tc>
          <w:tcPr>
            <w:tcW w:w="4672" w:type="dxa"/>
            <w:hideMark/>
          </w:tcPr>
          <w:p w14:paraId="12E4F5E4" w14:textId="77777777" w:rsidR="008654AC" w:rsidRPr="00543310" w:rsidRDefault="008654AC" w:rsidP="00A4474F">
            <w:pPr>
              <w:spacing w:line="360" w:lineRule="auto"/>
              <w:ind w:firstLine="284"/>
              <w:jc w:val="both"/>
            </w:pPr>
            <w:r w:rsidRPr="00543310">
              <w:t>Sử dụng quá nhiều tính năng của các framework và công cụ PHP có thể làm giảm hiệu suất của các ứng dụng trực tuyến.</w:t>
            </w:r>
          </w:p>
        </w:tc>
      </w:tr>
      <w:tr w:rsidR="008654AC" w:rsidRPr="00543310" w14:paraId="5C765C70" w14:textId="77777777" w:rsidTr="00A4474F">
        <w:tc>
          <w:tcPr>
            <w:tcW w:w="4390" w:type="dxa"/>
            <w:hideMark/>
          </w:tcPr>
          <w:p w14:paraId="1C9E23A5" w14:textId="77777777" w:rsidR="008654AC" w:rsidRPr="00543310" w:rsidRDefault="008654AC" w:rsidP="00A4474F">
            <w:pPr>
              <w:spacing w:line="360" w:lineRule="auto"/>
              <w:ind w:firstLine="284"/>
              <w:jc w:val="both"/>
            </w:pPr>
            <w:r w:rsidRPr="00543310">
              <w:t>PHP hỗ trợ tái sử dụng mã code tương đương, không cần phải viết mã dài và cấu trúc phức tạp cho các sự kiện trong ứng dụng web.</w:t>
            </w:r>
          </w:p>
        </w:tc>
        <w:tc>
          <w:tcPr>
            <w:tcW w:w="4672" w:type="dxa"/>
            <w:hideMark/>
          </w:tcPr>
          <w:p w14:paraId="79CA2EE7" w14:textId="77777777" w:rsidR="008654AC" w:rsidRPr="00543310" w:rsidRDefault="008654AC" w:rsidP="00A4474F">
            <w:pPr>
              <w:spacing w:line="360" w:lineRule="auto"/>
              <w:ind w:firstLine="284"/>
              <w:jc w:val="both"/>
            </w:pPr>
            <w:r w:rsidRPr="00543310">
              <w:t>PHP không cho phép thay đổi hoặc sửa đổi hành vi cốt lõi của các ứng dụng trực tuyến.</w:t>
            </w:r>
          </w:p>
        </w:tc>
      </w:tr>
      <w:tr w:rsidR="008654AC" w:rsidRPr="00543310" w14:paraId="2A65B27F" w14:textId="77777777" w:rsidTr="00A4474F">
        <w:tc>
          <w:tcPr>
            <w:tcW w:w="4390" w:type="dxa"/>
            <w:hideMark/>
          </w:tcPr>
          <w:p w14:paraId="43C50CBA" w14:textId="77777777" w:rsidR="008654AC" w:rsidRPr="00543310" w:rsidRDefault="008654AC" w:rsidP="00A4474F">
            <w:pPr>
              <w:spacing w:line="360" w:lineRule="auto"/>
              <w:ind w:firstLine="284"/>
              <w:jc w:val="both"/>
            </w:pPr>
            <w:r w:rsidRPr="00543310">
              <w:t>PHP hỗ trợ việc quản lý mã code một cách thuận tiện.</w:t>
            </w:r>
          </w:p>
        </w:tc>
        <w:tc>
          <w:tcPr>
            <w:tcW w:w="4672" w:type="dxa"/>
            <w:hideMark/>
          </w:tcPr>
          <w:p w14:paraId="798625D1" w14:textId="77777777" w:rsidR="008654AC" w:rsidRPr="00543310" w:rsidRDefault="008654AC" w:rsidP="00A4474F">
            <w:pPr>
              <w:spacing w:line="360" w:lineRule="auto"/>
              <w:ind w:firstLine="284"/>
              <w:jc w:val="both"/>
            </w:pPr>
            <w:r w:rsidRPr="00543310">
              <w:t>Các framework PHP không giống nhau về hành vi cũng như hiệu suất và tính năng của chúng.</w:t>
            </w:r>
          </w:p>
        </w:tc>
      </w:tr>
      <w:tr w:rsidR="008654AC" w:rsidRPr="00543310" w14:paraId="1CE7B020" w14:textId="77777777" w:rsidTr="00A4474F">
        <w:tc>
          <w:tcPr>
            <w:tcW w:w="4390" w:type="dxa"/>
            <w:hideMark/>
          </w:tcPr>
          <w:p w14:paraId="1A7D7773" w14:textId="77777777" w:rsidR="008654AC" w:rsidRPr="00543310" w:rsidRDefault="008654AC" w:rsidP="00A4474F">
            <w:pPr>
              <w:spacing w:line="360" w:lineRule="auto"/>
              <w:ind w:firstLine="284"/>
              <w:jc w:val="both"/>
            </w:pPr>
            <w:r w:rsidRPr="00543310">
              <w:t>PHP có sự hỗ trợ thư viện mạnh mẽ để sử dụng các module chức năng khác nhau cho việc biểu diễn dữ liệu.</w:t>
            </w:r>
          </w:p>
        </w:tc>
        <w:tc>
          <w:tcPr>
            <w:tcW w:w="4672" w:type="dxa"/>
            <w:hideMark/>
          </w:tcPr>
          <w:p w14:paraId="5A5C2AED" w14:textId="77777777" w:rsidR="008654AC" w:rsidRPr="00543310" w:rsidRDefault="008654AC" w:rsidP="00A4474F">
            <w:pPr>
              <w:spacing w:line="360" w:lineRule="auto"/>
              <w:ind w:firstLine="284"/>
              <w:jc w:val="both"/>
            </w:pPr>
            <w:r w:rsidRPr="00543310">
              <w:t>Mặc dù PHP là một công cụ mạnh mẽ được hỗ trợ bởi một cộng đồng lớn và có nhiều tài liệu tham khảo, nhưng vẫn có các ngôn ngữ lập trình dễ hơn cho các ứng dụng web.</w:t>
            </w:r>
          </w:p>
        </w:tc>
      </w:tr>
    </w:tbl>
    <w:p w14:paraId="04DA0AAF" w14:textId="77777777" w:rsidR="00A4474F" w:rsidRDefault="00A4474F">
      <w:r>
        <w:br w:type="page"/>
      </w:r>
    </w:p>
    <w:tbl>
      <w:tblPr>
        <w:tblStyle w:val="TableGrid"/>
        <w:tblW w:w="0" w:type="auto"/>
        <w:tblLook w:val="04A0" w:firstRow="1" w:lastRow="0" w:firstColumn="1" w:lastColumn="0" w:noHBand="0" w:noVBand="1"/>
      </w:tblPr>
      <w:tblGrid>
        <w:gridCol w:w="4390"/>
        <w:gridCol w:w="4672"/>
      </w:tblGrid>
      <w:tr w:rsidR="00A4474F" w:rsidRPr="00543310" w14:paraId="18B82EBF" w14:textId="77777777" w:rsidTr="00A4474F">
        <w:tc>
          <w:tcPr>
            <w:tcW w:w="4390" w:type="dxa"/>
          </w:tcPr>
          <w:p w14:paraId="7422F2BB" w14:textId="10BA45AC" w:rsidR="00A4474F" w:rsidRPr="00543310" w:rsidRDefault="00A4474F" w:rsidP="00A4474F">
            <w:pPr>
              <w:spacing w:line="360" w:lineRule="auto"/>
              <w:ind w:firstLine="284"/>
              <w:jc w:val="center"/>
            </w:pPr>
            <w:r w:rsidRPr="00543310">
              <w:rPr>
                <w:b/>
                <w:bCs/>
              </w:rPr>
              <w:lastRenderedPageBreak/>
              <w:t>Ưu điểm</w:t>
            </w:r>
          </w:p>
        </w:tc>
        <w:tc>
          <w:tcPr>
            <w:tcW w:w="4672" w:type="dxa"/>
          </w:tcPr>
          <w:p w14:paraId="7BC6E7D1" w14:textId="550F9620" w:rsidR="00A4474F" w:rsidRPr="00543310" w:rsidRDefault="00A4474F" w:rsidP="00A4474F">
            <w:pPr>
              <w:spacing w:line="360" w:lineRule="auto"/>
              <w:ind w:firstLine="284"/>
              <w:jc w:val="center"/>
            </w:pPr>
            <w:r w:rsidRPr="00543310">
              <w:rPr>
                <w:b/>
                <w:bCs/>
              </w:rPr>
              <w:t>Nhược điểm</w:t>
            </w:r>
          </w:p>
        </w:tc>
      </w:tr>
      <w:tr w:rsidR="008654AC" w:rsidRPr="00543310" w14:paraId="36DA8729" w14:textId="77777777" w:rsidTr="00A4474F">
        <w:tc>
          <w:tcPr>
            <w:tcW w:w="4390" w:type="dxa"/>
            <w:hideMark/>
          </w:tcPr>
          <w:p w14:paraId="7F5C6FEC" w14:textId="71592B2B" w:rsidR="008654AC" w:rsidRPr="00543310" w:rsidRDefault="008654AC" w:rsidP="00A4474F">
            <w:pPr>
              <w:spacing w:line="360" w:lineRule="auto"/>
              <w:ind w:firstLine="284"/>
              <w:jc w:val="both"/>
            </w:pPr>
            <w:r w:rsidRPr="00543310">
              <w:t>Các module kết nối cơ sở dữ liệu được tích hợp sẵn trong PHP giúp kết nối cơ sở dữ liệu một cách dễ dàng, giảm bớt rắc rối và thời gian cho việc phát triển các ứng dụng web và các trang web dựa trên nội dung.</w:t>
            </w:r>
          </w:p>
        </w:tc>
        <w:tc>
          <w:tcPr>
            <w:tcW w:w="4672" w:type="dxa"/>
            <w:hideMark/>
          </w:tcPr>
          <w:p w14:paraId="183EA8B3" w14:textId="77777777" w:rsidR="008654AC" w:rsidRPr="00543310" w:rsidRDefault="008654AC" w:rsidP="00A4474F">
            <w:pPr>
              <w:spacing w:line="360" w:lineRule="auto"/>
              <w:ind w:firstLine="284"/>
              <w:jc w:val="both"/>
            </w:pPr>
            <w:r w:rsidRPr="00543310">
              <w:t>Cộng đồng phát triển rộng rãi tin rằng PHP có khả năng xử lý lỗi kém. PHP thiếu các công cụ gỡ lỗi cần thiết để tìm kiếm lỗi và cảnh báo, so với các ngôn ngữ lập trình khác.</w:t>
            </w:r>
          </w:p>
        </w:tc>
      </w:tr>
      <w:tr w:rsidR="008654AC" w:rsidRPr="00543310" w14:paraId="64E31852" w14:textId="77777777" w:rsidTr="00A4474F">
        <w:tc>
          <w:tcPr>
            <w:tcW w:w="4390" w:type="dxa"/>
            <w:hideMark/>
          </w:tcPr>
          <w:p w14:paraId="78800935" w14:textId="77777777" w:rsidR="008654AC" w:rsidRPr="00543310" w:rsidRDefault="008654AC" w:rsidP="00A4474F">
            <w:pPr>
              <w:spacing w:line="360" w:lineRule="auto"/>
              <w:ind w:firstLine="284"/>
              <w:jc w:val="both"/>
            </w:pPr>
            <w:r w:rsidRPr="00543310">
              <w:t>Sự phổ biến của PHP đã dẫn đến sự xuất hiện của nhiều cộng đồng phát triển, một phần trong số đó có thể là những ứng viên tiềm năng để tuyển dụng.</w:t>
            </w:r>
          </w:p>
        </w:tc>
        <w:tc>
          <w:tcPr>
            <w:tcW w:w="4672" w:type="dxa"/>
            <w:hideMark/>
          </w:tcPr>
          <w:p w14:paraId="62EE23DF" w14:textId="77777777" w:rsidR="008654AC" w:rsidRPr="00543310" w:rsidRDefault="008654AC" w:rsidP="00A4474F">
            <w:pPr>
              <w:spacing w:line="360" w:lineRule="auto"/>
              <w:ind w:firstLine="284"/>
              <w:jc w:val="both"/>
            </w:pPr>
            <w:r w:rsidRPr="00543310">
              <w:t>PHP có thể khó quản lý cho các dự án lớn và phức tạp.</w:t>
            </w:r>
          </w:p>
        </w:tc>
      </w:tr>
    </w:tbl>
    <w:p w14:paraId="1818D04B" w14:textId="77777777" w:rsidR="008654AC" w:rsidRPr="008654AC" w:rsidRDefault="008654AC" w:rsidP="008654AC"/>
    <w:p w14:paraId="3C7A2260" w14:textId="5EE50CBA" w:rsidR="00372DBB" w:rsidRDefault="006D71B5" w:rsidP="002C2A7E">
      <w:pPr>
        <w:pStyle w:val="Heading2-TimesNewRowman"/>
        <w:numPr>
          <w:ilvl w:val="0"/>
          <w:numId w:val="1"/>
        </w:numPr>
        <w:spacing w:line="360" w:lineRule="auto"/>
        <w:ind w:left="0" w:firstLine="0"/>
      </w:pPr>
      <w:bookmarkStart w:id="27" w:name="_Toc208052918"/>
      <w:bookmarkStart w:id="28" w:name="_Toc218731082"/>
      <w:bookmarkStart w:id="29" w:name="_Toc218749199"/>
      <w:r w:rsidRPr="00F93EB7">
        <w:t>GIỚI THIỆU</w:t>
      </w:r>
      <w:bookmarkEnd w:id="27"/>
      <w:r w:rsidR="008654AC">
        <w:t xml:space="preserve"> VỀ FRAMEWORK LA</w:t>
      </w:r>
      <w:r w:rsidR="00C81EAF">
        <w:t>R</w:t>
      </w:r>
      <w:r w:rsidR="008654AC">
        <w:t>AREL</w:t>
      </w:r>
      <w:bookmarkEnd w:id="28"/>
      <w:bookmarkEnd w:id="29"/>
    </w:p>
    <w:p w14:paraId="34858B8E" w14:textId="4903518C" w:rsidR="006D71B5" w:rsidRPr="00F93EB7" w:rsidRDefault="00C611E9" w:rsidP="002C2A7E">
      <w:pPr>
        <w:pStyle w:val="Heading3"/>
        <w:numPr>
          <w:ilvl w:val="0"/>
          <w:numId w:val="8"/>
        </w:numPr>
        <w:tabs>
          <w:tab w:val="left" w:pos="1134"/>
        </w:tabs>
        <w:spacing w:before="0" w:after="0"/>
        <w:ind w:left="284" w:firstLine="0"/>
        <w:rPr>
          <w:rFonts w:cs="Times New Roman"/>
          <w:i w:val="0"/>
        </w:rPr>
      </w:pPr>
      <w:bookmarkStart w:id="30" w:name="_Toc218731083"/>
      <w:bookmarkStart w:id="31" w:name="_Toc218749200"/>
      <w:r>
        <w:rPr>
          <w:rFonts w:cs="Times New Roman"/>
          <w:i w:val="0"/>
        </w:rPr>
        <w:t>Giới thiệu framework La</w:t>
      </w:r>
      <w:r w:rsidR="00C81EAF">
        <w:rPr>
          <w:rFonts w:cs="Times New Roman"/>
          <w:i w:val="0"/>
        </w:rPr>
        <w:t>r</w:t>
      </w:r>
      <w:r>
        <w:rPr>
          <w:rFonts w:cs="Times New Roman"/>
          <w:i w:val="0"/>
        </w:rPr>
        <w:t>arel</w:t>
      </w:r>
      <w:bookmarkEnd w:id="30"/>
      <w:bookmarkEnd w:id="31"/>
    </w:p>
    <w:p w14:paraId="5A1D084C" w14:textId="334BC2D9" w:rsidR="00C611E9" w:rsidRDefault="00C611E9" w:rsidP="00A4474F">
      <w:pPr>
        <w:spacing w:line="360" w:lineRule="auto"/>
        <w:ind w:firstLine="720"/>
        <w:jc w:val="both"/>
      </w:pPr>
      <w:r>
        <w:t>Laravel là một framework PHP mã nguồn mở, được xây dựng dựa trên mô hình kiến trúc MVC (Model – View – Controller). Laravel cung cấp nhiều công cụ mạnh mẽ như routing, middleware, ORM Eloquent, migration và hệ thống xác thực người dùng, giúp quá trình phát triển ứng dụng web trở nên nhanh chóng, rõ ràng và dễ bảo trì.</w:t>
      </w:r>
    </w:p>
    <w:p w14:paraId="1EFCA1C1" w14:textId="638F3C54" w:rsidR="00C611E9" w:rsidRDefault="00C611E9" w:rsidP="00A4474F">
      <w:pPr>
        <w:spacing w:line="360" w:lineRule="auto"/>
        <w:ind w:firstLine="720"/>
        <w:jc w:val="both"/>
      </w:pPr>
      <w:r>
        <w:t>Laravel đặc biệt phù hợp để xây dựng backend cho các hệ thống web bán hàng nhờ khả năng tổ chức mã nguồn khoa học và hỗ trợ xây dựng API hiệu quả.</w:t>
      </w:r>
    </w:p>
    <w:p w14:paraId="7624EE66" w14:textId="2D09C35C" w:rsidR="003B2086" w:rsidRDefault="003B2086" w:rsidP="003B2086">
      <w:pPr>
        <w:spacing w:line="360" w:lineRule="auto"/>
        <w:jc w:val="center"/>
      </w:pPr>
      <w:r>
        <w:rPr>
          <w:noProof/>
        </w:rPr>
        <w:drawing>
          <wp:inline distT="0" distB="0" distL="0" distR="0" wp14:anchorId="224BA841" wp14:editId="1120A940">
            <wp:extent cx="4876800" cy="2687955"/>
            <wp:effectExtent l="0" t="0" r="0" b="0"/>
            <wp:docPr id="578009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6800" cy="2687955"/>
                    </a:xfrm>
                    <a:prstGeom prst="rect">
                      <a:avLst/>
                    </a:prstGeom>
                    <a:noFill/>
                    <a:ln>
                      <a:noFill/>
                    </a:ln>
                  </pic:spPr>
                </pic:pic>
              </a:graphicData>
            </a:graphic>
          </wp:inline>
        </w:drawing>
      </w:r>
    </w:p>
    <w:p w14:paraId="73023744" w14:textId="13E0C6D6" w:rsidR="003B2086" w:rsidRPr="00F93EB7" w:rsidRDefault="003B2086" w:rsidP="003B2086">
      <w:pPr>
        <w:pStyle w:val="images"/>
      </w:pPr>
      <w:bookmarkStart w:id="32" w:name="_Toc218730984"/>
      <w:bookmarkStart w:id="33" w:name="_Toc218799213"/>
      <w:r>
        <w:t>Hình 1.2 Giới  thiệu framework Laravel</w:t>
      </w:r>
      <w:bookmarkEnd w:id="32"/>
      <w:bookmarkEnd w:id="33"/>
      <w:r>
        <w:t xml:space="preserve"> </w:t>
      </w:r>
    </w:p>
    <w:p w14:paraId="5BAE9A0C" w14:textId="5AAFE3ED" w:rsidR="00F85B8E" w:rsidRDefault="00F85B8E" w:rsidP="002C2A7E">
      <w:pPr>
        <w:pStyle w:val="Heading3"/>
        <w:numPr>
          <w:ilvl w:val="0"/>
          <w:numId w:val="8"/>
        </w:numPr>
        <w:tabs>
          <w:tab w:val="left" w:pos="1134"/>
        </w:tabs>
        <w:spacing w:before="0" w:after="0"/>
        <w:ind w:left="284" w:firstLine="0"/>
        <w:rPr>
          <w:rFonts w:cs="Times New Roman"/>
          <w:i w:val="0"/>
        </w:rPr>
      </w:pPr>
      <w:bookmarkStart w:id="34" w:name="_Toc218731084"/>
      <w:bookmarkStart w:id="35" w:name="_Toc218749201"/>
      <w:r>
        <w:rPr>
          <w:rFonts w:cs="Times New Roman"/>
          <w:i w:val="0"/>
        </w:rPr>
        <w:lastRenderedPageBreak/>
        <w:t>Kiến trúc MVC và các thành phần chính của Lararel</w:t>
      </w:r>
      <w:bookmarkEnd w:id="34"/>
      <w:bookmarkEnd w:id="35"/>
    </w:p>
    <w:p w14:paraId="0691DC2E" w14:textId="2037D09F" w:rsidR="00F85B8E" w:rsidRDefault="00F85B8E" w:rsidP="00A4474F">
      <w:pPr>
        <w:spacing w:line="360" w:lineRule="auto"/>
        <w:ind w:firstLine="720"/>
        <w:jc w:val="both"/>
      </w:pPr>
      <w:r>
        <w:t xml:space="preserve">MVC là bản tắt của Model-View-Controller (Mô hình – Hiển thị – Điều khiển). Đây là một mô hình thiết kế phần mềm (mẫu thiết kế phần mềm) được sử dụng rộng rãi trong việc phát triển ứng dụng web và đặc biệt được tích hợp vào các framework </w:t>
      </w:r>
      <w:r w:rsidR="00A4474F">
        <w:br/>
      </w:r>
      <w:r>
        <w:t>hiện đại như Laravel . Mô hình MVC giúp phân tích các thành phần của ứng dụng thành ba thành phần chính:</w:t>
      </w:r>
    </w:p>
    <w:p w14:paraId="24B88DDB" w14:textId="51A87916" w:rsidR="00F85B8E" w:rsidRDefault="00F85B8E" w:rsidP="00A4474F">
      <w:pPr>
        <w:pStyle w:val="ListParagraph"/>
        <w:numPr>
          <w:ilvl w:val="0"/>
          <w:numId w:val="13"/>
        </w:numPr>
        <w:tabs>
          <w:tab w:val="left" w:pos="851"/>
        </w:tabs>
        <w:spacing w:line="360" w:lineRule="auto"/>
        <w:ind w:left="0" w:firstLine="567"/>
        <w:jc w:val="both"/>
      </w:pPr>
      <w:r>
        <w:t xml:space="preserve">Model (Mô hình) : Chịu trách nhiệm xử lý dữ liệu và logic nghiệp vụ. Model quản lý dữ liệu từ cơ sở dữ liệu, đồng thời thực hiện các thao tác với dữ liệu như </w:t>
      </w:r>
      <w:r w:rsidR="00203137">
        <w:br/>
      </w:r>
      <w:r>
        <w:t>bổ sung, chỉnh sửa, xóa, tìm kiếm.</w:t>
      </w:r>
    </w:p>
    <w:p w14:paraId="5726C66D" w14:textId="473A2180" w:rsidR="00F85B8E" w:rsidRDefault="00F85B8E" w:rsidP="00A4474F">
      <w:pPr>
        <w:pStyle w:val="ListParagraph"/>
        <w:numPr>
          <w:ilvl w:val="0"/>
          <w:numId w:val="13"/>
        </w:numPr>
        <w:tabs>
          <w:tab w:val="left" w:pos="851"/>
        </w:tabs>
        <w:spacing w:line="360" w:lineRule="auto"/>
        <w:ind w:left="0" w:firstLine="567"/>
        <w:jc w:val="both"/>
      </w:pPr>
      <w:r>
        <w:t xml:space="preserve">View (Hiển thị) : Đảm bảo công việc hiển thị dữ liệu cho giao diện người dùng. Chế độ xem không chứa bất kỳ logic xử lý nào chỉ nhận dữ liệu từ Mô hình hoặc </w:t>
      </w:r>
      <w:r w:rsidR="00082BCE">
        <w:t>b</w:t>
      </w:r>
      <w:r>
        <w:t xml:space="preserve">ộ </w:t>
      </w:r>
      <w:r w:rsidR="00203137">
        <w:br/>
      </w:r>
      <w:r>
        <w:t>điều khiển để hiển thị.</w:t>
      </w:r>
    </w:p>
    <w:p w14:paraId="59E3787B" w14:textId="1F2A0941" w:rsidR="00F85B8E" w:rsidRDefault="00F85B8E" w:rsidP="00A4474F">
      <w:pPr>
        <w:pStyle w:val="ListParagraph"/>
        <w:numPr>
          <w:ilvl w:val="0"/>
          <w:numId w:val="13"/>
        </w:numPr>
        <w:tabs>
          <w:tab w:val="left" w:pos="851"/>
        </w:tabs>
        <w:spacing w:line="360" w:lineRule="auto"/>
        <w:ind w:left="0" w:firstLine="567"/>
        <w:jc w:val="both"/>
      </w:pPr>
      <w:r>
        <w:t xml:space="preserve">Controller (Điều khiển) : Đây là nơi người dùng yêu cầu xử lý, giao tiếp giữa Model và View. Bộ điều khiển nhận yêu cầu từ trình duyệt, gọi Model để lấy dữ liệu và sau đó truyền dữ liệu đến </w:t>
      </w:r>
      <w:r w:rsidR="00082BCE">
        <w:t>c</w:t>
      </w:r>
      <w:r>
        <w:t>hế độ xem để hiển thị.</w:t>
      </w:r>
    </w:p>
    <w:p w14:paraId="16952740" w14:textId="77777777" w:rsidR="00E052AF" w:rsidRDefault="00E052AF" w:rsidP="00E052AF">
      <w:pPr>
        <w:pStyle w:val="table"/>
      </w:pPr>
      <w:bookmarkStart w:id="36" w:name="_Toc208052829"/>
      <w:bookmarkStart w:id="37" w:name="_Toc218731284"/>
      <w:bookmarkStart w:id="38" w:name="_Toc218749036"/>
      <w:r w:rsidRPr="001017AF">
        <w:t>Bảng 1.</w:t>
      </w:r>
      <w:r>
        <w:t xml:space="preserve">2 </w:t>
      </w:r>
      <w:r w:rsidRPr="001017AF">
        <w:t xml:space="preserve"> </w:t>
      </w:r>
      <w:r>
        <w:t>Một số</w:t>
      </w:r>
      <w:r w:rsidRPr="002A786C">
        <w:t xml:space="preserve"> </w:t>
      </w:r>
      <w:bookmarkEnd w:id="36"/>
      <w:r>
        <w:t>khái niệm/ chức năng Lararel thông dụng</w:t>
      </w:r>
      <w:bookmarkEnd w:id="37"/>
      <w:bookmarkEnd w:id="38"/>
    </w:p>
    <w:tbl>
      <w:tblPr>
        <w:tblStyle w:val="TableGrid"/>
        <w:tblW w:w="5000" w:type="pct"/>
        <w:tblLook w:val="04A0" w:firstRow="1" w:lastRow="0" w:firstColumn="1" w:lastColumn="0" w:noHBand="0" w:noVBand="1"/>
      </w:tblPr>
      <w:tblGrid>
        <w:gridCol w:w="3097"/>
        <w:gridCol w:w="5965"/>
      </w:tblGrid>
      <w:tr w:rsidR="00E052AF" w:rsidRPr="00F42187" w14:paraId="6B3521B1" w14:textId="77777777" w:rsidTr="000605B3">
        <w:trPr>
          <w:trHeight w:val="680"/>
        </w:trPr>
        <w:tc>
          <w:tcPr>
            <w:tcW w:w="1709" w:type="pct"/>
            <w:hideMark/>
          </w:tcPr>
          <w:p w14:paraId="730F75DF" w14:textId="77777777" w:rsidR="00E052AF" w:rsidRPr="00F42187" w:rsidRDefault="00E052AF" w:rsidP="00022CF4">
            <w:pPr>
              <w:spacing w:line="360" w:lineRule="auto"/>
              <w:rPr>
                <w:b/>
                <w:bCs/>
              </w:rPr>
            </w:pPr>
            <w:r w:rsidRPr="00F42187">
              <w:rPr>
                <w:b/>
                <w:bCs/>
              </w:rPr>
              <w:t>Thành phần</w:t>
            </w:r>
          </w:p>
        </w:tc>
        <w:tc>
          <w:tcPr>
            <w:tcW w:w="3291" w:type="pct"/>
            <w:hideMark/>
          </w:tcPr>
          <w:p w14:paraId="3329F1FC" w14:textId="77777777" w:rsidR="00E052AF" w:rsidRPr="00F42187" w:rsidRDefault="00E052AF" w:rsidP="00022CF4">
            <w:pPr>
              <w:spacing w:line="360" w:lineRule="auto"/>
              <w:rPr>
                <w:b/>
                <w:bCs/>
              </w:rPr>
            </w:pPr>
            <w:r w:rsidRPr="00F42187">
              <w:rPr>
                <w:b/>
                <w:bCs/>
              </w:rPr>
              <w:t>Chức năng</w:t>
            </w:r>
          </w:p>
        </w:tc>
      </w:tr>
      <w:tr w:rsidR="00E052AF" w:rsidRPr="00F42187" w14:paraId="0C5ECFD5" w14:textId="77777777" w:rsidTr="000605B3">
        <w:trPr>
          <w:trHeight w:val="680"/>
        </w:trPr>
        <w:tc>
          <w:tcPr>
            <w:tcW w:w="1709" w:type="pct"/>
            <w:hideMark/>
          </w:tcPr>
          <w:p w14:paraId="705A78A3" w14:textId="77777777" w:rsidR="00E052AF" w:rsidRPr="00F42187" w:rsidRDefault="00E052AF" w:rsidP="00022CF4">
            <w:pPr>
              <w:spacing w:line="360" w:lineRule="auto"/>
            </w:pPr>
            <w:r w:rsidRPr="00F42187">
              <w:t>Route</w:t>
            </w:r>
          </w:p>
        </w:tc>
        <w:tc>
          <w:tcPr>
            <w:tcW w:w="3291" w:type="pct"/>
            <w:hideMark/>
          </w:tcPr>
          <w:p w14:paraId="59D2F070" w14:textId="77777777" w:rsidR="00E052AF" w:rsidRPr="00F42187" w:rsidRDefault="00E052AF" w:rsidP="00022CF4">
            <w:pPr>
              <w:spacing w:line="360" w:lineRule="auto"/>
            </w:pPr>
            <w:r w:rsidRPr="00F42187">
              <w:t>Định tuyến các yêu cầu HTTP</w:t>
            </w:r>
          </w:p>
        </w:tc>
      </w:tr>
      <w:tr w:rsidR="00E052AF" w:rsidRPr="00F42187" w14:paraId="0B0A88F1" w14:textId="77777777" w:rsidTr="000605B3">
        <w:trPr>
          <w:trHeight w:val="680"/>
        </w:trPr>
        <w:tc>
          <w:tcPr>
            <w:tcW w:w="1709" w:type="pct"/>
            <w:hideMark/>
          </w:tcPr>
          <w:p w14:paraId="2C57DB5F" w14:textId="77777777" w:rsidR="00E052AF" w:rsidRPr="00F42187" w:rsidRDefault="00E052AF" w:rsidP="00022CF4">
            <w:pPr>
              <w:spacing w:line="360" w:lineRule="auto"/>
            </w:pPr>
            <w:r w:rsidRPr="00F42187">
              <w:t>Controller</w:t>
            </w:r>
          </w:p>
        </w:tc>
        <w:tc>
          <w:tcPr>
            <w:tcW w:w="3291" w:type="pct"/>
            <w:hideMark/>
          </w:tcPr>
          <w:p w14:paraId="41879FCE" w14:textId="77777777" w:rsidR="00E052AF" w:rsidRPr="00F42187" w:rsidRDefault="00E052AF" w:rsidP="00022CF4">
            <w:pPr>
              <w:spacing w:line="360" w:lineRule="auto"/>
            </w:pPr>
            <w:r w:rsidRPr="00F42187">
              <w:t>Xử lý logic nghiệp vụ</w:t>
            </w:r>
          </w:p>
        </w:tc>
      </w:tr>
      <w:tr w:rsidR="00E052AF" w:rsidRPr="00F42187" w14:paraId="115B41DF" w14:textId="77777777" w:rsidTr="000605B3">
        <w:trPr>
          <w:trHeight w:val="680"/>
        </w:trPr>
        <w:tc>
          <w:tcPr>
            <w:tcW w:w="1709" w:type="pct"/>
            <w:hideMark/>
          </w:tcPr>
          <w:p w14:paraId="2E3436A1" w14:textId="77777777" w:rsidR="00E052AF" w:rsidRPr="00F42187" w:rsidRDefault="00E052AF" w:rsidP="00022CF4">
            <w:pPr>
              <w:spacing w:line="360" w:lineRule="auto"/>
            </w:pPr>
            <w:r w:rsidRPr="00F42187">
              <w:t>Model</w:t>
            </w:r>
          </w:p>
        </w:tc>
        <w:tc>
          <w:tcPr>
            <w:tcW w:w="3291" w:type="pct"/>
            <w:hideMark/>
          </w:tcPr>
          <w:p w14:paraId="2420975B" w14:textId="77777777" w:rsidR="00E052AF" w:rsidRPr="00F42187" w:rsidRDefault="00E052AF" w:rsidP="00022CF4">
            <w:pPr>
              <w:spacing w:line="360" w:lineRule="auto"/>
            </w:pPr>
            <w:r w:rsidRPr="00F42187">
              <w:t>Tương tác với cơ sở dữ liệu</w:t>
            </w:r>
          </w:p>
        </w:tc>
      </w:tr>
      <w:tr w:rsidR="00E052AF" w:rsidRPr="00F42187" w14:paraId="7A8F878D" w14:textId="77777777" w:rsidTr="000605B3">
        <w:trPr>
          <w:trHeight w:val="680"/>
        </w:trPr>
        <w:tc>
          <w:tcPr>
            <w:tcW w:w="1709" w:type="pct"/>
            <w:hideMark/>
          </w:tcPr>
          <w:p w14:paraId="74FACA3F" w14:textId="77777777" w:rsidR="00E052AF" w:rsidRPr="00F42187" w:rsidRDefault="00E052AF" w:rsidP="00022CF4">
            <w:pPr>
              <w:spacing w:line="360" w:lineRule="auto"/>
            </w:pPr>
            <w:r w:rsidRPr="00F42187">
              <w:t>Migration</w:t>
            </w:r>
          </w:p>
        </w:tc>
        <w:tc>
          <w:tcPr>
            <w:tcW w:w="3291" w:type="pct"/>
            <w:hideMark/>
          </w:tcPr>
          <w:p w14:paraId="542DC29B" w14:textId="77777777" w:rsidR="00E052AF" w:rsidRPr="00F42187" w:rsidRDefault="00E052AF" w:rsidP="00022CF4">
            <w:pPr>
              <w:spacing w:line="360" w:lineRule="auto"/>
            </w:pPr>
            <w:r w:rsidRPr="00F42187">
              <w:t>Quản lý cấu trúc bảng dữ liệu</w:t>
            </w:r>
          </w:p>
        </w:tc>
      </w:tr>
      <w:tr w:rsidR="00E052AF" w:rsidRPr="00F42187" w14:paraId="3124E051" w14:textId="77777777" w:rsidTr="000605B3">
        <w:trPr>
          <w:trHeight w:val="680"/>
        </w:trPr>
        <w:tc>
          <w:tcPr>
            <w:tcW w:w="1709" w:type="pct"/>
            <w:hideMark/>
          </w:tcPr>
          <w:p w14:paraId="6F5024DB" w14:textId="77777777" w:rsidR="00E052AF" w:rsidRPr="00F42187" w:rsidRDefault="00E052AF" w:rsidP="00022CF4">
            <w:pPr>
              <w:spacing w:line="360" w:lineRule="auto"/>
            </w:pPr>
            <w:r w:rsidRPr="00F42187">
              <w:t>Middleware</w:t>
            </w:r>
          </w:p>
        </w:tc>
        <w:tc>
          <w:tcPr>
            <w:tcW w:w="3291" w:type="pct"/>
            <w:hideMark/>
          </w:tcPr>
          <w:p w14:paraId="70A2D07B" w14:textId="77777777" w:rsidR="00E052AF" w:rsidRPr="00F42187" w:rsidRDefault="00E052AF" w:rsidP="00022CF4">
            <w:pPr>
              <w:spacing w:line="360" w:lineRule="auto"/>
            </w:pPr>
            <w:r w:rsidRPr="00F42187">
              <w:t>Kiểm soát truy cập, bảo mật</w:t>
            </w:r>
          </w:p>
        </w:tc>
      </w:tr>
      <w:tr w:rsidR="00E052AF" w:rsidRPr="00F42187" w14:paraId="18C72559" w14:textId="77777777" w:rsidTr="000605B3">
        <w:trPr>
          <w:trHeight w:val="680"/>
        </w:trPr>
        <w:tc>
          <w:tcPr>
            <w:tcW w:w="1709" w:type="pct"/>
            <w:hideMark/>
          </w:tcPr>
          <w:p w14:paraId="6EBE50F9" w14:textId="77777777" w:rsidR="00E052AF" w:rsidRPr="00F42187" w:rsidRDefault="00E052AF" w:rsidP="00022CF4">
            <w:pPr>
              <w:spacing w:line="360" w:lineRule="auto"/>
            </w:pPr>
            <w:r w:rsidRPr="00F42187">
              <w:t>Eloquent ORM</w:t>
            </w:r>
          </w:p>
        </w:tc>
        <w:tc>
          <w:tcPr>
            <w:tcW w:w="3291" w:type="pct"/>
            <w:hideMark/>
          </w:tcPr>
          <w:p w14:paraId="16356096" w14:textId="77777777" w:rsidR="00E052AF" w:rsidRPr="00F42187" w:rsidRDefault="00E052AF" w:rsidP="00022CF4">
            <w:pPr>
              <w:spacing w:line="360" w:lineRule="auto"/>
            </w:pPr>
            <w:r w:rsidRPr="00F42187">
              <w:t>Thao tác CSDL bằng đối tượng</w:t>
            </w:r>
          </w:p>
        </w:tc>
      </w:tr>
    </w:tbl>
    <w:p w14:paraId="693B9AE9" w14:textId="77777777" w:rsidR="00E052AF" w:rsidRPr="00F85B8E" w:rsidRDefault="00E052AF" w:rsidP="00E052AF">
      <w:pPr>
        <w:pStyle w:val="ListParagraph"/>
        <w:tabs>
          <w:tab w:val="left" w:pos="851"/>
        </w:tabs>
        <w:spacing w:line="360" w:lineRule="auto"/>
        <w:ind w:left="567"/>
      </w:pPr>
    </w:p>
    <w:p w14:paraId="6809F4B8" w14:textId="0DCE86FD" w:rsidR="00F85B8E" w:rsidRDefault="000B649C" w:rsidP="002C2A7E">
      <w:pPr>
        <w:pStyle w:val="Heading3"/>
        <w:numPr>
          <w:ilvl w:val="0"/>
          <w:numId w:val="8"/>
        </w:numPr>
        <w:tabs>
          <w:tab w:val="left" w:pos="1134"/>
        </w:tabs>
        <w:spacing w:before="0" w:after="0"/>
        <w:ind w:left="284" w:firstLine="0"/>
        <w:rPr>
          <w:rFonts w:cs="Times New Roman"/>
          <w:i w:val="0"/>
        </w:rPr>
      </w:pPr>
      <w:bookmarkStart w:id="39" w:name="_Toc218731085"/>
      <w:bookmarkStart w:id="40" w:name="_Toc218749202"/>
      <w:r>
        <w:rPr>
          <w:rFonts w:cs="Times New Roman"/>
          <w:i w:val="0"/>
        </w:rPr>
        <w:t>Cách hoạt động của mô hình MVC trong Laravel</w:t>
      </w:r>
      <w:bookmarkEnd w:id="39"/>
      <w:bookmarkEnd w:id="40"/>
    </w:p>
    <w:p w14:paraId="16427F95" w14:textId="171DE60A" w:rsidR="000B649C" w:rsidRDefault="000B649C" w:rsidP="009C631D">
      <w:pPr>
        <w:pStyle w:val="Anor"/>
      </w:pPr>
      <w:r>
        <w:t xml:space="preserve">Laravel là một framework PHP tuân thủ mô hình kiến trúc MVC (Model – View – Controller), nhằm phân tách rõ ràng giữa xử lý dữ liệu, logic nghiệp vụ và giao diện người dùng. Việc áp dụng mô hình MVC giúp mã nguồn được tổ chức khoa học, </w:t>
      </w:r>
      <w:r w:rsidR="006B004B">
        <w:br/>
      </w:r>
      <w:r>
        <w:t>dễ bảo trì và dễ mở rộng trong quá trình phát triển hệ thống.</w:t>
      </w:r>
    </w:p>
    <w:p w14:paraId="7CF74CF1" w14:textId="396C02BE" w:rsidR="000B649C" w:rsidRDefault="000B649C" w:rsidP="009C631D">
      <w:pPr>
        <w:pStyle w:val="Anor"/>
      </w:pPr>
      <w:r>
        <w:lastRenderedPageBreak/>
        <w:t>Quy trình hoạt động của mô hình MVC trong Laravel được mô tả như sau:</w:t>
      </w:r>
    </w:p>
    <w:p w14:paraId="20BA0F11" w14:textId="2E1FDD48" w:rsidR="000B649C" w:rsidRDefault="009C631D" w:rsidP="009C631D">
      <w:pPr>
        <w:pStyle w:val="Anor"/>
      </w:pPr>
      <w:r>
        <w:t xml:space="preserve">- </w:t>
      </w:r>
      <w:r w:rsidR="000B649C">
        <w:t>Người dùng gửi yêu cầu HTTP:Khi người dùng truy cập vào một địa chỉ URL, chẳng hạn như example.com/posts, trình duyệt sẽ gửi một yêu cầu HTTP đến ứng dụng Laravel đang chạy trên máy chủ.</w:t>
      </w:r>
    </w:p>
    <w:p w14:paraId="24C0BFE0" w14:textId="1342FA2B" w:rsidR="000B649C" w:rsidRDefault="009C631D" w:rsidP="009C631D">
      <w:pPr>
        <w:pStyle w:val="Anor"/>
      </w:pPr>
      <w:r>
        <w:t xml:space="preserve">- </w:t>
      </w:r>
      <w:r w:rsidR="000B649C">
        <w:t>Routing (Định tuyến): Laravel sử dụng hệ thống routing để xác định yêu cầu HTTP đó sẽ được xử lý bởi controller nào và phương thức nào. Ví dụ, URL example.com/posts có thể được ánh xạ đến phương thức index của PostController.</w:t>
      </w:r>
    </w:p>
    <w:p w14:paraId="4F4BC446" w14:textId="617D2250" w:rsidR="000B649C" w:rsidRDefault="009C631D" w:rsidP="009C631D">
      <w:pPr>
        <w:pStyle w:val="Anor"/>
      </w:pPr>
      <w:r>
        <w:t xml:space="preserve">- </w:t>
      </w:r>
      <w:r w:rsidR="000B649C">
        <w:t xml:space="preserve">Controller: Controller đóng vai trò trung gian tiếp nhận yêu cầu từ routing và xử lý logic nghiệp vụ. Trong ví dụ trên, phương thức index của PostController sẽ </w:t>
      </w:r>
      <w:r w:rsidR="00203137">
        <w:br/>
      </w:r>
      <w:r w:rsidR="000B649C">
        <w:t>yêu cầu Model truy xuất dữ liệu danh sách bài viết từ cơ sở dữ liệu.</w:t>
      </w:r>
    </w:p>
    <w:p w14:paraId="37190219" w14:textId="6F2A75E3" w:rsidR="000B649C" w:rsidRDefault="009C631D" w:rsidP="009C631D">
      <w:pPr>
        <w:pStyle w:val="Anor"/>
      </w:pPr>
      <w:r>
        <w:t xml:space="preserve">- </w:t>
      </w:r>
      <w:r w:rsidR="000B649C">
        <w:t xml:space="preserve">Model: Model đại diện cho tầng dữ liệu của hệ thống, chịu trách nhiệm </w:t>
      </w:r>
      <w:r w:rsidR="00203137">
        <w:br/>
      </w:r>
      <w:r w:rsidR="000B649C">
        <w:t>tương tác với cơ sở dữ liệu thông qua các truy vấn. Dữ liệu được Model xử lý và trả về cho Controller dưới dạng các đối tượng hoặc tập dữ liệu.</w:t>
      </w:r>
    </w:p>
    <w:p w14:paraId="5572516C" w14:textId="64EA58A9" w:rsidR="000B649C" w:rsidRDefault="009C631D" w:rsidP="009C631D">
      <w:pPr>
        <w:pStyle w:val="Anor"/>
      </w:pPr>
      <w:r>
        <w:t xml:space="preserve">- </w:t>
      </w:r>
      <w:r w:rsidR="000B649C">
        <w:t>View:</w:t>
      </w:r>
    </w:p>
    <w:p w14:paraId="30639E5C" w14:textId="0AA1B493" w:rsidR="000B649C" w:rsidRDefault="009C631D" w:rsidP="009C631D">
      <w:pPr>
        <w:pStyle w:val="Anor"/>
      </w:pPr>
      <w:r>
        <w:t xml:space="preserve">+ </w:t>
      </w:r>
      <w:r w:rsidR="000B649C">
        <w:t xml:space="preserve">Sau khi nhận dữ liệu từ Model, Controller sẽ truyền dữ liệu đó sang View. View chịu trách nhiệm hiển thị dữ liệu ra giao diện người dùng. Trong các hệ thống API-driven sử dụng Laravel, View có thể được thay thế bằng dữ liệu JSON trả về </w:t>
      </w:r>
      <w:r w:rsidR="00203137">
        <w:br/>
      </w:r>
      <w:r w:rsidR="000B649C">
        <w:t>cho frontend.</w:t>
      </w:r>
    </w:p>
    <w:p w14:paraId="1A99EFB8" w14:textId="25DDA86E" w:rsidR="000B649C" w:rsidRDefault="009C631D" w:rsidP="009C631D">
      <w:pPr>
        <w:pStyle w:val="Anor"/>
      </w:pPr>
      <w:r>
        <w:t xml:space="preserve">+ </w:t>
      </w:r>
      <w:r w:rsidR="000B649C">
        <w:t xml:space="preserve">Thông qua mô hình MVC, Laravel giúp tách biệt rõ ràng các thành phần trong hệ thống, từ đó nâng cao tính rõ ràng của mã nguồn, giảm sự phụ thuộc giữa các </w:t>
      </w:r>
      <w:r w:rsidR="00203137">
        <w:br/>
      </w:r>
      <w:r w:rsidR="000B649C">
        <w:t>thành phần và hỗ trợ hiệu quả cho việc phát triển các ứng dụng web quy mô vừa và lớn.</w:t>
      </w:r>
    </w:p>
    <w:p w14:paraId="7BCCBCB5" w14:textId="3B8D79DD" w:rsidR="003B2086" w:rsidRDefault="003B2086" w:rsidP="000605B3">
      <w:pPr>
        <w:tabs>
          <w:tab w:val="left" w:pos="851"/>
        </w:tabs>
        <w:spacing w:line="360" w:lineRule="auto"/>
        <w:jc w:val="center"/>
      </w:pPr>
      <w:r>
        <w:rPr>
          <w:noProof/>
        </w:rPr>
        <w:lastRenderedPageBreak/>
        <w:drawing>
          <wp:inline distT="0" distB="0" distL="0" distR="0" wp14:anchorId="237D4FFA" wp14:editId="576B2750">
            <wp:extent cx="5676900" cy="3616896"/>
            <wp:effectExtent l="0" t="0" r="0" b="3175"/>
            <wp:docPr id="109891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5603" cy="3622441"/>
                    </a:xfrm>
                    <a:prstGeom prst="rect">
                      <a:avLst/>
                    </a:prstGeom>
                    <a:noFill/>
                    <a:ln>
                      <a:noFill/>
                    </a:ln>
                  </pic:spPr>
                </pic:pic>
              </a:graphicData>
            </a:graphic>
          </wp:inline>
        </w:drawing>
      </w:r>
    </w:p>
    <w:p w14:paraId="7A3D647E" w14:textId="4FE78F34" w:rsidR="003B2086" w:rsidRPr="000B649C" w:rsidRDefault="003B2086" w:rsidP="003B2086">
      <w:pPr>
        <w:pStyle w:val="images"/>
      </w:pPr>
      <w:bookmarkStart w:id="41" w:name="_Toc218730985"/>
      <w:bookmarkStart w:id="42" w:name="_Toc218799214"/>
      <w:r>
        <w:t>Hình 1.3 Cách hoạt động của mô hình MVC trong Laravel</w:t>
      </w:r>
      <w:bookmarkEnd w:id="41"/>
      <w:bookmarkEnd w:id="42"/>
    </w:p>
    <w:p w14:paraId="1AACC1EA" w14:textId="4D2C84CB" w:rsidR="002A786C" w:rsidRPr="002A786C" w:rsidRDefault="000605B3" w:rsidP="005C2576">
      <w:pPr>
        <w:pStyle w:val="Anor"/>
      </w:pPr>
      <w:r w:rsidRPr="000605B3">
        <w:t xml:space="preserve">Trong hệ thống của đề tài, framework Laravel được sử dụng để tổ chức mã nguồn backend theo mô hình MVC. Các controller chịu trách nhiệm xử lý các yêu cầu API như đăng nhập, quản lý sản phẩm và đơn hàng; các model đại diện cho các bảng dữ liệu trong cơ sở dữ liệu MySQL; trong khi phần view được thay thế bằng dữ liệu JSON </w:t>
      </w:r>
      <w:r w:rsidR="00203137">
        <w:br/>
      </w:r>
      <w:r w:rsidRPr="000605B3">
        <w:t>trả về cho frontend React theo mô hình API-driven.</w:t>
      </w:r>
    </w:p>
    <w:p w14:paraId="7097F530" w14:textId="77777777" w:rsidR="002A786C" w:rsidRPr="002A786C" w:rsidRDefault="002A786C" w:rsidP="002A786C"/>
    <w:p w14:paraId="10A621B6" w14:textId="24E17D37" w:rsidR="00372DBB" w:rsidRPr="00F93EB7" w:rsidRDefault="006D71B5" w:rsidP="002C2A7E">
      <w:pPr>
        <w:pStyle w:val="Heading2-TimesNewRowman"/>
        <w:numPr>
          <w:ilvl w:val="0"/>
          <w:numId w:val="1"/>
        </w:numPr>
        <w:spacing w:line="360" w:lineRule="auto"/>
        <w:ind w:left="0" w:firstLine="0"/>
      </w:pPr>
      <w:bookmarkStart w:id="43" w:name="_Toc208052921"/>
      <w:bookmarkStart w:id="44" w:name="_Toc218731086"/>
      <w:bookmarkStart w:id="45" w:name="_Toc218749203"/>
      <w:r w:rsidRPr="00F93EB7">
        <w:t xml:space="preserve">GIỚI THIỆU VỀ </w:t>
      </w:r>
      <w:bookmarkEnd w:id="43"/>
      <w:r w:rsidR="00BA1366">
        <w:t xml:space="preserve">THƯ VIỆN </w:t>
      </w:r>
      <w:r w:rsidR="002A315F">
        <w:t>REACT</w:t>
      </w:r>
      <w:bookmarkEnd w:id="44"/>
      <w:bookmarkEnd w:id="45"/>
    </w:p>
    <w:p w14:paraId="5067EC8D" w14:textId="7E81266D" w:rsidR="00372DBB" w:rsidRPr="00F93EB7" w:rsidRDefault="006D71B5" w:rsidP="002C2A7E">
      <w:pPr>
        <w:pStyle w:val="Heading3"/>
        <w:numPr>
          <w:ilvl w:val="0"/>
          <w:numId w:val="7"/>
        </w:numPr>
        <w:tabs>
          <w:tab w:val="left" w:pos="1134"/>
        </w:tabs>
        <w:spacing w:before="0" w:after="0"/>
        <w:ind w:left="270" w:firstLine="0"/>
        <w:rPr>
          <w:rFonts w:cs="Times New Roman"/>
          <w:i w:val="0"/>
        </w:rPr>
      </w:pPr>
      <w:bookmarkStart w:id="46" w:name="_Toc208052922"/>
      <w:bookmarkStart w:id="47" w:name="_Toc218731087"/>
      <w:bookmarkStart w:id="48" w:name="_Toc218749204"/>
      <w:r>
        <w:rPr>
          <w:rFonts w:cs="Times New Roman"/>
          <w:i w:val="0"/>
        </w:rPr>
        <w:t>T</w:t>
      </w:r>
      <w:bookmarkEnd w:id="46"/>
      <w:r w:rsidR="00BA1366">
        <w:rPr>
          <w:rFonts w:cs="Times New Roman"/>
          <w:i w:val="0"/>
        </w:rPr>
        <w:t>ổng quan về thư việt React</w:t>
      </w:r>
      <w:bookmarkEnd w:id="47"/>
      <w:bookmarkEnd w:id="48"/>
    </w:p>
    <w:p w14:paraId="3DEAC839" w14:textId="388C0DD7" w:rsidR="00372DBB" w:rsidRDefault="00BA1366" w:rsidP="005C2576">
      <w:pPr>
        <w:pStyle w:val="Anor"/>
      </w:pPr>
      <w:r w:rsidRPr="00BA1366">
        <w:t xml:space="preserve">React là một thư viện JavaScript mã nguồn mở, được phát triển nhằm hỗ trợ xây dựng giao diện người dùng theo hướng thành phần hóa (component-based). React </w:t>
      </w:r>
      <w:r w:rsidR="00893D16">
        <w:br/>
      </w:r>
      <w:r w:rsidRPr="00BA1366">
        <w:t>quản lý trạng thái giao diện hiệu quả và tối ưu hóa quá trình cập nhật nội dung hiển thị.</w:t>
      </w:r>
    </w:p>
    <w:p w14:paraId="5F162994" w14:textId="4DBC09D1" w:rsidR="005F3515" w:rsidRDefault="005F3515" w:rsidP="005F3515">
      <w:pPr>
        <w:spacing w:line="360" w:lineRule="auto"/>
        <w:jc w:val="center"/>
      </w:pPr>
      <w:r>
        <w:rPr>
          <w:noProof/>
        </w:rPr>
        <w:lastRenderedPageBreak/>
        <w:drawing>
          <wp:inline distT="0" distB="0" distL="0" distR="0" wp14:anchorId="41EC1777" wp14:editId="7C8C80DD">
            <wp:extent cx="5760720" cy="3236595"/>
            <wp:effectExtent l="0" t="0" r="0" b="1905"/>
            <wp:docPr id="1012689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236595"/>
                    </a:xfrm>
                    <a:prstGeom prst="rect">
                      <a:avLst/>
                    </a:prstGeom>
                    <a:noFill/>
                    <a:ln>
                      <a:noFill/>
                    </a:ln>
                  </pic:spPr>
                </pic:pic>
              </a:graphicData>
            </a:graphic>
          </wp:inline>
        </w:drawing>
      </w:r>
    </w:p>
    <w:p w14:paraId="56A3C47C" w14:textId="243F4926" w:rsidR="005F3515" w:rsidRPr="00F93EB7" w:rsidRDefault="005F3515" w:rsidP="005F3515">
      <w:pPr>
        <w:pStyle w:val="images"/>
      </w:pPr>
      <w:bookmarkStart w:id="49" w:name="_Toc218730986"/>
      <w:bookmarkStart w:id="50" w:name="_Toc218799215"/>
      <w:r>
        <w:t>Hình 1.4 Giới thiệu về React</w:t>
      </w:r>
      <w:bookmarkEnd w:id="49"/>
      <w:bookmarkEnd w:id="50"/>
    </w:p>
    <w:p w14:paraId="29A31E1D" w14:textId="2829F7DA" w:rsidR="00FF70F1" w:rsidRDefault="00FF70F1" w:rsidP="002C2A7E">
      <w:pPr>
        <w:pStyle w:val="Heading3"/>
        <w:numPr>
          <w:ilvl w:val="0"/>
          <w:numId w:val="7"/>
        </w:numPr>
        <w:tabs>
          <w:tab w:val="left" w:pos="1134"/>
        </w:tabs>
        <w:spacing w:before="0" w:after="0"/>
        <w:ind w:left="284" w:firstLine="0"/>
        <w:rPr>
          <w:rFonts w:cs="Times New Roman"/>
          <w:i w:val="0"/>
        </w:rPr>
      </w:pPr>
      <w:bookmarkStart w:id="51" w:name="_Toc218731088"/>
      <w:bookmarkStart w:id="52" w:name="_Toc218749205"/>
      <w:bookmarkStart w:id="53" w:name="_Toc208052923"/>
      <w:r>
        <w:rPr>
          <w:rFonts w:cs="Times New Roman"/>
          <w:i w:val="0"/>
        </w:rPr>
        <w:t>Các thành phần của React</w:t>
      </w:r>
      <w:bookmarkEnd w:id="51"/>
      <w:bookmarkEnd w:id="52"/>
    </w:p>
    <w:p w14:paraId="3D5E6F80" w14:textId="57980021" w:rsidR="00FF70F1" w:rsidRDefault="00FF70F1" w:rsidP="005C2576">
      <w:pPr>
        <w:pStyle w:val="Anor"/>
      </w:pPr>
      <w:r>
        <w:t xml:space="preserve">React được xây dựng dựa trên mô hình thành phần hóa (component-based architecture), trong đó giao diện người dùng được chia thành các thành phần độc lập, </w:t>
      </w:r>
      <w:r w:rsidR="00203137">
        <w:br/>
      </w:r>
      <w:r>
        <w:t xml:space="preserve">có khả năng tái sử dụng và dễ quản lý. Mỗi thành phần đảm nhiệm một phần chức năng cụ thể trong giao diện, từ các phần tử đơn giản như nút bấm đến các thành phần </w:t>
      </w:r>
      <w:r w:rsidR="00203137">
        <w:br/>
      </w:r>
      <w:r>
        <w:t>phức tạp hơn như biểu mẫu hoặc toàn bộ trang.</w:t>
      </w:r>
    </w:p>
    <w:p w14:paraId="6D3EBEB5" w14:textId="7D49D0C5" w:rsidR="00FF70F1" w:rsidRDefault="00FF70F1" w:rsidP="005C2576">
      <w:pPr>
        <w:pStyle w:val="Anor"/>
      </w:pPr>
      <w:r>
        <w:t xml:space="preserve">Component là đơn vị cơ bản trong React. Các component có thể được xây dựng dưới dạng hàm hoặc lớp, trong đó các functional component hiện nay được sử dụng </w:t>
      </w:r>
      <w:r w:rsidR="00203137">
        <w:br/>
      </w:r>
      <w:r>
        <w:t>phổ biến nhờ cấu trúc đơn giản và khả năng kết hợp hiệu quả với các cơ chế quản lý trạng thái hiện đại.</w:t>
      </w:r>
    </w:p>
    <w:p w14:paraId="47AE7C56" w14:textId="39448420" w:rsidR="00FF70F1" w:rsidRDefault="00FF70F1" w:rsidP="005C2576">
      <w:pPr>
        <w:pStyle w:val="Anor"/>
      </w:pPr>
      <w:r>
        <w:t xml:space="preserve">JSX (JavaScript XML) là cú pháp mở rộng của JavaScript, cho phép mô tả </w:t>
      </w:r>
      <w:r w:rsidR="00203137">
        <w:br/>
      </w:r>
      <w:r>
        <w:t xml:space="preserve">giao diện người dùng dưới dạng cấu trúc tương tự HTML. JSX giúp việc xây dựng </w:t>
      </w:r>
      <w:r w:rsidR="00203137">
        <w:br/>
      </w:r>
      <w:r>
        <w:t xml:space="preserve">giao diện trở nên trực quan hơn và được biên dịch thành mã JavaScript trước khi </w:t>
      </w:r>
      <w:r w:rsidR="00203137">
        <w:br/>
      </w:r>
      <w:r>
        <w:t>thực thi.</w:t>
      </w:r>
    </w:p>
    <w:p w14:paraId="64D78738" w14:textId="148D8922" w:rsidR="00FF70F1" w:rsidRPr="00A4474F" w:rsidRDefault="00FF70F1" w:rsidP="005C2576">
      <w:pPr>
        <w:pStyle w:val="Anor"/>
        <w:rPr>
          <w:lang w:val="fr-FR"/>
        </w:rPr>
      </w:pPr>
      <w:r w:rsidRPr="00A4474F">
        <w:rPr>
          <w:lang w:val="fr-FR"/>
        </w:rPr>
        <w:t xml:space="preserve">Props (Properties) là cơ chế truyền dữ liệu từ component cha sang component con. Props giúp các component trở nên linh hoạt và có thể tái sử dụng trong nhiều </w:t>
      </w:r>
      <w:r w:rsidR="00203137">
        <w:rPr>
          <w:lang w:val="fr-FR"/>
        </w:rPr>
        <w:br/>
      </w:r>
      <w:r w:rsidRPr="00A4474F">
        <w:rPr>
          <w:lang w:val="fr-FR"/>
        </w:rPr>
        <w:t>ngữ cảnh khác nhau, đồng thời đảm bảo luồng dữ liệu một chiều trong ứng dụng.</w:t>
      </w:r>
    </w:p>
    <w:p w14:paraId="20A3A210" w14:textId="3594A91A" w:rsidR="00FF70F1" w:rsidRPr="00A4474F" w:rsidRDefault="00FF70F1" w:rsidP="005C2576">
      <w:pPr>
        <w:pStyle w:val="Anor"/>
        <w:rPr>
          <w:lang w:val="fr-FR"/>
        </w:rPr>
      </w:pPr>
      <w:r w:rsidRPr="00A4474F">
        <w:rPr>
          <w:lang w:val="fr-FR"/>
        </w:rPr>
        <w:t>State được sử dụng để lưu trữ và quản lý dữ liệu động bên trong một component. Khi state thay đổi, React sẽ tự động cập nhật lại giao diện tương ứng, giúp ứng dụng phản hồi linh hoạt với các thao tác của người dùng.</w:t>
      </w:r>
    </w:p>
    <w:p w14:paraId="7E382331" w14:textId="55AFA92D" w:rsidR="00FF70F1" w:rsidRPr="00A4474F" w:rsidRDefault="00FF70F1" w:rsidP="005C2576">
      <w:pPr>
        <w:pStyle w:val="Anor"/>
        <w:rPr>
          <w:lang w:val="fr-FR"/>
        </w:rPr>
      </w:pPr>
      <w:r w:rsidRPr="00A4474F">
        <w:rPr>
          <w:lang w:val="fr-FR"/>
        </w:rPr>
        <w:lastRenderedPageBreak/>
        <w:t xml:space="preserve">Hooks là tập hợp các hàm được React cung cấp nhằm hỗ trợ quản lý state và </w:t>
      </w:r>
      <w:r w:rsidR="00860693">
        <w:rPr>
          <w:lang w:val="fr-FR"/>
        </w:rPr>
        <w:br/>
      </w:r>
      <w:r w:rsidRPr="00A4474F">
        <w:rPr>
          <w:lang w:val="fr-FR"/>
        </w:rPr>
        <w:t xml:space="preserve">vòng đời của component trong các functional component. Việc sử dụng hooks giúp </w:t>
      </w:r>
      <w:r w:rsidR="00203137">
        <w:rPr>
          <w:lang w:val="fr-FR"/>
        </w:rPr>
        <w:br/>
      </w:r>
      <w:r w:rsidRPr="00A4474F">
        <w:rPr>
          <w:lang w:val="fr-FR"/>
        </w:rPr>
        <w:t xml:space="preserve">đơn giản hóa cấu trúc component và giảm sự phụ thuộc vào các class component </w:t>
      </w:r>
      <w:r w:rsidR="00203137">
        <w:rPr>
          <w:lang w:val="fr-FR"/>
        </w:rPr>
        <w:br/>
      </w:r>
      <w:r w:rsidRPr="00A4474F">
        <w:rPr>
          <w:lang w:val="fr-FR"/>
        </w:rPr>
        <w:t>truyền thống.</w:t>
      </w:r>
    </w:p>
    <w:p w14:paraId="203D4199" w14:textId="49D32D6C" w:rsidR="00FF70F1" w:rsidRPr="00A4474F" w:rsidRDefault="00FF70F1" w:rsidP="005C2576">
      <w:pPr>
        <w:pStyle w:val="Anor"/>
        <w:rPr>
          <w:lang w:val="fr-FR"/>
        </w:rPr>
      </w:pPr>
      <w:r w:rsidRPr="00A4474F">
        <w:rPr>
          <w:lang w:val="fr-FR"/>
        </w:rPr>
        <w:t>Virtual DOM là cơ chế giúp React tối ưu hóa hiệu suất hiển thị giao diện. Thay vì cập nhật trực tiếp toàn bộ DOM thật, React sử dụng một bản sao ảo để so sánh sự thay đổi và chỉ cập nhật những phần cần thiết, từ đó cải thiện hiệu năng của ứng dụng.</w:t>
      </w:r>
    </w:p>
    <w:p w14:paraId="05E35624" w14:textId="40EE013C" w:rsidR="00FF70F1" w:rsidRPr="00A4474F" w:rsidRDefault="00FF70F1" w:rsidP="005C2576">
      <w:pPr>
        <w:pStyle w:val="Anor"/>
        <w:rPr>
          <w:lang w:val="fr-FR"/>
        </w:rPr>
      </w:pPr>
      <w:r w:rsidRPr="00A4474F">
        <w:rPr>
          <w:lang w:val="fr-FR"/>
        </w:rPr>
        <w:t xml:space="preserve">Các thành phần và cơ chế trên tạo thành nền tảng cốt lõi của React, hỗ trợ </w:t>
      </w:r>
      <w:r w:rsidR="00203137">
        <w:rPr>
          <w:lang w:val="fr-FR"/>
        </w:rPr>
        <w:br/>
      </w:r>
      <w:r w:rsidRPr="00A4474F">
        <w:rPr>
          <w:lang w:val="fr-FR"/>
        </w:rPr>
        <w:t xml:space="preserve">việc xây dựng các ứng dụng web có giao diện linh hoạt, hiệu suất cao và khả năng </w:t>
      </w:r>
      <w:r w:rsidR="00203137">
        <w:rPr>
          <w:lang w:val="fr-FR"/>
        </w:rPr>
        <w:br/>
      </w:r>
      <w:r w:rsidRPr="00A4474F">
        <w:rPr>
          <w:lang w:val="fr-FR"/>
        </w:rPr>
        <w:t>mở rộng tốt.</w:t>
      </w:r>
    </w:p>
    <w:p w14:paraId="30ECC0DC" w14:textId="1F054E8C" w:rsidR="00FF1182" w:rsidRDefault="00FF1182" w:rsidP="002C2A7E">
      <w:pPr>
        <w:pStyle w:val="Heading3"/>
        <w:numPr>
          <w:ilvl w:val="0"/>
          <w:numId w:val="7"/>
        </w:numPr>
        <w:tabs>
          <w:tab w:val="left" w:pos="1134"/>
        </w:tabs>
        <w:spacing w:before="0" w:after="0"/>
        <w:ind w:left="284" w:firstLine="0"/>
        <w:rPr>
          <w:rFonts w:cs="Times New Roman"/>
          <w:i w:val="0"/>
        </w:rPr>
      </w:pPr>
      <w:bookmarkStart w:id="54" w:name="_Toc218731089"/>
      <w:bookmarkStart w:id="55" w:name="_Toc218749206"/>
      <w:r>
        <w:rPr>
          <w:rFonts w:cs="Times New Roman"/>
          <w:i w:val="0"/>
        </w:rPr>
        <w:t>Vai trò của React trong hệ thống</w:t>
      </w:r>
      <w:bookmarkEnd w:id="54"/>
      <w:bookmarkEnd w:id="55"/>
    </w:p>
    <w:p w14:paraId="29E451AC" w14:textId="05B23072" w:rsidR="00FF1182" w:rsidRDefault="00FF1182" w:rsidP="005C2576">
      <w:pPr>
        <w:pStyle w:val="Anor"/>
      </w:pPr>
      <w:r w:rsidRPr="00FF1182">
        <w:t xml:space="preserve">Trong đề tài này, React được sử dụng để xây dựng giao diện người dùng theo </w:t>
      </w:r>
      <w:r w:rsidR="00203137">
        <w:br/>
      </w:r>
      <w:r w:rsidRPr="00FF1182">
        <w:t>mô hình Single Page Application (SPA). Frontend React giao tiếp với backend Laravel thông qua các API, đảm bảo sự tách biệt giữa phần trình bày và phần xử lý nghiệp vụ, từ đó nâng cao tính linh hoạt và khả năng mở rộng của hệ thống.</w:t>
      </w:r>
    </w:p>
    <w:p w14:paraId="72226707" w14:textId="1FF92A22" w:rsidR="00FF70F1" w:rsidRDefault="00FF70F1" w:rsidP="005C2576">
      <w:pPr>
        <w:pStyle w:val="Anor"/>
      </w:pPr>
      <w:r w:rsidRPr="00FF70F1">
        <w:t xml:space="preserve">Nó tập trung vào “V” trong mô hình MVC (Model – View – Controller), tức là phần View. Với React, bạn có thể tạo ra các thành phần (components) giao diện có </w:t>
      </w:r>
      <w:r w:rsidR="00203137">
        <w:br/>
      </w:r>
      <w:r w:rsidRPr="00FF70F1">
        <w:t>khả năng tái sử dụng, dễ kiểm soát và dễ mở rộng theo nhu cầu phát triển ứng dụng.</w:t>
      </w:r>
    </w:p>
    <w:p w14:paraId="70CCE4EC" w14:textId="3FD3AFD2" w:rsidR="00FF1182" w:rsidRDefault="00FF1182" w:rsidP="00FF1182">
      <w:pPr>
        <w:pStyle w:val="table"/>
      </w:pPr>
      <w:bookmarkStart w:id="56" w:name="_Toc218731285"/>
      <w:bookmarkStart w:id="57" w:name="_Toc218749037"/>
      <w:r>
        <w:t>Bảng 1.3 Một số khái niệm và thành phần sử dụng trong bài báo cáo</w:t>
      </w:r>
      <w:bookmarkEnd w:id="56"/>
      <w:bookmarkEnd w:id="57"/>
    </w:p>
    <w:tbl>
      <w:tblPr>
        <w:tblStyle w:val="TableGrid"/>
        <w:tblW w:w="5118" w:type="pct"/>
        <w:tblLook w:val="04A0" w:firstRow="1" w:lastRow="0" w:firstColumn="1" w:lastColumn="0" w:noHBand="0" w:noVBand="1"/>
      </w:tblPr>
      <w:tblGrid>
        <w:gridCol w:w="851"/>
        <w:gridCol w:w="3555"/>
        <w:gridCol w:w="4870"/>
      </w:tblGrid>
      <w:tr w:rsidR="00FF1182" w:rsidRPr="00FF1182" w14:paraId="3A8C0E64" w14:textId="77777777" w:rsidTr="000605B3">
        <w:trPr>
          <w:trHeight w:val="538"/>
        </w:trPr>
        <w:tc>
          <w:tcPr>
            <w:tcW w:w="459" w:type="pct"/>
            <w:hideMark/>
          </w:tcPr>
          <w:p w14:paraId="697FF87C" w14:textId="77777777" w:rsidR="00FF1182" w:rsidRPr="00FF1182" w:rsidRDefault="00FF1182" w:rsidP="00FF1182">
            <w:pPr>
              <w:spacing w:line="360" w:lineRule="auto"/>
              <w:jc w:val="both"/>
              <w:rPr>
                <w:b/>
                <w:bCs/>
              </w:rPr>
            </w:pPr>
            <w:r w:rsidRPr="00FF1182">
              <w:rPr>
                <w:b/>
                <w:bCs/>
              </w:rPr>
              <w:t>STT</w:t>
            </w:r>
          </w:p>
        </w:tc>
        <w:tc>
          <w:tcPr>
            <w:tcW w:w="1916" w:type="pct"/>
            <w:hideMark/>
          </w:tcPr>
          <w:p w14:paraId="6D6C9306" w14:textId="77777777" w:rsidR="00FF1182" w:rsidRPr="00FF1182" w:rsidRDefault="00FF1182" w:rsidP="00FF1182">
            <w:pPr>
              <w:spacing w:line="360" w:lineRule="auto"/>
              <w:jc w:val="both"/>
              <w:rPr>
                <w:b/>
                <w:bCs/>
              </w:rPr>
            </w:pPr>
            <w:r w:rsidRPr="00FF1182">
              <w:rPr>
                <w:b/>
                <w:bCs/>
              </w:rPr>
              <w:t>Khái niệm / Thành phần</w:t>
            </w:r>
          </w:p>
        </w:tc>
        <w:tc>
          <w:tcPr>
            <w:tcW w:w="2625" w:type="pct"/>
            <w:hideMark/>
          </w:tcPr>
          <w:p w14:paraId="79512F2F" w14:textId="77777777" w:rsidR="00FF1182" w:rsidRPr="00FF1182" w:rsidRDefault="00FF1182" w:rsidP="00FF1182">
            <w:pPr>
              <w:spacing w:line="360" w:lineRule="auto"/>
              <w:jc w:val="both"/>
              <w:rPr>
                <w:b/>
                <w:bCs/>
              </w:rPr>
            </w:pPr>
            <w:r w:rsidRPr="00FF1182">
              <w:rPr>
                <w:b/>
                <w:bCs/>
              </w:rPr>
              <w:t>Mô tả</w:t>
            </w:r>
          </w:p>
        </w:tc>
      </w:tr>
      <w:tr w:rsidR="00FF1182" w:rsidRPr="00FF1182" w14:paraId="67618DA3" w14:textId="77777777" w:rsidTr="000605B3">
        <w:trPr>
          <w:trHeight w:val="538"/>
        </w:trPr>
        <w:tc>
          <w:tcPr>
            <w:tcW w:w="459" w:type="pct"/>
            <w:hideMark/>
          </w:tcPr>
          <w:p w14:paraId="2A10F6F5" w14:textId="77777777" w:rsidR="00FF1182" w:rsidRPr="00FF1182" w:rsidRDefault="00FF1182" w:rsidP="00FF1182">
            <w:pPr>
              <w:spacing w:line="360" w:lineRule="auto"/>
              <w:jc w:val="both"/>
            </w:pPr>
            <w:r w:rsidRPr="00FF1182">
              <w:t>1</w:t>
            </w:r>
          </w:p>
        </w:tc>
        <w:tc>
          <w:tcPr>
            <w:tcW w:w="1916" w:type="pct"/>
            <w:hideMark/>
          </w:tcPr>
          <w:p w14:paraId="67DEECAB" w14:textId="77777777" w:rsidR="00FF1182" w:rsidRPr="00FF1182" w:rsidRDefault="00FF1182" w:rsidP="00FF1182">
            <w:pPr>
              <w:spacing w:line="360" w:lineRule="auto"/>
              <w:jc w:val="both"/>
            </w:pPr>
            <w:r w:rsidRPr="00FF1182">
              <w:t>Component</w:t>
            </w:r>
          </w:p>
        </w:tc>
        <w:tc>
          <w:tcPr>
            <w:tcW w:w="2625" w:type="pct"/>
            <w:hideMark/>
          </w:tcPr>
          <w:p w14:paraId="6E2A49E3" w14:textId="77777777" w:rsidR="00FF1182" w:rsidRPr="00FF1182" w:rsidRDefault="00FF1182" w:rsidP="00FF1182">
            <w:pPr>
              <w:spacing w:line="360" w:lineRule="auto"/>
              <w:jc w:val="both"/>
            </w:pPr>
            <w:r w:rsidRPr="00FF1182">
              <w:t>Đơn vị cơ bản xây dựng giao diện</w:t>
            </w:r>
          </w:p>
        </w:tc>
      </w:tr>
      <w:tr w:rsidR="00FF1182" w:rsidRPr="00FF1182" w14:paraId="378616DC" w14:textId="77777777" w:rsidTr="000605B3">
        <w:trPr>
          <w:trHeight w:val="553"/>
        </w:trPr>
        <w:tc>
          <w:tcPr>
            <w:tcW w:w="459" w:type="pct"/>
            <w:hideMark/>
          </w:tcPr>
          <w:p w14:paraId="24838FF1" w14:textId="77777777" w:rsidR="00FF1182" w:rsidRPr="00FF1182" w:rsidRDefault="00FF1182" w:rsidP="00FF1182">
            <w:pPr>
              <w:spacing w:line="360" w:lineRule="auto"/>
              <w:jc w:val="both"/>
            </w:pPr>
            <w:r w:rsidRPr="00FF1182">
              <w:t>2</w:t>
            </w:r>
          </w:p>
        </w:tc>
        <w:tc>
          <w:tcPr>
            <w:tcW w:w="1916" w:type="pct"/>
            <w:hideMark/>
          </w:tcPr>
          <w:p w14:paraId="6635CF57" w14:textId="77777777" w:rsidR="00FF1182" w:rsidRPr="00FF1182" w:rsidRDefault="00FF1182" w:rsidP="00FF1182">
            <w:pPr>
              <w:spacing w:line="360" w:lineRule="auto"/>
              <w:jc w:val="both"/>
            </w:pPr>
            <w:r w:rsidRPr="00FF1182">
              <w:t>JSX</w:t>
            </w:r>
          </w:p>
        </w:tc>
        <w:tc>
          <w:tcPr>
            <w:tcW w:w="2625" w:type="pct"/>
            <w:hideMark/>
          </w:tcPr>
          <w:p w14:paraId="39601EB0" w14:textId="77777777" w:rsidR="00FF1182" w:rsidRPr="00FF1182" w:rsidRDefault="00FF1182" w:rsidP="00FF1182">
            <w:pPr>
              <w:spacing w:line="360" w:lineRule="auto"/>
              <w:jc w:val="both"/>
            </w:pPr>
            <w:r w:rsidRPr="00FF1182">
              <w:t>Cú pháp mô tả giao diện trong React</w:t>
            </w:r>
          </w:p>
        </w:tc>
      </w:tr>
      <w:tr w:rsidR="00FF1182" w:rsidRPr="00FF1182" w14:paraId="5B393440" w14:textId="77777777" w:rsidTr="000605B3">
        <w:trPr>
          <w:trHeight w:val="538"/>
        </w:trPr>
        <w:tc>
          <w:tcPr>
            <w:tcW w:w="459" w:type="pct"/>
            <w:hideMark/>
          </w:tcPr>
          <w:p w14:paraId="2E27D65B" w14:textId="77777777" w:rsidR="00FF1182" w:rsidRPr="00FF1182" w:rsidRDefault="00FF1182" w:rsidP="00FF1182">
            <w:pPr>
              <w:spacing w:line="360" w:lineRule="auto"/>
              <w:jc w:val="both"/>
            </w:pPr>
            <w:r w:rsidRPr="00FF1182">
              <w:t>3</w:t>
            </w:r>
          </w:p>
        </w:tc>
        <w:tc>
          <w:tcPr>
            <w:tcW w:w="1916" w:type="pct"/>
            <w:hideMark/>
          </w:tcPr>
          <w:p w14:paraId="49573221" w14:textId="77777777" w:rsidR="00FF1182" w:rsidRPr="00FF1182" w:rsidRDefault="00FF1182" w:rsidP="00FF1182">
            <w:pPr>
              <w:spacing w:line="360" w:lineRule="auto"/>
              <w:jc w:val="both"/>
            </w:pPr>
            <w:r w:rsidRPr="00FF1182">
              <w:t>Props</w:t>
            </w:r>
          </w:p>
        </w:tc>
        <w:tc>
          <w:tcPr>
            <w:tcW w:w="2625" w:type="pct"/>
            <w:hideMark/>
          </w:tcPr>
          <w:p w14:paraId="312B0A5C" w14:textId="77777777" w:rsidR="00FF1182" w:rsidRPr="00FF1182" w:rsidRDefault="00FF1182" w:rsidP="00FF1182">
            <w:pPr>
              <w:spacing w:line="360" w:lineRule="auto"/>
              <w:jc w:val="both"/>
            </w:pPr>
            <w:r w:rsidRPr="00FF1182">
              <w:t>Truyền dữ liệu giữa các component</w:t>
            </w:r>
          </w:p>
        </w:tc>
      </w:tr>
      <w:tr w:rsidR="00FF1182" w:rsidRPr="00FF1182" w14:paraId="5634D6B5" w14:textId="77777777" w:rsidTr="000605B3">
        <w:trPr>
          <w:trHeight w:val="538"/>
        </w:trPr>
        <w:tc>
          <w:tcPr>
            <w:tcW w:w="459" w:type="pct"/>
            <w:hideMark/>
          </w:tcPr>
          <w:p w14:paraId="3C966A5F" w14:textId="77777777" w:rsidR="00FF1182" w:rsidRPr="00FF1182" w:rsidRDefault="00FF1182" w:rsidP="00FF1182">
            <w:pPr>
              <w:spacing w:line="360" w:lineRule="auto"/>
              <w:jc w:val="both"/>
            </w:pPr>
            <w:r w:rsidRPr="00FF1182">
              <w:t>4</w:t>
            </w:r>
          </w:p>
        </w:tc>
        <w:tc>
          <w:tcPr>
            <w:tcW w:w="1916" w:type="pct"/>
            <w:hideMark/>
          </w:tcPr>
          <w:p w14:paraId="717B804C" w14:textId="77777777" w:rsidR="00FF1182" w:rsidRPr="00FF1182" w:rsidRDefault="00FF1182" w:rsidP="00FF1182">
            <w:pPr>
              <w:spacing w:line="360" w:lineRule="auto"/>
              <w:jc w:val="both"/>
            </w:pPr>
            <w:r w:rsidRPr="00FF1182">
              <w:t>State</w:t>
            </w:r>
          </w:p>
        </w:tc>
        <w:tc>
          <w:tcPr>
            <w:tcW w:w="2625" w:type="pct"/>
            <w:hideMark/>
          </w:tcPr>
          <w:p w14:paraId="29F5CFE2" w14:textId="77777777" w:rsidR="00FF1182" w:rsidRPr="00FF1182" w:rsidRDefault="00FF1182" w:rsidP="00FF1182">
            <w:pPr>
              <w:spacing w:line="360" w:lineRule="auto"/>
              <w:jc w:val="both"/>
            </w:pPr>
            <w:r w:rsidRPr="00FF1182">
              <w:t>Quản lý trạng thái giao diện</w:t>
            </w:r>
          </w:p>
        </w:tc>
      </w:tr>
      <w:tr w:rsidR="00FF1182" w:rsidRPr="00FF1182" w14:paraId="3D0BEED3" w14:textId="77777777" w:rsidTr="000605B3">
        <w:trPr>
          <w:trHeight w:val="538"/>
        </w:trPr>
        <w:tc>
          <w:tcPr>
            <w:tcW w:w="459" w:type="pct"/>
            <w:hideMark/>
          </w:tcPr>
          <w:p w14:paraId="441DD424" w14:textId="77777777" w:rsidR="00FF1182" w:rsidRPr="00FF1182" w:rsidRDefault="00FF1182" w:rsidP="00FF1182">
            <w:pPr>
              <w:spacing w:line="360" w:lineRule="auto"/>
              <w:jc w:val="both"/>
            </w:pPr>
            <w:r w:rsidRPr="00FF1182">
              <w:t>5</w:t>
            </w:r>
          </w:p>
        </w:tc>
        <w:tc>
          <w:tcPr>
            <w:tcW w:w="1916" w:type="pct"/>
            <w:hideMark/>
          </w:tcPr>
          <w:p w14:paraId="4760429E" w14:textId="77777777" w:rsidR="00FF1182" w:rsidRPr="00FF1182" w:rsidRDefault="00FF1182" w:rsidP="00FF1182">
            <w:pPr>
              <w:spacing w:line="360" w:lineRule="auto"/>
              <w:jc w:val="both"/>
            </w:pPr>
            <w:r w:rsidRPr="00FF1182">
              <w:t>Hook</w:t>
            </w:r>
          </w:p>
        </w:tc>
        <w:tc>
          <w:tcPr>
            <w:tcW w:w="2625" w:type="pct"/>
            <w:hideMark/>
          </w:tcPr>
          <w:p w14:paraId="52E8838F" w14:textId="77777777" w:rsidR="00FF1182" w:rsidRPr="00FF1182" w:rsidRDefault="00FF1182" w:rsidP="00FF1182">
            <w:pPr>
              <w:spacing w:line="360" w:lineRule="auto"/>
              <w:jc w:val="both"/>
            </w:pPr>
            <w:r w:rsidRPr="00FF1182">
              <w:t>Quản lý vòng đời và trạng thái</w:t>
            </w:r>
          </w:p>
        </w:tc>
      </w:tr>
    </w:tbl>
    <w:p w14:paraId="1C6E3723" w14:textId="77777777" w:rsidR="005C2576" w:rsidRDefault="005C2576" w:rsidP="005C2576">
      <w:pPr>
        <w:pStyle w:val="Anor"/>
      </w:pPr>
    </w:p>
    <w:p w14:paraId="70C57772" w14:textId="215A3349" w:rsidR="00FF1182" w:rsidRPr="00FF1182" w:rsidRDefault="000605B3" w:rsidP="005C2576">
      <w:pPr>
        <w:pStyle w:val="Anor"/>
      </w:pPr>
      <w:r w:rsidRPr="000605B3">
        <w:t xml:space="preserve">React được sử dụng trong đề tài để xây dựng giao diện người dùng theo mô hình Single Page Application (SPA). Các trang như trang chủ, danh mục sản phẩm, trang </w:t>
      </w:r>
      <w:r w:rsidR="00203137">
        <w:br/>
      </w:r>
      <w:r w:rsidRPr="000605B3">
        <w:t xml:space="preserve">chi tiết sản phẩm, giỏ hàng và trang quản trị được xây dựng dưới dạng các component, giúp giảm việc tải lại trang và nâng cao trải nghiệm người dùng khi tương tác với </w:t>
      </w:r>
      <w:r w:rsidR="00203137">
        <w:br/>
      </w:r>
      <w:r w:rsidRPr="000605B3">
        <w:t>hệ thống.</w:t>
      </w:r>
    </w:p>
    <w:p w14:paraId="5CBDDFBD" w14:textId="634D3671" w:rsidR="00CB71C6" w:rsidRDefault="00BA1366" w:rsidP="002C2A7E">
      <w:pPr>
        <w:pStyle w:val="Heading2"/>
        <w:numPr>
          <w:ilvl w:val="0"/>
          <w:numId w:val="1"/>
        </w:numPr>
        <w:ind w:left="0" w:firstLine="0"/>
        <w:jc w:val="left"/>
      </w:pPr>
      <w:bookmarkStart w:id="58" w:name="_Toc218731090"/>
      <w:bookmarkStart w:id="59" w:name="_Toc218749207"/>
      <w:bookmarkEnd w:id="53"/>
      <w:r>
        <w:lastRenderedPageBreak/>
        <w:t>GIỚI</w:t>
      </w:r>
      <w:r w:rsidR="002A6233">
        <w:t xml:space="preserve"> </w:t>
      </w:r>
      <w:r w:rsidR="002A6233" w:rsidRPr="002A6233">
        <w:t>THIỆU VỀ HỆ QUẢN TRỊ CƠ SỞ DỮ LIỆU MYSQL</w:t>
      </w:r>
      <w:bookmarkEnd w:id="58"/>
      <w:bookmarkEnd w:id="59"/>
    </w:p>
    <w:p w14:paraId="40C071EB" w14:textId="3530DC42" w:rsidR="002A6233" w:rsidRDefault="000605B3" w:rsidP="002A6233">
      <w:pPr>
        <w:pStyle w:val="Heading3"/>
      </w:pPr>
      <w:bookmarkStart w:id="60" w:name="_Toc218731091"/>
      <w:bookmarkStart w:id="61" w:name="_Toc218749208"/>
      <w:r>
        <w:t xml:space="preserve">1.4.1. </w:t>
      </w:r>
      <w:r w:rsidR="002A6233">
        <w:t xml:space="preserve">Tổng quan về </w:t>
      </w:r>
      <w:r w:rsidR="002A6233" w:rsidRPr="002A6233">
        <w:t>hệ quản trị cơ sở dữ liệu MySQL</w:t>
      </w:r>
      <w:bookmarkEnd w:id="60"/>
      <w:bookmarkEnd w:id="61"/>
    </w:p>
    <w:p w14:paraId="24E8F4A3" w14:textId="7D20769D" w:rsidR="003B36E5" w:rsidRDefault="003B36E5" w:rsidP="00BC3405">
      <w:pPr>
        <w:pStyle w:val="Anor"/>
      </w:pPr>
      <w:r w:rsidRPr="003B36E5">
        <w:t xml:space="preserve">MySQL là một hệ quản trị cơ sở dữ liệu quan hệ (Relational Database Management System – RDBMS) mã nguồn mở, được sử dụng rộng rãi để lưu trữ, </w:t>
      </w:r>
      <w:r w:rsidR="00464CB6">
        <w:br/>
      </w:r>
      <w:r w:rsidRPr="003B36E5">
        <w:t>truy xuất</w:t>
      </w:r>
      <w:r w:rsidR="00BC3405">
        <w:t xml:space="preserve">, </w:t>
      </w:r>
      <w:r w:rsidRPr="003B36E5">
        <w:t xml:space="preserve">quản lý dữ liệu trong các website, ứng dụng và hệ thống phần mềm. MySQL </w:t>
      </w:r>
      <w:r w:rsidR="00464CB6">
        <w:br/>
      </w:r>
      <w:r w:rsidRPr="003B36E5">
        <w:t>hoạt động theo mô hình client–server, trong đó máy khách gửi yêu cầu và máy chủ MySQL xử lý, trả về kết quả tương ứng.</w:t>
      </w:r>
    </w:p>
    <w:p w14:paraId="33103CD6" w14:textId="38FF5C43" w:rsidR="002A6233" w:rsidRDefault="002A6233" w:rsidP="002A6233">
      <w:pPr>
        <w:pStyle w:val="NormalWeb"/>
        <w:spacing w:before="0" w:beforeAutospacing="0" w:after="0" w:afterAutospacing="0" w:line="360" w:lineRule="auto"/>
        <w:ind w:firstLine="567"/>
        <w:jc w:val="both"/>
        <w:rPr>
          <w:sz w:val="26"/>
          <w:szCs w:val="26"/>
        </w:rPr>
      </w:pPr>
      <w:r w:rsidRPr="002A6233">
        <w:rPr>
          <w:sz w:val="26"/>
          <w:szCs w:val="26"/>
        </w:rPr>
        <w:t xml:space="preserve">Nhờ khả năng hoạt động ổn định, dễ triển khai và tương thích tốt với nhiều </w:t>
      </w:r>
      <w:r w:rsidR="00203137">
        <w:rPr>
          <w:sz w:val="26"/>
          <w:szCs w:val="26"/>
        </w:rPr>
        <w:br/>
      </w:r>
      <w:r w:rsidRPr="002A6233">
        <w:rPr>
          <w:sz w:val="26"/>
          <w:szCs w:val="26"/>
        </w:rPr>
        <w:t>ngôn ngữ lập trình phía máy chủ, MySQL thường được lựa chọn làm hệ quản trị cơ sở dữ liệu cho các hệ thống web thương mại điện tử.</w:t>
      </w:r>
    </w:p>
    <w:p w14:paraId="378345EA" w14:textId="77777777" w:rsidR="00BC3405" w:rsidRDefault="00BC3405" w:rsidP="002A6233">
      <w:pPr>
        <w:pStyle w:val="NormalWeb"/>
        <w:spacing w:before="0" w:beforeAutospacing="0" w:after="0" w:afterAutospacing="0" w:line="360" w:lineRule="auto"/>
        <w:ind w:firstLine="567"/>
        <w:jc w:val="both"/>
        <w:rPr>
          <w:sz w:val="26"/>
          <w:szCs w:val="26"/>
        </w:rPr>
      </w:pPr>
    </w:p>
    <w:p w14:paraId="037B873B" w14:textId="55342FF4" w:rsidR="00974112" w:rsidRDefault="00FE07D5" w:rsidP="00974112">
      <w:pPr>
        <w:pStyle w:val="NormalWeb"/>
        <w:spacing w:before="0" w:beforeAutospacing="0" w:after="0" w:afterAutospacing="0" w:line="360" w:lineRule="auto"/>
        <w:jc w:val="center"/>
        <w:rPr>
          <w:sz w:val="26"/>
          <w:szCs w:val="26"/>
        </w:rPr>
      </w:pPr>
      <w:r w:rsidRPr="00FE07D5">
        <w:rPr>
          <w:noProof/>
          <w:sz w:val="26"/>
          <w:szCs w:val="26"/>
        </w:rPr>
        <w:drawing>
          <wp:inline distT="0" distB="0" distL="0" distR="0" wp14:anchorId="4E207B88" wp14:editId="37D3680D">
            <wp:extent cx="5760720" cy="2748280"/>
            <wp:effectExtent l="0" t="0" r="0" b="0"/>
            <wp:docPr id="4683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6755" name=""/>
                    <pic:cNvPicPr/>
                  </pic:nvPicPr>
                  <pic:blipFill>
                    <a:blip r:embed="rId14"/>
                    <a:stretch>
                      <a:fillRect/>
                    </a:stretch>
                  </pic:blipFill>
                  <pic:spPr>
                    <a:xfrm>
                      <a:off x="0" y="0"/>
                      <a:ext cx="5760720" cy="2748280"/>
                    </a:xfrm>
                    <a:prstGeom prst="rect">
                      <a:avLst/>
                    </a:prstGeom>
                  </pic:spPr>
                </pic:pic>
              </a:graphicData>
            </a:graphic>
          </wp:inline>
        </w:drawing>
      </w:r>
    </w:p>
    <w:p w14:paraId="5CB5ACF9" w14:textId="60730049" w:rsidR="00974112" w:rsidRPr="002A6233" w:rsidRDefault="00974112" w:rsidP="00974112">
      <w:pPr>
        <w:pStyle w:val="images"/>
      </w:pPr>
      <w:bookmarkStart w:id="62" w:name="_Toc218730987"/>
      <w:bookmarkStart w:id="63" w:name="_Toc218799216"/>
      <w:r>
        <w:t>Hình 1.5 Giới thiệu về hệ quản trị cơ sở dữ liệu MySQL</w:t>
      </w:r>
      <w:bookmarkEnd w:id="62"/>
      <w:bookmarkEnd w:id="63"/>
    </w:p>
    <w:p w14:paraId="20D47DE7" w14:textId="6D32426A" w:rsidR="00FE07D5" w:rsidRDefault="000605B3" w:rsidP="002A6233">
      <w:pPr>
        <w:pStyle w:val="Heading3"/>
      </w:pPr>
      <w:bookmarkStart w:id="64" w:name="_Toc218731092"/>
      <w:bookmarkStart w:id="65" w:name="_Toc218749209"/>
      <w:r>
        <w:t xml:space="preserve">1.4.2. </w:t>
      </w:r>
      <w:r w:rsidR="00FE07D5">
        <w:t>Cách thức hoạt động của MySQL theo mô hình Client – Server</w:t>
      </w:r>
      <w:bookmarkEnd w:id="64"/>
      <w:bookmarkEnd w:id="65"/>
    </w:p>
    <w:p w14:paraId="5D4E8AB6" w14:textId="17BD521B" w:rsidR="00FE07D5" w:rsidRDefault="00FE07D5" w:rsidP="00BC3405">
      <w:pPr>
        <w:pStyle w:val="Anor"/>
      </w:pPr>
      <w:r w:rsidRPr="00FE07D5">
        <w:t xml:space="preserve">MySQL hoạt động dựa trên mô hình kiến trúc Client – Server, trong đó hệ </w:t>
      </w:r>
      <w:r w:rsidR="00464CB6">
        <w:br/>
      </w:r>
      <w:r w:rsidRPr="00FE07D5">
        <w:t xml:space="preserve">quản trị cơ sở dữ liệu đóng vai trò là máy chủ (Server) chịu trách nhiệm lưu trữ và xử lý dữ liệu, còn các ứng dụng hoặc người dùng đóng vai trò là máy khách (Client) gửi </w:t>
      </w:r>
      <w:r w:rsidR="00464CB6">
        <w:br/>
      </w:r>
      <w:r w:rsidRPr="00FE07D5">
        <w:t>yêu cầu truy vấn.</w:t>
      </w:r>
    </w:p>
    <w:p w14:paraId="07E7A574" w14:textId="22AC6441" w:rsidR="00FE07D5" w:rsidRDefault="00FE07D5" w:rsidP="00FE07D5">
      <w:pPr>
        <w:spacing w:line="360" w:lineRule="auto"/>
        <w:jc w:val="both"/>
      </w:pPr>
      <w:r w:rsidRPr="00FE07D5">
        <w:rPr>
          <w:noProof/>
        </w:rPr>
        <w:lastRenderedPageBreak/>
        <w:drawing>
          <wp:inline distT="0" distB="0" distL="0" distR="0" wp14:anchorId="4A8EC9F6" wp14:editId="6ADE4C37">
            <wp:extent cx="5760720" cy="1898650"/>
            <wp:effectExtent l="0" t="0" r="0" b="6350"/>
            <wp:docPr id="103249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90530" name=""/>
                    <pic:cNvPicPr/>
                  </pic:nvPicPr>
                  <pic:blipFill>
                    <a:blip r:embed="rId15"/>
                    <a:stretch>
                      <a:fillRect/>
                    </a:stretch>
                  </pic:blipFill>
                  <pic:spPr>
                    <a:xfrm>
                      <a:off x="0" y="0"/>
                      <a:ext cx="5760720" cy="1898650"/>
                    </a:xfrm>
                    <a:prstGeom prst="rect">
                      <a:avLst/>
                    </a:prstGeom>
                  </pic:spPr>
                </pic:pic>
              </a:graphicData>
            </a:graphic>
          </wp:inline>
        </w:drawing>
      </w:r>
    </w:p>
    <w:p w14:paraId="0A3FE38C" w14:textId="31178E69" w:rsidR="00FE07D5" w:rsidRDefault="00FE07D5" w:rsidP="00FE07D5">
      <w:pPr>
        <w:pStyle w:val="images"/>
      </w:pPr>
      <w:bookmarkStart w:id="66" w:name="_Toc218730988"/>
      <w:bookmarkStart w:id="67" w:name="_Toc218799217"/>
      <w:r>
        <w:t xml:space="preserve">Hình 1.6 </w:t>
      </w:r>
      <w:r w:rsidR="000E73DA">
        <w:t>Mô hình Client – Server trong MySQL</w:t>
      </w:r>
      <w:bookmarkEnd w:id="66"/>
      <w:bookmarkEnd w:id="67"/>
    </w:p>
    <w:p w14:paraId="7F2C8A5A" w14:textId="6B9B7777" w:rsidR="00FE07D5" w:rsidRPr="00FE07D5" w:rsidRDefault="00FE07D5" w:rsidP="00BC3405">
      <w:pPr>
        <w:pStyle w:val="Anor"/>
      </w:pPr>
      <w:r w:rsidRPr="00FE07D5">
        <w:t xml:space="preserve">Trong mô hình này, MySQL Server chịu trách nhiệm tạo và quản lý các cơ sở </w:t>
      </w:r>
      <w:r w:rsidR="00203137">
        <w:br/>
      </w:r>
      <w:r w:rsidRPr="00FE07D5">
        <w:t>dữ liệu, bao gồm việc lưu trữ dữ liệu, định nghĩa cấu trúc bảng, thiết lập mối quan hệ giữa các bảng và đảm bảo tính toàn vẹn của dữ liệu. Server tiếp nhận các yêu cầu từ phía Client và xử lý chúng thông qua các cơ chế truy vấn nội bộ.</w:t>
      </w:r>
    </w:p>
    <w:p w14:paraId="6AC4AB7C" w14:textId="4642F310" w:rsidR="00FE07D5" w:rsidRPr="00FE07D5" w:rsidRDefault="00FE07D5" w:rsidP="00BC3405">
      <w:pPr>
        <w:pStyle w:val="Anor"/>
      </w:pPr>
      <w:r w:rsidRPr="00FE07D5">
        <w:t xml:space="preserve">Client là các ứng dụng hoặc hệ thống gửi yêu cầu đến MySQL Server thông qua các câu lệnh SQL. Trong hệ thống website bán hàng điện lạnh, backend Laravel đóng vai trò là Client, thực hiện các truy vấn để đọc, ghi và cập nhật dữ liệu trong cơ sở </w:t>
      </w:r>
      <w:r w:rsidR="00203137">
        <w:br/>
      </w:r>
      <w:r w:rsidRPr="00FE07D5">
        <w:t>dữ liệu.</w:t>
      </w:r>
    </w:p>
    <w:p w14:paraId="15F39994" w14:textId="117376C5" w:rsidR="00FE07D5" w:rsidRPr="00FE07D5" w:rsidRDefault="00FE07D5" w:rsidP="00BC3405">
      <w:pPr>
        <w:pStyle w:val="Anor"/>
      </w:pPr>
      <w:r w:rsidRPr="00FE07D5">
        <w:t xml:space="preserve">Quy trình hoạt động cơ bản của mô hình Client – Server trong MySQL được </w:t>
      </w:r>
      <w:r w:rsidR="00203137">
        <w:br/>
      </w:r>
      <w:r w:rsidRPr="00FE07D5">
        <w:t>mô tả như sau:</w:t>
      </w:r>
    </w:p>
    <w:p w14:paraId="3D577B0A" w14:textId="19F34491" w:rsidR="00FE07D5" w:rsidRPr="00FE07D5" w:rsidRDefault="00BC3405" w:rsidP="00BC3405">
      <w:pPr>
        <w:pStyle w:val="Anor"/>
      </w:pPr>
      <w:r>
        <w:t xml:space="preserve">- </w:t>
      </w:r>
      <w:r w:rsidR="00FE07D5" w:rsidRPr="00FE07D5">
        <w:t xml:space="preserve">Client gửi yêu cầu truy vấn dữ liệu đến MySQL Server thông qua các </w:t>
      </w:r>
      <w:r w:rsidR="00203137">
        <w:br/>
      </w:r>
      <w:r w:rsidR="00FE07D5" w:rsidRPr="00FE07D5">
        <w:t>câu lệnh SQL.</w:t>
      </w:r>
    </w:p>
    <w:p w14:paraId="6017F1EB" w14:textId="4B338046" w:rsidR="00FE07D5" w:rsidRPr="00FE07D5" w:rsidRDefault="00BC3405" w:rsidP="00BC3405">
      <w:pPr>
        <w:pStyle w:val="Anor"/>
      </w:pPr>
      <w:r>
        <w:t xml:space="preserve">- </w:t>
      </w:r>
      <w:r w:rsidR="00FE07D5" w:rsidRPr="00FE07D5">
        <w:t xml:space="preserve">MySQL Server tiếp nhận yêu cầu, phân tích và thực thi truy vấn trên </w:t>
      </w:r>
      <w:r w:rsidR="00203137">
        <w:br/>
      </w:r>
      <w:r w:rsidR="00FE07D5" w:rsidRPr="00FE07D5">
        <w:t>cơ sở dữ liệu.</w:t>
      </w:r>
    </w:p>
    <w:p w14:paraId="11A8A28F" w14:textId="7CFD861F" w:rsidR="00FE07D5" w:rsidRPr="00FE07D5" w:rsidRDefault="00BC3405" w:rsidP="00BC3405">
      <w:pPr>
        <w:pStyle w:val="Anor"/>
      </w:pPr>
      <w:r>
        <w:t xml:space="preserve">- </w:t>
      </w:r>
      <w:r w:rsidR="00FE07D5" w:rsidRPr="00FE07D5">
        <w:t>Kết quả truy vấn được Server trả về cho Client để tiếp tục xử lý hoặc hiển thị.</w:t>
      </w:r>
    </w:p>
    <w:p w14:paraId="43D5AB0F" w14:textId="2E0013D0" w:rsidR="00FE07D5" w:rsidRPr="00FE07D5" w:rsidRDefault="00FE07D5" w:rsidP="00BC3405">
      <w:pPr>
        <w:pStyle w:val="Anor"/>
      </w:pPr>
      <w:r w:rsidRPr="00FE07D5">
        <w:t xml:space="preserve">Mô hình Client – Server giúp MySQL đảm bảo khả năng xử lý tập trung, </w:t>
      </w:r>
      <w:r w:rsidR="00203137">
        <w:br/>
      </w:r>
      <w:r w:rsidRPr="00FE07D5">
        <w:t xml:space="preserve">tăng cường tính bảo mật và hỗ trợ nhiều Client truy cập đồng thời. Đây là mô hình </w:t>
      </w:r>
      <w:r w:rsidR="00203137">
        <w:br/>
      </w:r>
      <w:r w:rsidRPr="00FE07D5">
        <w:t>phù hợp cho các hệ thống web, đặc biệt là các ứng dụng thương mại điện tử cần quản lý dữ liệu tập trung và truy cập từ nhiều phía khác nhau.</w:t>
      </w:r>
    </w:p>
    <w:p w14:paraId="7D506193" w14:textId="6878611B" w:rsidR="002A6233" w:rsidRDefault="000605B3" w:rsidP="002A6233">
      <w:pPr>
        <w:pStyle w:val="Heading3"/>
      </w:pPr>
      <w:bookmarkStart w:id="68" w:name="_Toc218731093"/>
      <w:bookmarkStart w:id="69" w:name="_Toc218749210"/>
      <w:r>
        <w:t xml:space="preserve">1.4.3. </w:t>
      </w:r>
      <w:r w:rsidR="00974112">
        <w:t>Vai trò của MySQL trong hệ thống</w:t>
      </w:r>
      <w:bookmarkEnd w:id="68"/>
      <w:bookmarkEnd w:id="69"/>
    </w:p>
    <w:p w14:paraId="3947A309" w14:textId="5404D972" w:rsidR="00974112" w:rsidRPr="00974112" w:rsidRDefault="00974112" w:rsidP="00BC3405">
      <w:pPr>
        <w:pStyle w:val="Anor"/>
      </w:pPr>
      <w:r w:rsidRPr="00974112">
        <w:t xml:space="preserve">Trong hệ thống website bán hàng điện lạnh, MySQL được sử dụng để lưu trữ các dữ liệu cốt lõi như thông tin người dùng, sản phẩm, danh mục, đơn hàng và chi tiết </w:t>
      </w:r>
      <w:r w:rsidR="00203137">
        <w:br/>
      </w:r>
      <w:r w:rsidRPr="00974112">
        <w:t>đơn hàng. Cơ sở dữ liệu đóng vai trò trung tâm trong việc đảm bảo dữ liệu được tổ chức chặt chẽ, dễ truy xuất và đồng bộ trong toàn bộ hệ thống.</w:t>
      </w:r>
    </w:p>
    <w:p w14:paraId="150C0AB2" w14:textId="5916D4D0" w:rsidR="00974112" w:rsidRPr="00974112" w:rsidRDefault="00974112" w:rsidP="00BC3405">
      <w:pPr>
        <w:pStyle w:val="Anor"/>
      </w:pPr>
      <w:r w:rsidRPr="00974112">
        <w:lastRenderedPageBreak/>
        <w:t xml:space="preserve">MySQL được tích hợp với backend Laravel thông qua ORM Eloquent, cho phép thao tác dữ liệu theo hướng đối tượng thay vì sử dụng trực tiếp các câu lệnh SQL </w:t>
      </w:r>
      <w:r w:rsidR="00203137">
        <w:br/>
      </w:r>
      <w:r w:rsidRPr="00974112">
        <w:t>phức tạp. Cách tiếp cận này giúp giảm thiểu lỗi, tăng tính an toàn và nâng cao khả năng bảo trì hệ thống trong quá trình phát triển và mở rộng.</w:t>
      </w:r>
    </w:p>
    <w:p w14:paraId="003B0D80" w14:textId="799B7AAB" w:rsidR="0057046A" w:rsidRDefault="0057046A" w:rsidP="002F177F">
      <w:pPr>
        <w:spacing w:line="360" w:lineRule="auto"/>
      </w:pPr>
      <w:r>
        <w:br w:type="page"/>
      </w:r>
    </w:p>
    <w:p w14:paraId="74819A00" w14:textId="5684F36A" w:rsidR="006D71B5" w:rsidRPr="00F93EB7" w:rsidRDefault="006D71B5" w:rsidP="000E73DA">
      <w:pPr>
        <w:pStyle w:val="Heading1"/>
        <w:numPr>
          <w:ilvl w:val="0"/>
          <w:numId w:val="0"/>
        </w:numPr>
        <w:spacing w:line="360" w:lineRule="auto"/>
        <w:ind w:left="432"/>
      </w:pPr>
      <w:bookmarkStart w:id="70" w:name="_Toc208052924"/>
      <w:bookmarkStart w:id="71" w:name="_Toc218731094"/>
      <w:bookmarkStart w:id="72" w:name="_Toc218749211"/>
      <w:r w:rsidRPr="00F93EB7">
        <w:rPr>
          <w:b/>
          <w:bCs/>
        </w:rPr>
        <w:lastRenderedPageBreak/>
        <w:t xml:space="preserve">Phần </w:t>
      </w:r>
      <w:r>
        <w:rPr>
          <w:b/>
          <w:bCs/>
        </w:rPr>
        <w:t>2</w:t>
      </w:r>
      <w:r w:rsidRPr="00F93EB7">
        <w:rPr>
          <w:b/>
          <w:bCs/>
        </w:rPr>
        <w:t>:</w:t>
      </w:r>
      <w:r w:rsidRPr="00F93EB7">
        <w:rPr>
          <w:b/>
          <w:bCs/>
        </w:rPr>
        <w:br/>
      </w:r>
      <w:r>
        <w:rPr>
          <w:b/>
          <w:bCs/>
        </w:rPr>
        <w:t>PHÂN TÍCH THIẾT KẾ HỆ THỐNG</w:t>
      </w:r>
      <w:bookmarkEnd w:id="70"/>
      <w:bookmarkEnd w:id="71"/>
      <w:bookmarkEnd w:id="72"/>
    </w:p>
    <w:p w14:paraId="2AFDDC2D" w14:textId="77777777" w:rsidR="006D71B5" w:rsidRDefault="006D71B5" w:rsidP="002C2A7E">
      <w:pPr>
        <w:pStyle w:val="Heading2-TimesNewRowman"/>
        <w:numPr>
          <w:ilvl w:val="0"/>
          <w:numId w:val="9"/>
        </w:numPr>
        <w:spacing w:line="360" w:lineRule="auto"/>
        <w:ind w:left="0" w:firstLine="0"/>
      </w:pPr>
      <w:bookmarkStart w:id="73" w:name="_Toc208052925"/>
      <w:bookmarkStart w:id="74" w:name="_Toc218731095"/>
      <w:bookmarkStart w:id="75" w:name="_Toc218749212"/>
      <w:r>
        <w:t>MÔ TẢ ĐỀ TÀI</w:t>
      </w:r>
      <w:bookmarkEnd w:id="73"/>
      <w:bookmarkEnd w:id="74"/>
      <w:bookmarkEnd w:id="75"/>
    </w:p>
    <w:p w14:paraId="2AC9B1C0" w14:textId="4DCC4130" w:rsidR="00655FC6" w:rsidRDefault="00655FC6" w:rsidP="00BC3405">
      <w:pPr>
        <w:pStyle w:val="Anor"/>
      </w:pPr>
      <w:r>
        <w:t xml:space="preserve">Đề tài “Xây dựng website bán hàng điện lạnh” hướng đến việc phát triển một </w:t>
      </w:r>
      <w:r w:rsidR="00203137">
        <w:br/>
      </w:r>
      <w:r>
        <w:t xml:space="preserve">hệ thống web hỗ trợ hoạt động kinh doanh các sản phẩm điện lạnh theo hình thức </w:t>
      </w:r>
      <w:r w:rsidR="0051226D">
        <w:br/>
      </w:r>
      <w:r>
        <w:t xml:space="preserve">trực tuyến. Hệ thống cho phép người dùng truy cập, tìm kiếm thông tin sản phẩm, </w:t>
      </w:r>
      <w:r w:rsidR="0051226D">
        <w:br/>
      </w:r>
      <w:r>
        <w:t>thực hiện đặt hàng và theo dõi đơn hàng thông qua môi trường web, đồng thời hỗ trợ quản trị viên trong việc quản lý sản phẩm, đơn hàng và người dùng.</w:t>
      </w:r>
    </w:p>
    <w:p w14:paraId="33C8C6D7" w14:textId="16425908" w:rsidR="00655FC6" w:rsidRDefault="00655FC6" w:rsidP="00BC3405">
      <w:pPr>
        <w:pStyle w:val="Anor"/>
      </w:pPr>
      <w:r>
        <w:t>Hệ thống được thiết kế theo mô hình client–server, trong đó phần backend được xây dựng bằng ngôn ngữ PHP sử dụng framework Laravel, đảm nhiệm xử lý nghiệp vụ, quản lý dữ liệu và cung cấp các API. Phần frontend được xây dựng bằng thư viện React, đảm nhiệm việc hiển thị giao diện và tương tác với người dùng thông qua các API do backend cung cấp. Cơ sở dữ liệu được quản lý bằng MySQL nhằm lưu trữ thông tin người dùng, sản phẩm và đơn hàng.</w:t>
      </w:r>
    </w:p>
    <w:p w14:paraId="67F47B0B" w14:textId="4796F09A" w:rsidR="00C749AC" w:rsidRDefault="00655FC6" w:rsidP="00BC3405">
      <w:pPr>
        <w:pStyle w:val="Anor"/>
      </w:pPr>
      <w:r>
        <w:t xml:space="preserve">Đối tượng sử dụng của hệ thống bao gồm khách hàng và quản trị viên. </w:t>
      </w:r>
      <w:r w:rsidR="0051226D">
        <w:br/>
      </w:r>
      <w:r>
        <w:t>Khách hàng có thể xem danh sách sản phẩm, xem chi tiết sản phẩm và thực hiện</w:t>
      </w:r>
      <w:r w:rsidR="0051226D">
        <w:br/>
      </w:r>
      <w:r>
        <w:t xml:space="preserve">đặt hàng. Quản trị viên có quyền quản lý danh mục sản phẩm, cập nhật thông tin </w:t>
      </w:r>
      <w:r w:rsidR="0051226D">
        <w:br/>
      </w:r>
      <w:r>
        <w:t xml:space="preserve">sản phẩm và theo dõi tình trạng các đơn hàng. Phạm vi của đề tài tập trung vào các </w:t>
      </w:r>
      <w:r w:rsidR="0051226D">
        <w:br/>
      </w:r>
      <w:r>
        <w:t>chức năng cơ bản của một website bán hàng điện lạnh, phù hợp với yêu cầu của báo cáo kết thúc môn học.</w:t>
      </w:r>
    </w:p>
    <w:p w14:paraId="292146E4" w14:textId="77777777" w:rsidR="006D71B5" w:rsidRDefault="006D71B5" w:rsidP="002C2A7E">
      <w:pPr>
        <w:pStyle w:val="Heading2-TimesNewRowman"/>
        <w:numPr>
          <w:ilvl w:val="0"/>
          <w:numId w:val="9"/>
        </w:numPr>
        <w:spacing w:line="360" w:lineRule="auto"/>
        <w:ind w:left="0" w:firstLine="0"/>
      </w:pPr>
      <w:bookmarkStart w:id="76" w:name="_Toc208052926"/>
      <w:bookmarkStart w:id="77" w:name="_Toc218731096"/>
      <w:bookmarkStart w:id="78" w:name="_Toc218749213"/>
      <w:r>
        <w:t>PHÂN TÍCH THIẾT KẾ HỆ THỐNG</w:t>
      </w:r>
      <w:bookmarkEnd w:id="76"/>
      <w:bookmarkEnd w:id="77"/>
      <w:bookmarkEnd w:id="78"/>
    </w:p>
    <w:p w14:paraId="6CE9F1C0" w14:textId="77777777" w:rsidR="000E6DB9" w:rsidRDefault="006D71B5" w:rsidP="002C2A7E">
      <w:pPr>
        <w:pStyle w:val="Heading3"/>
        <w:numPr>
          <w:ilvl w:val="0"/>
          <w:numId w:val="10"/>
        </w:numPr>
        <w:tabs>
          <w:tab w:val="left" w:pos="1134"/>
        </w:tabs>
        <w:spacing w:before="0" w:after="0"/>
        <w:ind w:left="270" w:firstLine="0"/>
        <w:rPr>
          <w:rFonts w:cs="Times New Roman"/>
          <w:i w:val="0"/>
        </w:rPr>
      </w:pPr>
      <w:bookmarkStart w:id="79" w:name="_Toc208052927"/>
      <w:bookmarkStart w:id="80" w:name="_Toc218731097"/>
      <w:bookmarkStart w:id="81" w:name="_Toc218749214"/>
      <w:r>
        <w:rPr>
          <w:rFonts w:cs="Times New Roman"/>
          <w:i w:val="0"/>
        </w:rPr>
        <w:t>Mô hình MCD</w:t>
      </w:r>
      <w:r w:rsidR="00D92980">
        <w:rPr>
          <w:rFonts w:cs="Times New Roman"/>
          <w:i w:val="0"/>
        </w:rPr>
        <w:t xml:space="preserve"> và </w:t>
      </w:r>
      <w:r>
        <w:rPr>
          <w:rFonts w:cs="Times New Roman"/>
          <w:i w:val="0"/>
        </w:rPr>
        <w:t>UML</w:t>
      </w:r>
      <w:r w:rsidR="00C749AC">
        <w:rPr>
          <w:rFonts w:cs="Times New Roman"/>
          <w:i w:val="0"/>
        </w:rPr>
        <w:t xml:space="preserve"> </w:t>
      </w:r>
      <w:bookmarkEnd w:id="79"/>
      <w:r w:rsidR="00A65989">
        <w:rPr>
          <w:rFonts w:cs="Times New Roman"/>
          <w:i w:val="0"/>
        </w:rPr>
        <w:t xml:space="preserve"> của hệ th</w:t>
      </w:r>
      <w:r w:rsidR="00D92980">
        <w:rPr>
          <w:rFonts w:cs="Times New Roman"/>
          <w:i w:val="0"/>
        </w:rPr>
        <w:t>ống</w:t>
      </w:r>
      <w:bookmarkEnd w:id="80"/>
      <w:bookmarkEnd w:id="81"/>
    </w:p>
    <w:p w14:paraId="1874C0B0" w14:textId="77777777" w:rsidR="00462EBD" w:rsidRDefault="00462EBD" w:rsidP="00462EBD"/>
    <w:p w14:paraId="1212951D" w14:textId="042F5588" w:rsidR="00462EBD" w:rsidRPr="00462EBD" w:rsidRDefault="00462EBD" w:rsidP="00462EBD">
      <w:pPr>
        <w:sectPr w:rsidR="00462EBD" w:rsidRPr="00462EBD" w:rsidSect="007214B3">
          <w:headerReference w:type="default" r:id="rId16"/>
          <w:footerReference w:type="default" r:id="rId17"/>
          <w:pgSz w:w="11907" w:h="16840" w:code="9"/>
          <w:pgMar w:top="1134" w:right="1134" w:bottom="1134" w:left="1701" w:header="720" w:footer="720" w:gutter="0"/>
          <w:pgNumType w:start="1"/>
          <w:cols w:space="720"/>
        </w:sectPr>
      </w:pPr>
    </w:p>
    <w:p w14:paraId="7C1E2C7A" w14:textId="35874F9D" w:rsidR="00A65989" w:rsidRDefault="00A65989" w:rsidP="000E6DB9">
      <w:pPr>
        <w:spacing w:line="360" w:lineRule="auto"/>
      </w:pPr>
      <w:r>
        <w:lastRenderedPageBreak/>
        <w:t>Mô hình dữ liệu  mức quan niệm:</w:t>
      </w:r>
    </w:p>
    <w:p w14:paraId="1457AC97" w14:textId="63457ECB" w:rsidR="000E6DB9" w:rsidRPr="000E6DB9" w:rsidRDefault="000E6DB9" w:rsidP="000E6DB9">
      <w:pPr>
        <w:spacing w:line="360" w:lineRule="auto"/>
      </w:pPr>
      <w:r w:rsidRPr="000E6DB9">
        <w:rPr>
          <w:noProof/>
        </w:rPr>
        <w:drawing>
          <wp:inline distT="0" distB="0" distL="0" distR="0" wp14:anchorId="1C7374E1" wp14:editId="52020D36">
            <wp:extent cx="9253220" cy="3921071"/>
            <wp:effectExtent l="0" t="0" r="5080" b="3810"/>
            <wp:docPr id="20391269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254591" cy="3921652"/>
                    </a:xfrm>
                    <a:prstGeom prst="rect">
                      <a:avLst/>
                    </a:prstGeom>
                    <a:noFill/>
                    <a:ln>
                      <a:noFill/>
                    </a:ln>
                  </pic:spPr>
                </pic:pic>
              </a:graphicData>
            </a:graphic>
          </wp:inline>
        </w:drawing>
      </w:r>
    </w:p>
    <w:p w14:paraId="00652953" w14:textId="310B3EA3" w:rsidR="000E6DB9" w:rsidRDefault="00A65989" w:rsidP="00A65989">
      <w:pPr>
        <w:pStyle w:val="images"/>
      </w:pPr>
      <w:bookmarkStart w:id="82" w:name="_Toc218730989"/>
      <w:bookmarkStart w:id="83" w:name="_Toc218799218"/>
      <w:r>
        <w:t>Hình 2.1 Mô hình dữ liệu mức quan niệm</w:t>
      </w:r>
      <w:bookmarkEnd w:id="82"/>
      <w:bookmarkEnd w:id="83"/>
    </w:p>
    <w:p w14:paraId="6DEF33E7" w14:textId="77777777" w:rsidR="000E6DB9" w:rsidRDefault="000E6DB9" w:rsidP="00E07E3C">
      <w:pPr>
        <w:spacing w:line="360" w:lineRule="auto"/>
        <w:sectPr w:rsidR="000E6DB9" w:rsidSect="000605B3">
          <w:pgSz w:w="16840" w:h="11907" w:orient="landscape" w:code="9"/>
          <w:pgMar w:top="1701" w:right="1134" w:bottom="1134" w:left="1134" w:header="720" w:footer="720" w:gutter="0"/>
          <w:cols w:space="720"/>
          <w:docGrid w:linePitch="354"/>
        </w:sectPr>
      </w:pPr>
    </w:p>
    <w:p w14:paraId="089EC51C" w14:textId="09D41DE3" w:rsidR="00E07E3C" w:rsidRDefault="00E07E3C" w:rsidP="00E07E3C">
      <w:pPr>
        <w:spacing w:line="360" w:lineRule="auto"/>
      </w:pPr>
      <w:r>
        <w:lastRenderedPageBreak/>
        <w:t>Sơ đồ usecase của hệ thống:</w:t>
      </w:r>
    </w:p>
    <w:p w14:paraId="506D6791" w14:textId="7EC32647" w:rsidR="00E07E3C" w:rsidRPr="00E07E3C" w:rsidRDefault="00E07E3C" w:rsidP="000E6DB9">
      <w:pPr>
        <w:spacing w:line="360" w:lineRule="auto"/>
        <w:jc w:val="center"/>
      </w:pPr>
      <w:r w:rsidRPr="00E07E3C">
        <w:rPr>
          <w:noProof/>
        </w:rPr>
        <w:drawing>
          <wp:inline distT="0" distB="0" distL="0" distR="0" wp14:anchorId="755EC9B7" wp14:editId="13E924DB">
            <wp:extent cx="4781227" cy="8232546"/>
            <wp:effectExtent l="0" t="0" r="635" b="0"/>
            <wp:docPr id="5151492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3813" cy="8236999"/>
                    </a:xfrm>
                    <a:prstGeom prst="rect">
                      <a:avLst/>
                    </a:prstGeom>
                    <a:noFill/>
                    <a:ln>
                      <a:noFill/>
                    </a:ln>
                  </pic:spPr>
                </pic:pic>
              </a:graphicData>
            </a:graphic>
          </wp:inline>
        </w:drawing>
      </w:r>
    </w:p>
    <w:p w14:paraId="24A5A045" w14:textId="4806D6C4" w:rsidR="00E07E3C" w:rsidRPr="00F93EB7" w:rsidRDefault="00A65989" w:rsidP="00A65989">
      <w:pPr>
        <w:pStyle w:val="images"/>
      </w:pPr>
      <w:bookmarkStart w:id="84" w:name="_Toc218730990"/>
      <w:bookmarkStart w:id="85" w:name="_Toc218799219"/>
      <w:r>
        <w:t xml:space="preserve">Hình </w:t>
      </w:r>
      <w:r w:rsidR="00D92980">
        <w:t>2</w:t>
      </w:r>
      <w:r>
        <w:t>.</w:t>
      </w:r>
      <w:r w:rsidR="00D92980">
        <w:t>2</w:t>
      </w:r>
      <w:r>
        <w:t xml:space="preserve"> Mô hình usecase của hệ thống</w:t>
      </w:r>
      <w:bookmarkEnd w:id="84"/>
      <w:bookmarkEnd w:id="85"/>
    </w:p>
    <w:p w14:paraId="557CE704" w14:textId="77777777" w:rsidR="006D71B5" w:rsidRPr="00F93EB7" w:rsidRDefault="006D71B5" w:rsidP="002C2A7E">
      <w:pPr>
        <w:pStyle w:val="Heading3"/>
        <w:numPr>
          <w:ilvl w:val="0"/>
          <w:numId w:val="10"/>
        </w:numPr>
        <w:tabs>
          <w:tab w:val="left" w:pos="1134"/>
        </w:tabs>
        <w:spacing w:before="0" w:after="0"/>
        <w:ind w:left="284" w:firstLine="0"/>
        <w:rPr>
          <w:rFonts w:cs="Times New Roman"/>
          <w:i w:val="0"/>
        </w:rPr>
      </w:pPr>
      <w:bookmarkStart w:id="86" w:name="_Toc208052928"/>
      <w:bookmarkStart w:id="87" w:name="_Toc218731098"/>
      <w:bookmarkStart w:id="88" w:name="_Toc218749215"/>
      <w:r>
        <w:rPr>
          <w:rFonts w:cs="Times New Roman"/>
          <w:i w:val="0"/>
        </w:rPr>
        <w:t>Mô hình MLD</w:t>
      </w:r>
      <w:r w:rsidR="00C749AC">
        <w:rPr>
          <w:rFonts w:cs="Times New Roman"/>
          <w:i w:val="0"/>
        </w:rPr>
        <w:t>/Lược đồ CSDL (Mô hình dữ liệu mức logic, mức vật lý)</w:t>
      </w:r>
      <w:bookmarkEnd w:id="86"/>
      <w:bookmarkEnd w:id="87"/>
      <w:bookmarkEnd w:id="88"/>
    </w:p>
    <w:p w14:paraId="33BEE3D4" w14:textId="77777777" w:rsidR="00D92980" w:rsidRDefault="00D92980" w:rsidP="00D92980">
      <w:pPr>
        <w:spacing w:line="360" w:lineRule="auto"/>
        <w:sectPr w:rsidR="00D92980" w:rsidSect="000605B3">
          <w:pgSz w:w="11907" w:h="16840" w:code="9"/>
          <w:pgMar w:top="1134" w:right="1134" w:bottom="1134" w:left="1701" w:header="720" w:footer="720" w:gutter="0"/>
          <w:cols w:space="720"/>
        </w:sectPr>
      </w:pPr>
    </w:p>
    <w:p w14:paraId="2F540AEA" w14:textId="77777777" w:rsidR="00D92980" w:rsidRDefault="00D92980" w:rsidP="00D92980">
      <w:pPr>
        <w:spacing w:line="360" w:lineRule="auto"/>
      </w:pPr>
      <w:r>
        <w:lastRenderedPageBreak/>
        <w:t>Mô hình dữ liệu mức logic:</w:t>
      </w:r>
    </w:p>
    <w:p w14:paraId="4633868E" w14:textId="77777777" w:rsidR="00D92980" w:rsidRPr="000E6DB9" w:rsidRDefault="00D92980" w:rsidP="00D92980">
      <w:pPr>
        <w:spacing w:line="360" w:lineRule="auto"/>
      </w:pPr>
      <w:r w:rsidRPr="000E6DB9">
        <w:rPr>
          <w:noProof/>
        </w:rPr>
        <w:drawing>
          <wp:inline distT="0" distB="0" distL="0" distR="0" wp14:anchorId="534309E1" wp14:editId="4DDEDAB3">
            <wp:extent cx="9252888" cy="4362773"/>
            <wp:effectExtent l="0" t="0" r="5715" b="0"/>
            <wp:docPr id="1009127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265368" cy="4368657"/>
                    </a:xfrm>
                    <a:prstGeom prst="rect">
                      <a:avLst/>
                    </a:prstGeom>
                    <a:noFill/>
                    <a:ln>
                      <a:noFill/>
                    </a:ln>
                  </pic:spPr>
                </pic:pic>
              </a:graphicData>
            </a:graphic>
          </wp:inline>
        </w:drawing>
      </w:r>
    </w:p>
    <w:p w14:paraId="41BDBD5E" w14:textId="3AAA96AB" w:rsidR="00D92980" w:rsidRDefault="00D92980" w:rsidP="00D92980">
      <w:pPr>
        <w:pStyle w:val="images"/>
      </w:pPr>
      <w:bookmarkStart w:id="89" w:name="_Toc218730991"/>
      <w:bookmarkStart w:id="90" w:name="_Toc218799220"/>
      <w:r>
        <w:t>Hình 2.3 Mô hình dữ liệu mức logic</w:t>
      </w:r>
      <w:bookmarkEnd w:id="89"/>
      <w:bookmarkEnd w:id="90"/>
    </w:p>
    <w:p w14:paraId="27169970" w14:textId="77777777" w:rsidR="00D92980" w:rsidRDefault="00D92980" w:rsidP="00D92980">
      <w:pPr>
        <w:spacing w:line="360" w:lineRule="auto"/>
      </w:pPr>
    </w:p>
    <w:p w14:paraId="290932CF" w14:textId="77777777" w:rsidR="00D92980" w:rsidRDefault="00D92980" w:rsidP="00D92980">
      <w:pPr>
        <w:spacing w:line="360" w:lineRule="auto"/>
      </w:pPr>
    </w:p>
    <w:p w14:paraId="60EEEFDC" w14:textId="77777777" w:rsidR="00D92980" w:rsidRDefault="00D92980" w:rsidP="00D92980">
      <w:pPr>
        <w:spacing w:line="360" w:lineRule="auto"/>
      </w:pPr>
      <w:r>
        <w:lastRenderedPageBreak/>
        <w:t>Mô hình dữ liệu mức vật lí:</w:t>
      </w:r>
    </w:p>
    <w:p w14:paraId="4974C1C2" w14:textId="77777777" w:rsidR="00D92980" w:rsidRPr="00A65989" w:rsidRDefault="00D92980" w:rsidP="00D92980">
      <w:pPr>
        <w:spacing w:line="360" w:lineRule="auto"/>
      </w:pPr>
      <w:r w:rsidRPr="00A65989">
        <w:rPr>
          <w:noProof/>
        </w:rPr>
        <w:drawing>
          <wp:inline distT="0" distB="0" distL="0" distR="0" wp14:anchorId="7978D652" wp14:editId="2BC30B11">
            <wp:extent cx="9253220" cy="4664990"/>
            <wp:effectExtent l="0" t="0" r="5080" b="2540"/>
            <wp:docPr id="10373136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61883" cy="4669357"/>
                    </a:xfrm>
                    <a:prstGeom prst="rect">
                      <a:avLst/>
                    </a:prstGeom>
                    <a:noFill/>
                    <a:ln>
                      <a:noFill/>
                    </a:ln>
                  </pic:spPr>
                </pic:pic>
              </a:graphicData>
            </a:graphic>
          </wp:inline>
        </w:drawing>
      </w:r>
    </w:p>
    <w:p w14:paraId="1F3A0C77" w14:textId="1D989FD1" w:rsidR="00D92980" w:rsidRDefault="00D92980" w:rsidP="00D92980">
      <w:pPr>
        <w:pStyle w:val="images"/>
      </w:pPr>
      <w:bookmarkStart w:id="91" w:name="_Toc218730992"/>
      <w:bookmarkStart w:id="92" w:name="_Toc218799221"/>
      <w:r>
        <w:t>Hình 2.4 Mô hình dữ liệu mức vật lí</w:t>
      </w:r>
      <w:bookmarkEnd w:id="91"/>
      <w:bookmarkEnd w:id="92"/>
    </w:p>
    <w:p w14:paraId="26DA9F0A" w14:textId="77777777" w:rsidR="00D92980" w:rsidRDefault="00D92980" w:rsidP="00D92980">
      <w:pPr>
        <w:spacing w:line="360" w:lineRule="auto"/>
      </w:pPr>
    </w:p>
    <w:p w14:paraId="3D370C1D" w14:textId="77777777" w:rsidR="00D92980" w:rsidRDefault="00D92980" w:rsidP="00D92980">
      <w:pPr>
        <w:spacing w:line="360" w:lineRule="auto"/>
        <w:sectPr w:rsidR="00D92980" w:rsidSect="000605B3">
          <w:pgSz w:w="16840" w:h="11907" w:orient="landscape" w:code="9"/>
          <w:pgMar w:top="1701" w:right="1134" w:bottom="1134" w:left="1134" w:header="720" w:footer="720" w:gutter="0"/>
          <w:cols w:space="720"/>
          <w:docGrid w:linePitch="354"/>
        </w:sectPr>
      </w:pPr>
    </w:p>
    <w:p w14:paraId="33B77299" w14:textId="40EF3487" w:rsidR="006D71B5" w:rsidRDefault="006D71B5" w:rsidP="00D92980">
      <w:pPr>
        <w:spacing w:line="360" w:lineRule="auto"/>
      </w:pPr>
    </w:p>
    <w:p w14:paraId="1FB431DF" w14:textId="4722EBEB" w:rsidR="006D71B5" w:rsidRPr="002A786C" w:rsidRDefault="001017AF" w:rsidP="003D4C7A">
      <w:pPr>
        <w:pStyle w:val="table"/>
      </w:pPr>
      <w:bookmarkStart w:id="93" w:name="_Toc208052840"/>
      <w:bookmarkStart w:id="94" w:name="_Toc218731286"/>
      <w:bookmarkStart w:id="95" w:name="_Toc218749038"/>
      <w:r w:rsidRPr="001017AF">
        <w:t>Bảng 2.</w:t>
      </w:r>
      <w:fldSimple w:instr=" SEQ Bảng_2. \* ARABIC ">
        <w:r w:rsidR="00A26201">
          <w:rPr>
            <w:noProof/>
          </w:rPr>
          <w:t>1</w:t>
        </w:r>
      </w:fldSimple>
      <w:r w:rsidRPr="001017AF">
        <w:t xml:space="preserve"> </w:t>
      </w:r>
      <w:r>
        <w:t xml:space="preserve"> </w:t>
      </w:r>
      <w:r w:rsidR="006D71B5">
        <w:t>Bản</w:t>
      </w:r>
      <w:bookmarkEnd w:id="93"/>
      <w:r w:rsidR="00462EBD">
        <w:t>g customer</w:t>
      </w:r>
      <w:bookmarkEnd w:id="94"/>
      <w:bookmarkEnd w:id="95"/>
    </w:p>
    <w:tbl>
      <w:tblPr>
        <w:tblStyle w:val="TableGrid"/>
        <w:tblW w:w="5000" w:type="pct"/>
        <w:tblLook w:val="04A0" w:firstRow="1" w:lastRow="0" w:firstColumn="1" w:lastColumn="0" w:noHBand="0" w:noVBand="1"/>
      </w:tblPr>
      <w:tblGrid>
        <w:gridCol w:w="1977"/>
        <w:gridCol w:w="3145"/>
        <w:gridCol w:w="2088"/>
        <w:gridCol w:w="1852"/>
      </w:tblGrid>
      <w:tr w:rsidR="00462EBD" w:rsidRPr="00462EBD" w14:paraId="613A141C" w14:textId="77777777" w:rsidTr="00462EBD">
        <w:tc>
          <w:tcPr>
            <w:tcW w:w="1091" w:type="pct"/>
            <w:hideMark/>
          </w:tcPr>
          <w:p w14:paraId="103CDC74" w14:textId="77777777" w:rsidR="00462EBD" w:rsidRPr="00462EBD" w:rsidRDefault="00462EBD" w:rsidP="00462EBD">
            <w:pPr>
              <w:spacing w:line="360" w:lineRule="auto"/>
              <w:rPr>
                <w:b/>
                <w:bCs/>
              </w:rPr>
            </w:pPr>
            <w:r w:rsidRPr="00462EBD">
              <w:rPr>
                <w:b/>
                <w:bCs/>
              </w:rPr>
              <w:t>Thuộc tính</w:t>
            </w:r>
          </w:p>
        </w:tc>
        <w:tc>
          <w:tcPr>
            <w:tcW w:w="1735" w:type="pct"/>
            <w:hideMark/>
          </w:tcPr>
          <w:p w14:paraId="09E207B0" w14:textId="77777777" w:rsidR="00462EBD" w:rsidRPr="00462EBD" w:rsidRDefault="00462EBD" w:rsidP="00462EBD">
            <w:pPr>
              <w:spacing w:line="360" w:lineRule="auto"/>
              <w:rPr>
                <w:b/>
                <w:bCs/>
              </w:rPr>
            </w:pPr>
            <w:r w:rsidRPr="00462EBD">
              <w:rPr>
                <w:b/>
                <w:bCs/>
              </w:rPr>
              <w:t>Mô tả</w:t>
            </w:r>
          </w:p>
        </w:tc>
        <w:tc>
          <w:tcPr>
            <w:tcW w:w="1152" w:type="pct"/>
            <w:hideMark/>
          </w:tcPr>
          <w:p w14:paraId="3F4DB198" w14:textId="77777777" w:rsidR="00462EBD" w:rsidRPr="00462EBD" w:rsidRDefault="00462EBD" w:rsidP="00462EBD">
            <w:pPr>
              <w:spacing w:line="360" w:lineRule="auto"/>
              <w:rPr>
                <w:b/>
                <w:bCs/>
              </w:rPr>
            </w:pPr>
            <w:r w:rsidRPr="00462EBD">
              <w:rPr>
                <w:b/>
                <w:bCs/>
              </w:rPr>
              <w:t>Kiểu dữ liệu</w:t>
            </w:r>
          </w:p>
        </w:tc>
        <w:tc>
          <w:tcPr>
            <w:tcW w:w="1022" w:type="pct"/>
            <w:hideMark/>
          </w:tcPr>
          <w:p w14:paraId="22A2F913" w14:textId="77777777" w:rsidR="00462EBD" w:rsidRPr="00462EBD" w:rsidRDefault="00462EBD" w:rsidP="00462EBD">
            <w:pPr>
              <w:spacing w:line="360" w:lineRule="auto"/>
              <w:rPr>
                <w:b/>
                <w:bCs/>
              </w:rPr>
            </w:pPr>
            <w:r w:rsidRPr="00462EBD">
              <w:rPr>
                <w:b/>
                <w:bCs/>
              </w:rPr>
              <w:t>Ràng buộc</w:t>
            </w:r>
          </w:p>
        </w:tc>
      </w:tr>
      <w:tr w:rsidR="00462EBD" w:rsidRPr="00462EBD" w14:paraId="3DDDCE7E" w14:textId="77777777" w:rsidTr="00462EBD">
        <w:tc>
          <w:tcPr>
            <w:tcW w:w="1091" w:type="pct"/>
            <w:hideMark/>
          </w:tcPr>
          <w:p w14:paraId="0C225795" w14:textId="77777777" w:rsidR="00462EBD" w:rsidRPr="00462EBD" w:rsidRDefault="00462EBD" w:rsidP="00462EBD">
            <w:pPr>
              <w:spacing w:line="360" w:lineRule="auto"/>
            </w:pPr>
            <w:r w:rsidRPr="00462EBD">
              <w:t>customer_id</w:t>
            </w:r>
          </w:p>
        </w:tc>
        <w:tc>
          <w:tcPr>
            <w:tcW w:w="1735" w:type="pct"/>
            <w:hideMark/>
          </w:tcPr>
          <w:p w14:paraId="1C86A7B4" w14:textId="77777777" w:rsidR="00462EBD" w:rsidRPr="00462EBD" w:rsidRDefault="00462EBD" w:rsidP="00462EBD">
            <w:pPr>
              <w:spacing w:line="360" w:lineRule="auto"/>
            </w:pPr>
            <w:r w:rsidRPr="00462EBD">
              <w:t>Mã khách hàng</w:t>
            </w:r>
          </w:p>
        </w:tc>
        <w:tc>
          <w:tcPr>
            <w:tcW w:w="1152" w:type="pct"/>
            <w:hideMark/>
          </w:tcPr>
          <w:p w14:paraId="74DC5D2F" w14:textId="77777777" w:rsidR="00462EBD" w:rsidRPr="00462EBD" w:rsidRDefault="00462EBD" w:rsidP="00462EBD">
            <w:pPr>
              <w:spacing w:line="360" w:lineRule="auto"/>
            </w:pPr>
            <w:r w:rsidRPr="00462EBD">
              <w:t>varchar(20)</w:t>
            </w:r>
          </w:p>
        </w:tc>
        <w:tc>
          <w:tcPr>
            <w:tcW w:w="1022" w:type="pct"/>
            <w:hideMark/>
          </w:tcPr>
          <w:p w14:paraId="44EFC823" w14:textId="77777777" w:rsidR="00462EBD" w:rsidRPr="00462EBD" w:rsidRDefault="00462EBD" w:rsidP="00462EBD">
            <w:pPr>
              <w:spacing w:line="360" w:lineRule="auto"/>
            </w:pPr>
            <w:r w:rsidRPr="00462EBD">
              <w:t>PK</w:t>
            </w:r>
          </w:p>
        </w:tc>
      </w:tr>
      <w:tr w:rsidR="00462EBD" w:rsidRPr="00462EBD" w14:paraId="07995937" w14:textId="77777777" w:rsidTr="00462EBD">
        <w:tc>
          <w:tcPr>
            <w:tcW w:w="1091" w:type="pct"/>
            <w:hideMark/>
          </w:tcPr>
          <w:p w14:paraId="01478135" w14:textId="77777777" w:rsidR="00462EBD" w:rsidRPr="00462EBD" w:rsidRDefault="00462EBD" w:rsidP="00462EBD">
            <w:pPr>
              <w:spacing w:line="360" w:lineRule="auto"/>
            </w:pPr>
            <w:r w:rsidRPr="00462EBD">
              <w:t>email</w:t>
            </w:r>
          </w:p>
        </w:tc>
        <w:tc>
          <w:tcPr>
            <w:tcW w:w="1735" w:type="pct"/>
            <w:hideMark/>
          </w:tcPr>
          <w:p w14:paraId="2F348208" w14:textId="77777777" w:rsidR="00462EBD" w:rsidRPr="00462EBD" w:rsidRDefault="00462EBD" w:rsidP="00462EBD">
            <w:pPr>
              <w:spacing w:line="360" w:lineRule="auto"/>
            </w:pPr>
            <w:r w:rsidRPr="00462EBD">
              <w:t>Email khách hàng</w:t>
            </w:r>
          </w:p>
        </w:tc>
        <w:tc>
          <w:tcPr>
            <w:tcW w:w="1152" w:type="pct"/>
            <w:hideMark/>
          </w:tcPr>
          <w:p w14:paraId="0C6D3418" w14:textId="77777777" w:rsidR="00462EBD" w:rsidRPr="00462EBD" w:rsidRDefault="00462EBD" w:rsidP="00462EBD">
            <w:pPr>
              <w:spacing w:line="360" w:lineRule="auto"/>
            </w:pPr>
            <w:r w:rsidRPr="00462EBD">
              <w:t>varchar(50)</w:t>
            </w:r>
          </w:p>
        </w:tc>
        <w:tc>
          <w:tcPr>
            <w:tcW w:w="1022" w:type="pct"/>
            <w:hideMark/>
          </w:tcPr>
          <w:p w14:paraId="54742AC3" w14:textId="77777777" w:rsidR="00462EBD" w:rsidRPr="00462EBD" w:rsidRDefault="00462EBD" w:rsidP="00462EBD">
            <w:pPr>
              <w:spacing w:line="360" w:lineRule="auto"/>
            </w:pPr>
          </w:p>
        </w:tc>
      </w:tr>
      <w:tr w:rsidR="00462EBD" w:rsidRPr="00462EBD" w14:paraId="559D863F" w14:textId="77777777" w:rsidTr="00462EBD">
        <w:tc>
          <w:tcPr>
            <w:tcW w:w="1091" w:type="pct"/>
            <w:hideMark/>
          </w:tcPr>
          <w:p w14:paraId="21005106" w14:textId="77777777" w:rsidR="00462EBD" w:rsidRPr="00462EBD" w:rsidRDefault="00462EBD" w:rsidP="00462EBD">
            <w:pPr>
              <w:spacing w:line="360" w:lineRule="auto"/>
            </w:pPr>
            <w:r w:rsidRPr="00462EBD">
              <w:t>fullname</w:t>
            </w:r>
          </w:p>
        </w:tc>
        <w:tc>
          <w:tcPr>
            <w:tcW w:w="1735" w:type="pct"/>
            <w:hideMark/>
          </w:tcPr>
          <w:p w14:paraId="243115F1" w14:textId="77777777" w:rsidR="00462EBD" w:rsidRPr="00462EBD" w:rsidRDefault="00462EBD" w:rsidP="00462EBD">
            <w:pPr>
              <w:spacing w:line="360" w:lineRule="auto"/>
            </w:pPr>
            <w:r w:rsidRPr="00462EBD">
              <w:t>Họ tên khách hàng</w:t>
            </w:r>
          </w:p>
        </w:tc>
        <w:tc>
          <w:tcPr>
            <w:tcW w:w="1152" w:type="pct"/>
            <w:hideMark/>
          </w:tcPr>
          <w:p w14:paraId="0A239253" w14:textId="77777777" w:rsidR="00462EBD" w:rsidRPr="00462EBD" w:rsidRDefault="00462EBD" w:rsidP="00462EBD">
            <w:pPr>
              <w:spacing w:line="360" w:lineRule="auto"/>
            </w:pPr>
            <w:r w:rsidRPr="00462EBD">
              <w:t>varchar(100)</w:t>
            </w:r>
          </w:p>
        </w:tc>
        <w:tc>
          <w:tcPr>
            <w:tcW w:w="1022" w:type="pct"/>
            <w:hideMark/>
          </w:tcPr>
          <w:p w14:paraId="11B1307A" w14:textId="77777777" w:rsidR="00462EBD" w:rsidRPr="00462EBD" w:rsidRDefault="00462EBD" w:rsidP="00462EBD">
            <w:pPr>
              <w:spacing w:line="360" w:lineRule="auto"/>
            </w:pPr>
          </w:p>
        </w:tc>
      </w:tr>
      <w:tr w:rsidR="00462EBD" w:rsidRPr="00462EBD" w14:paraId="20ECD2D7" w14:textId="77777777" w:rsidTr="00462EBD">
        <w:tc>
          <w:tcPr>
            <w:tcW w:w="1091" w:type="pct"/>
            <w:hideMark/>
          </w:tcPr>
          <w:p w14:paraId="1733F522" w14:textId="77777777" w:rsidR="00462EBD" w:rsidRPr="00462EBD" w:rsidRDefault="00462EBD" w:rsidP="00462EBD">
            <w:pPr>
              <w:spacing w:line="360" w:lineRule="auto"/>
            </w:pPr>
            <w:r w:rsidRPr="00462EBD">
              <w:t>phone</w:t>
            </w:r>
          </w:p>
        </w:tc>
        <w:tc>
          <w:tcPr>
            <w:tcW w:w="1735" w:type="pct"/>
            <w:hideMark/>
          </w:tcPr>
          <w:p w14:paraId="3F4FCF73" w14:textId="77777777" w:rsidR="00462EBD" w:rsidRPr="00462EBD" w:rsidRDefault="00462EBD" w:rsidP="00462EBD">
            <w:pPr>
              <w:spacing w:line="360" w:lineRule="auto"/>
            </w:pPr>
            <w:r w:rsidRPr="00462EBD">
              <w:t>Số điện thoại</w:t>
            </w:r>
          </w:p>
        </w:tc>
        <w:tc>
          <w:tcPr>
            <w:tcW w:w="1152" w:type="pct"/>
            <w:hideMark/>
          </w:tcPr>
          <w:p w14:paraId="73D64E29" w14:textId="77777777" w:rsidR="00462EBD" w:rsidRPr="00462EBD" w:rsidRDefault="00462EBD" w:rsidP="00462EBD">
            <w:pPr>
              <w:spacing w:line="360" w:lineRule="auto"/>
            </w:pPr>
            <w:r w:rsidRPr="00462EBD">
              <w:t>varchar(20)</w:t>
            </w:r>
          </w:p>
        </w:tc>
        <w:tc>
          <w:tcPr>
            <w:tcW w:w="1022" w:type="pct"/>
            <w:hideMark/>
          </w:tcPr>
          <w:p w14:paraId="7F815D7F" w14:textId="77777777" w:rsidR="00462EBD" w:rsidRPr="00462EBD" w:rsidRDefault="00462EBD" w:rsidP="00462EBD">
            <w:pPr>
              <w:spacing w:line="360" w:lineRule="auto"/>
            </w:pPr>
          </w:p>
        </w:tc>
      </w:tr>
      <w:tr w:rsidR="00462EBD" w:rsidRPr="00462EBD" w14:paraId="5115B80B" w14:textId="77777777" w:rsidTr="00462EBD">
        <w:tc>
          <w:tcPr>
            <w:tcW w:w="1091" w:type="pct"/>
            <w:hideMark/>
          </w:tcPr>
          <w:p w14:paraId="386145C4" w14:textId="77777777" w:rsidR="00462EBD" w:rsidRPr="00462EBD" w:rsidRDefault="00462EBD" w:rsidP="00462EBD">
            <w:pPr>
              <w:spacing w:line="360" w:lineRule="auto"/>
            </w:pPr>
            <w:r w:rsidRPr="00462EBD">
              <w:t>address</w:t>
            </w:r>
          </w:p>
        </w:tc>
        <w:tc>
          <w:tcPr>
            <w:tcW w:w="1735" w:type="pct"/>
            <w:hideMark/>
          </w:tcPr>
          <w:p w14:paraId="06BE4ADF" w14:textId="77777777" w:rsidR="00462EBD" w:rsidRPr="00462EBD" w:rsidRDefault="00462EBD" w:rsidP="00462EBD">
            <w:pPr>
              <w:spacing w:line="360" w:lineRule="auto"/>
            </w:pPr>
            <w:r w:rsidRPr="00462EBD">
              <w:t>Địa chỉ</w:t>
            </w:r>
          </w:p>
        </w:tc>
        <w:tc>
          <w:tcPr>
            <w:tcW w:w="1152" w:type="pct"/>
            <w:hideMark/>
          </w:tcPr>
          <w:p w14:paraId="4D4AF83F" w14:textId="77777777" w:rsidR="00462EBD" w:rsidRPr="00462EBD" w:rsidRDefault="00462EBD" w:rsidP="00462EBD">
            <w:pPr>
              <w:spacing w:line="360" w:lineRule="auto"/>
            </w:pPr>
            <w:r w:rsidRPr="00462EBD">
              <w:t>varchar(100)</w:t>
            </w:r>
          </w:p>
        </w:tc>
        <w:tc>
          <w:tcPr>
            <w:tcW w:w="1022" w:type="pct"/>
            <w:hideMark/>
          </w:tcPr>
          <w:p w14:paraId="50225B4F" w14:textId="77777777" w:rsidR="00462EBD" w:rsidRPr="00462EBD" w:rsidRDefault="00462EBD" w:rsidP="00462EBD">
            <w:pPr>
              <w:spacing w:line="360" w:lineRule="auto"/>
            </w:pPr>
          </w:p>
        </w:tc>
      </w:tr>
      <w:tr w:rsidR="00462EBD" w:rsidRPr="00462EBD" w14:paraId="59017D31" w14:textId="77777777" w:rsidTr="00462EBD">
        <w:tc>
          <w:tcPr>
            <w:tcW w:w="1091" w:type="pct"/>
            <w:hideMark/>
          </w:tcPr>
          <w:p w14:paraId="49426FBD" w14:textId="77777777" w:rsidR="00462EBD" w:rsidRPr="00462EBD" w:rsidRDefault="00462EBD" w:rsidP="00462EBD">
            <w:pPr>
              <w:spacing w:line="360" w:lineRule="auto"/>
            </w:pPr>
            <w:r w:rsidRPr="00462EBD">
              <w:t>is_active</w:t>
            </w:r>
          </w:p>
        </w:tc>
        <w:tc>
          <w:tcPr>
            <w:tcW w:w="1735" w:type="pct"/>
            <w:hideMark/>
          </w:tcPr>
          <w:p w14:paraId="14C57529" w14:textId="77777777" w:rsidR="00462EBD" w:rsidRPr="00462EBD" w:rsidRDefault="00462EBD" w:rsidP="00462EBD">
            <w:pPr>
              <w:spacing w:line="360" w:lineRule="auto"/>
            </w:pPr>
            <w:r w:rsidRPr="00462EBD">
              <w:t>Trạng thái hoạt động</w:t>
            </w:r>
          </w:p>
        </w:tc>
        <w:tc>
          <w:tcPr>
            <w:tcW w:w="1152" w:type="pct"/>
            <w:hideMark/>
          </w:tcPr>
          <w:p w14:paraId="762C7504" w14:textId="77777777" w:rsidR="00462EBD" w:rsidRPr="00462EBD" w:rsidRDefault="00462EBD" w:rsidP="00462EBD">
            <w:pPr>
              <w:spacing w:line="360" w:lineRule="auto"/>
            </w:pPr>
            <w:r w:rsidRPr="00462EBD">
              <w:t>bool</w:t>
            </w:r>
          </w:p>
        </w:tc>
        <w:tc>
          <w:tcPr>
            <w:tcW w:w="1022" w:type="pct"/>
            <w:hideMark/>
          </w:tcPr>
          <w:p w14:paraId="22921377" w14:textId="77777777" w:rsidR="00462EBD" w:rsidRPr="00462EBD" w:rsidRDefault="00462EBD" w:rsidP="00462EBD">
            <w:pPr>
              <w:spacing w:line="360" w:lineRule="auto"/>
            </w:pPr>
          </w:p>
        </w:tc>
      </w:tr>
    </w:tbl>
    <w:p w14:paraId="0A9AFDE2" w14:textId="2492A977" w:rsidR="003D4C7A" w:rsidRDefault="00462EBD" w:rsidP="00462EBD">
      <w:pPr>
        <w:pStyle w:val="table"/>
      </w:pPr>
      <w:bookmarkStart w:id="96" w:name="_Toc218731287"/>
      <w:bookmarkStart w:id="97" w:name="_Toc218749039"/>
      <w:r>
        <w:t>Bảng 2.2 Bảng admin</w:t>
      </w:r>
      <w:bookmarkEnd w:id="96"/>
      <w:bookmarkEnd w:id="97"/>
    </w:p>
    <w:tbl>
      <w:tblPr>
        <w:tblStyle w:val="TableGrid"/>
        <w:tblW w:w="5000" w:type="pct"/>
        <w:tblLook w:val="04A0" w:firstRow="1" w:lastRow="0" w:firstColumn="1" w:lastColumn="0" w:noHBand="0" w:noVBand="1"/>
      </w:tblPr>
      <w:tblGrid>
        <w:gridCol w:w="1911"/>
        <w:gridCol w:w="3175"/>
        <w:gridCol w:w="2106"/>
        <w:gridCol w:w="1870"/>
      </w:tblGrid>
      <w:tr w:rsidR="00462EBD" w:rsidRPr="00462EBD" w14:paraId="7A21D9A1" w14:textId="77777777" w:rsidTr="00462EBD">
        <w:trPr>
          <w:trHeight w:val="510"/>
        </w:trPr>
        <w:tc>
          <w:tcPr>
            <w:tcW w:w="1054" w:type="pct"/>
            <w:hideMark/>
          </w:tcPr>
          <w:p w14:paraId="766A6B2F" w14:textId="77777777" w:rsidR="00462EBD" w:rsidRPr="00462EBD" w:rsidRDefault="00462EBD" w:rsidP="00462EBD">
            <w:pPr>
              <w:rPr>
                <w:b/>
                <w:bCs/>
              </w:rPr>
            </w:pPr>
            <w:r w:rsidRPr="00462EBD">
              <w:rPr>
                <w:b/>
                <w:bCs/>
              </w:rPr>
              <w:t>Thuộc tính</w:t>
            </w:r>
          </w:p>
        </w:tc>
        <w:tc>
          <w:tcPr>
            <w:tcW w:w="1752" w:type="pct"/>
            <w:hideMark/>
          </w:tcPr>
          <w:p w14:paraId="6B9EE1BB" w14:textId="77777777" w:rsidR="00462EBD" w:rsidRPr="00462EBD" w:rsidRDefault="00462EBD" w:rsidP="00462EBD">
            <w:pPr>
              <w:rPr>
                <w:b/>
                <w:bCs/>
              </w:rPr>
            </w:pPr>
            <w:r w:rsidRPr="00462EBD">
              <w:rPr>
                <w:b/>
                <w:bCs/>
              </w:rPr>
              <w:t>Mô tả</w:t>
            </w:r>
          </w:p>
        </w:tc>
        <w:tc>
          <w:tcPr>
            <w:tcW w:w="1162" w:type="pct"/>
            <w:hideMark/>
          </w:tcPr>
          <w:p w14:paraId="4946C648" w14:textId="77777777" w:rsidR="00462EBD" w:rsidRPr="00462EBD" w:rsidRDefault="00462EBD" w:rsidP="00462EBD">
            <w:pPr>
              <w:rPr>
                <w:b/>
                <w:bCs/>
              </w:rPr>
            </w:pPr>
            <w:r w:rsidRPr="00462EBD">
              <w:rPr>
                <w:b/>
                <w:bCs/>
              </w:rPr>
              <w:t>Kiểu dữ liệu</w:t>
            </w:r>
          </w:p>
        </w:tc>
        <w:tc>
          <w:tcPr>
            <w:tcW w:w="1032" w:type="pct"/>
            <w:hideMark/>
          </w:tcPr>
          <w:p w14:paraId="3B31A208" w14:textId="77777777" w:rsidR="00462EBD" w:rsidRPr="00462EBD" w:rsidRDefault="00462EBD" w:rsidP="00462EBD">
            <w:pPr>
              <w:rPr>
                <w:b/>
                <w:bCs/>
              </w:rPr>
            </w:pPr>
            <w:r w:rsidRPr="00462EBD">
              <w:rPr>
                <w:b/>
                <w:bCs/>
              </w:rPr>
              <w:t>Ràng buộc</w:t>
            </w:r>
          </w:p>
        </w:tc>
      </w:tr>
      <w:tr w:rsidR="00462EBD" w:rsidRPr="00462EBD" w14:paraId="1CAFD54C" w14:textId="77777777" w:rsidTr="00462EBD">
        <w:trPr>
          <w:trHeight w:val="510"/>
        </w:trPr>
        <w:tc>
          <w:tcPr>
            <w:tcW w:w="1054" w:type="pct"/>
            <w:hideMark/>
          </w:tcPr>
          <w:p w14:paraId="7FA6F5B0" w14:textId="77777777" w:rsidR="00462EBD" w:rsidRPr="00462EBD" w:rsidRDefault="00462EBD" w:rsidP="00462EBD">
            <w:r w:rsidRPr="00462EBD">
              <w:t>admin_id</w:t>
            </w:r>
          </w:p>
        </w:tc>
        <w:tc>
          <w:tcPr>
            <w:tcW w:w="1752" w:type="pct"/>
            <w:hideMark/>
          </w:tcPr>
          <w:p w14:paraId="432C590C" w14:textId="77777777" w:rsidR="00462EBD" w:rsidRPr="00462EBD" w:rsidRDefault="00462EBD" w:rsidP="00462EBD">
            <w:r w:rsidRPr="00462EBD">
              <w:t>Mã quản trị viên</w:t>
            </w:r>
          </w:p>
        </w:tc>
        <w:tc>
          <w:tcPr>
            <w:tcW w:w="1162" w:type="pct"/>
            <w:hideMark/>
          </w:tcPr>
          <w:p w14:paraId="176101CB" w14:textId="77777777" w:rsidR="00462EBD" w:rsidRPr="00462EBD" w:rsidRDefault="00462EBD" w:rsidP="00462EBD">
            <w:r w:rsidRPr="00462EBD">
              <w:t>varchar(20)</w:t>
            </w:r>
          </w:p>
        </w:tc>
        <w:tc>
          <w:tcPr>
            <w:tcW w:w="1032" w:type="pct"/>
            <w:hideMark/>
          </w:tcPr>
          <w:p w14:paraId="7F8E99D1" w14:textId="77777777" w:rsidR="00462EBD" w:rsidRPr="00462EBD" w:rsidRDefault="00462EBD" w:rsidP="00462EBD">
            <w:r w:rsidRPr="00462EBD">
              <w:t>PK</w:t>
            </w:r>
          </w:p>
        </w:tc>
      </w:tr>
      <w:tr w:rsidR="00462EBD" w:rsidRPr="00462EBD" w14:paraId="4AEDCE31" w14:textId="77777777" w:rsidTr="00462EBD">
        <w:trPr>
          <w:trHeight w:val="510"/>
        </w:trPr>
        <w:tc>
          <w:tcPr>
            <w:tcW w:w="1054" w:type="pct"/>
            <w:hideMark/>
          </w:tcPr>
          <w:p w14:paraId="20968D84" w14:textId="77777777" w:rsidR="00462EBD" w:rsidRPr="00462EBD" w:rsidRDefault="00462EBD" w:rsidP="00462EBD">
            <w:r w:rsidRPr="00462EBD">
              <w:t>username</w:t>
            </w:r>
          </w:p>
        </w:tc>
        <w:tc>
          <w:tcPr>
            <w:tcW w:w="1752" w:type="pct"/>
            <w:hideMark/>
          </w:tcPr>
          <w:p w14:paraId="4ABFD0AD" w14:textId="77777777" w:rsidR="00462EBD" w:rsidRPr="00462EBD" w:rsidRDefault="00462EBD" w:rsidP="00462EBD">
            <w:r w:rsidRPr="00462EBD">
              <w:t>Tên đăng nhập</w:t>
            </w:r>
          </w:p>
        </w:tc>
        <w:tc>
          <w:tcPr>
            <w:tcW w:w="1162" w:type="pct"/>
            <w:hideMark/>
          </w:tcPr>
          <w:p w14:paraId="3BB560E1" w14:textId="77777777" w:rsidR="00462EBD" w:rsidRPr="00462EBD" w:rsidRDefault="00462EBD" w:rsidP="00462EBD">
            <w:r w:rsidRPr="00462EBD">
              <w:t>varchar(100)</w:t>
            </w:r>
          </w:p>
        </w:tc>
        <w:tc>
          <w:tcPr>
            <w:tcW w:w="1032" w:type="pct"/>
            <w:hideMark/>
          </w:tcPr>
          <w:p w14:paraId="38525E06" w14:textId="77777777" w:rsidR="00462EBD" w:rsidRPr="00462EBD" w:rsidRDefault="00462EBD" w:rsidP="00462EBD"/>
        </w:tc>
      </w:tr>
      <w:tr w:rsidR="00462EBD" w:rsidRPr="00462EBD" w14:paraId="1DE47763" w14:textId="77777777" w:rsidTr="00462EBD">
        <w:trPr>
          <w:trHeight w:val="510"/>
        </w:trPr>
        <w:tc>
          <w:tcPr>
            <w:tcW w:w="1054" w:type="pct"/>
            <w:hideMark/>
          </w:tcPr>
          <w:p w14:paraId="200C089E" w14:textId="77777777" w:rsidR="00462EBD" w:rsidRPr="00462EBD" w:rsidRDefault="00462EBD" w:rsidP="00462EBD">
            <w:r w:rsidRPr="00462EBD">
              <w:t>email</w:t>
            </w:r>
          </w:p>
        </w:tc>
        <w:tc>
          <w:tcPr>
            <w:tcW w:w="1752" w:type="pct"/>
            <w:hideMark/>
          </w:tcPr>
          <w:p w14:paraId="08B34E93" w14:textId="77777777" w:rsidR="00462EBD" w:rsidRPr="00462EBD" w:rsidRDefault="00462EBD" w:rsidP="00462EBD">
            <w:r w:rsidRPr="00462EBD">
              <w:t>Email quản trị viên</w:t>
            </w:r>
          </w:p>
        </w:tc>
        <w:tc>
          <w:tcPr>
            <w:tcW w:w="1162" w:type="pct"/>
            <w:hideMark/>
          </w:tcPr>
          <w:p w14:paraId="61DA0137" w14:textId="77777777" w:rsidR="00462EBD" w:rsidRPr="00462EBD" w:rsidRDefault="00462EBD" w:rsidP="00462EBD">
            <w:r w:rsidRPr="00462EBD">
              <w:t>varchar(50)</w:t>
            </w:r>
          </w:p>
        </w:tc>
        <w:tc>
          <w:tcPr>
            <w:tcW w:w="1032" w:type="pct"/>
            <w:hideMark/>
          </w:tcPr>
          <w:p w14:paraId="036D9471" w14:textId="77777777" w:rsidR="00462EBD" w:rsidRPr="00462EBD" w:rsidRDefault="00462EBD" w:rsidP="00462EBD"/>
        </w:tc>
      </w:tr>
      <w:tr w:rsidR="00462EBD" w:rsidRPr="00462EBD" w14:paraId="5DBFB1CE" w14:textId="77777777" w:rsidTr="00462EBD">
        <w:trPr>
          <w:trHeight w:val="510"/>
        </w:trPr>
        <w:tc>
          <w:tcPr>
            <w:tcW w:w="1054" w:type="pct"/>
            <w:hideMark/>
          </w:tcPr>
          <w:p w14:paraId="60C4DD9D" w14:textId="77777777" w:rsidR="00462EBD" w:rsidRPr="00462EBD" w:rsidRDefault="00462EBD" w:rsidP="00462EBD">
            <w:r w:rsidRPr="00462EBD">
              <w:t>fullname</w:t>
            </w:r>
          </w:p>
        </w:tc>
        <w:tc>
          <w:tcPr>
            <w:tcW w:w="1752" w:type="pct"/>
            <w:hideMark/>
          </w:tcPr>
          <w:p w14:paraId="7B76C944" w14:textId="77777777" w:rsidR="00462EBD" w:rsidRPr="00462EBD" w:rsidRDefault="00462EBD" w:rsidP="00462EBD">
            <w:r w:rsidRPr="00462EBD">
              <w:t>Họ tên</w:t>
            </w:r>
          </w:p>
        </w:tc>
        <w:tc>
          <w:tcPr>
            <w:tcW w:w="1162" w:type="pct"/>
            <w:hideMark/>
          </w:tcPr>
          <w:p w14:paraId="171431DD" w14:textId="77777777" w:rsidR="00462EBD" w:rsidRPr="00462EBD" w:rsidRDefault="00462EBD" w:rsidP="00462EBD">
            <w:r w:rsidRPr="00462EBD">
              <w:t>varchar(100)</w:t>
            </w:r>
          </w:p>
        </w:tc>
        <w:tc>
          <w:tcPr>
            <w:tcW w:w="1032" w:type="pct"/>
            <w:hideMark/>
          </w:tcPr>
          <w:p w14:paraId="7CC99E02" w14:textId="77777777" w:rsidR="00462EBD" w:rsidRPr="00462EBD" w:rsidRDefault="00462EBD" w:rsidP="00462EBD"/>
        </w:tc>
      </w:tr>
      <w:tr w:rsidR="00462EBD" w:rsidRPr="00462EBD" w14:paraId="3D0177BF" w14:textId="77777777" w:rsidTr="00462EBD">
        <w:trPr>
          <w:trHeight w:val="510"/>
        </w:trPr>
        <w:tc>
          <w:tcPr>
            <w:tcW w:w="1054" w:type="pct"/>
            <w:hideMark/>
          </w:tcPr>
          <w:p w14:paraId="1E150813" w14:textId="77777777" w:rsidR="00462EBD" w:rsidRPr="00462EBD" w:rsidRDefault="00462EBD" w:rsidP="00462EBD">
            <w:r w:rsidRPr="00462EBD">
              <w:t>is_active</w:t>
            </w:r>
          </w:p>
        </w:tc>
        <w:tc>
          <w:tcPr>
            <w:tcW w:w="1752" w:type="pct"/>
            <w:hideMark/>
          </w:tcPr>
          <w:p w14:paraId="27E38B62" w14:textId="77777777" w:rsidR="00462EBD" w:rsidRPr="00462EBD" w:rsidRDefault="00462EBD" w:rsidP="00462EBD">
            <w:r w:rsidRPr="00462EBD">
              <w:t>Trạng thái hoạt động</w:t>
            </w:r>
          </w:p>
        </w:tc>
        <w:tc>
          <w:tcPr>
            <w:tcW w:w="1162" w:type="pct"/>
            <w:hideMark/>
          </w:tcPr>
          <w:p w14:paraId="5F66F735" w14:textId="77777777" w:rsidR="00462EBD" w:rsidRPr="00462EBD" w:rsidRDefault="00462EBD" w:rsidP="00462EBD">
            <w:r w:rsidRPr="00462EBD">
              <w:t>bool</w:t>
            </w:r>
          </w:p>
        </w:tc>
        <w:tc>
          <w:tcPr>
            <w:tcW w:w="1032" w:type="pct"/>
            <w:hideMark/>
          </w:tcPr>
          <w:p w14:paraId="0C268679" w14:textId="77777777" w:rsidR="00462EBD" w:rsidRPr="00462EBD" w:rsidRDefault="00462EBD" w:rsidP="00462EBD"/>
        </w:tc>
      </w:tr>
    </w:tbl>
    <w:p w14:paraId="15020234" w14:textId="77777777" w:rsidR="00462EBD" w:rsidRDefault="00462EBD" w:rsidP="00462EBD"/>
    <w:p w14:paraId="2D6CD382" w14:textId="6D956876" w:rsidR="00462EBD" w:rsidRDefault="00AF26BE" w:rsidP="00AF26BE">
      <w:pPr>
        <w:pStyle w:val="table"/>
      </w:pPr>
      <w:bookmarkStart w:id="98" w:name="_Toc218731288"/>
      <w:bookmarkStart w:id="99" w:name="_Toc218749040"/>
      <w:r>
        <w:t>Bảng 2.3 Bảng cart</w:t>
      </w:r>
      <w:bookmarkEnd w:id="98"/>
      <w:bookmarkEnd w:id="99"/>
    </w:p>
    <w:tbl>
      <w:tblPr>
        <w:tblStyle w:val="TableGrid"/>
        <w:tblW w:w="5000" w:type="pct"/>
        <w:tblLook w:val="04A0" w:firstRow="1" w:lastRow="0" w:firstColumn="1" w:lastColumn="0" w:noHBand="0" w:noVBand="1"/>
      </w:tblPr>
      <w:tblGrid>
        <w:gridCol w:w="1650"/>
        <w:gridCol w:w="1995"/>
        <w:gridCol w:w="1740"/>
        <w:gridCol w:w="3677"/>
      </w:tblGrid>
      <w:tr w:rsidR="00462EBD" w:rsidRPr="00462EBD" w14:paraId="0644FBC1" w14:textId="77777777" w:rsidTr="00AF26BE">
        <w:trPr>
          <w:trHeight w:val="454"/>
        </w:trPr>
        <w:tc>
          <w:tcPr>
            <w:tcW w:w="910" w:type="pct"/>
            <w:hideMark/>
          </w:tcPr>
          <w:p w14:paraId="6ABA9271" w14:textId="77777777" w:rsidR="00462EBD" w:rsidRPr="00462EBD" w:rsidRDefault="00462EBD" w:rsidP="00462EBD">
            <w:pPr>
              <w:rPr>
                <w:b/>
                <w:bCs/>
              </w:rPr>
            </w:pPr>
            <w:r w:rsidRPr="00462EBD">
              <w:rPr>
                <w:b/>
                <w:bCs/>
              </w:rPr>
              <w:t>Thuộc tính</w:t>
            </w:r>
          </w:p>
        </w:tc>
        <w:tc>
          <w:tcPr>
            <w:tcW w:w="1101" w:type="pct"/>
            <w:hideMark/>
          </w:tcPr>
          <w:p w14:paraId="1290EB2B" w14:textId="77777777" w:rsidR="00462EBD" w:rsidRPr="00462EBD" w:rsidRDefault="00462EBD" w:rsidP="00462EBD">
            <w:pPr>
              <w:rPr>
                <w:b/>
                <w:bCs/>
              </w:rPr>
            </w:pPr>
            <w:r w:rsidRPr="00462EBD">
              <w:rPr>
                <w:b/>
                <w:bCs/>
              </w:rPr>
              <w:t>Mô tả</w:t>
            </w:r>
          </w:p>
        </w:tc>
        <w:tc>
          <w:tcPr>
            <w:tcW w:w="960" w:type="pct"/>
            <w:hideMark/>
          </w:tcPr>
          <w:p w14:paraId="5C9A9C99" w14:textId="77777777" w:rsidR="00462EBD" w:rsidRPr="00462EBD" w:rsidRDefault="00462EBD" w:rsidP="00462EBD">
            <w:pPr>
              <w:rPr>
                <w:b/>
                <w:bCs/>
              </w:rPr>
            </w:pPr>
            <w:r w:rsidRPr="00462EBD">
              <w:rPr>
                <w:b/>
                <w:bCs/>
              </w:rPr>
              <w:t>Kiểu dữ liệu</w:t>
            </w:r>
          </w:p>
        </w:tc>
        <w:tc>
          <w:tcPr>
            <w:tcW w:w="2029" w:type="pct"/>
            <w:hideMark/>
          </w:tcPr>
          <w:p w14:paraId="32767A77" w14:textId="77777777" w:rsidR="00462EBD" w:rsidRPr="00462EBD" w:rsidRDefault="00462EBD" w:rsidP="00462EBD">
            <w:pPr>
              <w:rPr>
                <w:b/>
                <w:bCs/>
              </w:rPr>
            </w:pPr>
            <w:r w:rsidRPr="00462EBD">
              <w:rPr>
                <w:b/>
                <w:bCs/>
              </w:rPr>
              <w:t>Ràng buộc</w:t>
            </w:r>
          </w:p>
        </w:tc>
      </w:tr>
      <w:tr w:rsidR="00462EBD" w:rsidRPr="00462EBD" w14:paraId="0FE69C51" w14:textId="77777777" w:rsidTr="00AF26BE">
        <w:trPr>
          <w:trHeight w:val="454"/>
        </w:trPr>
        <w:tc>
          <w:tcPr>
            <w:tcW w:w="910" w:type="pct"/>
            <w:hideMark/>
          </w:tcPr>
          <w:p w14:paraId="1F7ACA65" w14:textId="77777777" w:rsidR="00462EBD" w:rsidRPr="00462EBD" w:rsidRDefault="00462EBD" w:rsidP="00462EBD">
            <w:r w:rsidRPr="00462EBD">
              <w:t>cart_id</w:t>
            </w:r>
          </w:p>
        </w:tc>
        <w:tc>
          <w:tcPr>
            <w:tcW w:w="1101" w:type="pct"/>
            <w:hideMark/>
          </w:tcPr>
          <w:p w14:paraId="44B34FC5" w14:textId="77777777" w:rsidR="00462EBD" w:rsidRPr="00462EBD" w:rsidRDefault="00462EBD" w:rsidP="00462EBD">
            <w:r w:rsidRPr="00462EBD">
              <w:t>Mã giỏ hàng</w:t>
            </w:r>
          </w:p>
        </w:tc>
        <w:tc>
          <w:tcPr>
            <w:tcW w:w="960" w:type="pct"/>
            <w:hideMark/>
          </w:tcPr>
          <w:p w14:paraId="2E08128F" w14:textId="77777777" w:rsidR="00462EBD" w:rsidRPr="00462EBD" w:rsidRDefault="00462EBD" w:rsidP="00462EBD">
            <w:r w:rsidRPr="00462EBD">
              <w:t>varchar(20)</w:t>
            </w:r>
          </w:p>
        </w:tc>
        <w:tc>
          <w:tcPr>
            <w:tcW w:w="2029" w:type="pct"/>
            <w:hideMark/>
          </w:tcPr>
          <w:p w14:paraId="06BCB133" w14:textId="77777777" w:rsidR="00462EBD" w:rsidRPr="00462EBD" w:rsidRDefault="00462EBD" w:rsidP="00462EBD">
            <w:r w:rsidRPr="00462EBD">
              <w:t>PK</w:t>
            </w:r>
          </w:p>
        </w:tc>
      </w:tr>
      <w:tr w:rsidR="00462EBD" w:rsidRPr="00462EBD" w14:paraId="106721C9" w14:textId="77777777" w:rsidTr="00AF26BE">
        <w:trPr>
          <w:trHeight w:val="454"/>
        </w:trPr>
        <w:tc>
          <w:tcPr>
            <w:tcW w:w="910" w:type="pct"/>
            <w:hideMark/>
          </w:tcPr>
          <w:p w14:paraId="1D07780A" w14:textId="77777777" w:rsidR="00462EBD" w:rsidRPr="00462EBD" w:rsidRDefault="00462EBD" w:rsidP="00462EBD">
            <w:r w:rsidRPr="00462EBD">
              <w:t>customer_id</w:t>
            </w:r>
          </w:p>
        </w:tc>
        <w:tc>
          <w:tcPr>
            <w:tcW w:w="1101" w:type="pct"/>
            <w:hideMark/>
          </w:tcPr>
          <w:p w14:paraId="4294DC58" w14:textId="77777777" w:rsidR="00462EBD" w:rsidRPr="00462EBD" w:rsidRDefault="00462EBD" w:rsidP="00462EBD">
            <w:r w:rsidRPr="00462EBD">
              <w:t>Mã khách hàng</w:t>
            </w:r>
          </w:p>
        </w:tc>
        <w:tc>
          <w:tcPr>
            <w:tcW w:w="960" w:type="pct"/>
            <w:hideMark/>
          </w:tcPr>
          <w:p w14:paraId="63D5E519" w14:textId="77777777" w:rsidR="00462EBD" w:rsidRPr="00462EBD" w:rsidRDefault="00462EBD" w:rsidP="00462EBD">
            <w:r w:rsidRPr="00462EBD">
              <w:t>varchar(20)</w:t>
            </w:r>
          </w:p>
        </w:tc>
        <w:tc>
          <w:tcPr>
            <w:tcW w:w="2029" w:type="pct"/>
            <w:hideMark/>
          </w:tcPr>
          <w:p w14:paraId="1FC2D4B7" w14:textId="77777777" w:rsidR="00462EBD" w:rsidRPr="00462EBD" w:rsidRDefault="00462EBD" w:rsidP="00462EBD">
            <w:r w:rsidRPr="00462EBD">
              <w:t>FK → customer(customer_id)</w:t>
            </w:r>
          </w:p>
        </w:tc>
      </w:tr>
      <w:tr w:rsidR="00462EBD" w:rsidRPr="00462EBD" w14:paraId="3D33767B" w14:textId="77777777" w:rsidTr="00AF26BE">
        <w:trPr>
          <w:trHeight w:val="454"/>
        </w:trPr>
        <w:tc>
          <w:tcPr>
            <w:tcW w:w="910" w:type="pct"/>
            <w:hideMark/>
          </w:tcPr>
          <w:p w14:paraId="5F87E36D" w14:textId="77777777" w:rsidR="00462EBD" w:rsidRPr="00462EBD" w:rsidRDefault="00462EBD" w:rsidP="00462EBD">
            <w:r w:rsidRPr="00462EBD">
              <w:t>created_at</w:t>
            </w:r>
          </w:p>
        </w:tc>
        <w:tc>
          <w:tcPr>
            <w:tcW w:w="1101" w:type="pct"/>
            <w:hideMark/>
          </w:tcPr>
          <w:p w14:paraId="7B2CAA68" w14:textId="77777777" w:rsidR="00462EBD" w:rsidRPr="00462EBD" w:rsidRDefault="00462EBD" w:rsidP="00462EBD">
            <w:r w:rsidRPr="00462EBD">
              <w:t>Thời điểm tạo</w:t>
            </w:r>
          </w:p>
        </w:tc>
        <w:tc>
          <w:tcPr>
            <w:tcW w:w="960" w:type="pct"/>
            <w:hideMark/>
          </w:tcPr>
          <w:p w14:paraId="7B924180" w14:textId="77777777" w:rsidR="00462EBD" w:rsidRPr="00462EBD" w:rsidRDefault="00462EBD" w:rsidP="00462EBD">
            <w:r w:rsidRPr="00462EBD">
              <w:t>datetime</w:t>
            </w:r>
          </w:p>
        </w:tc>
        <w:tc>
          <w:tcPr>
            <w:tcW w:w="2029" w:type="pct"/>
            <w:hideMark/>
          </w:tcPr>
          <w:p w14:paraId="34E7D718" w14:textId="77777777" w:rsidR="00462EBD" w:rsidRPr="00462EBD" w:rsidRDefault="00462EBD" w:rsidP="00462EBD"/>
        </w:tc>
      </w:tr>
    </w:tbl>
    <w:p w14:paraId="4614F100" w14:textId="77777777" w:rsidR="00462EBD" w:rsidRDefault="00462EBD" w:rsidP="00462EBD"/>
    <w:p w14:paraId="7E691ECF" w14:textId="12C1792F" w:rsidR="00AF26BE" w:rsidRDefault="00AF26BE" w:rsidP="00AF26BE">
      <w:pPr>
        <w:pStyle w:val="table"/>
        <w:spacing w:line="276" w:lineRule="auto"/>
      </w:pPr>
      <w:bookmarkStart w:id="100" w:name="_Toc218731289"/>
      <w:bookmarkStart w:id="101" w:name="_Toc218749041"/>
      <w:r>
        <w:t>Bảng 2.4 Bảng product</w:t>
      </w:r>
      <w:bookmarkEnd w:id="100"/>
      <w:bookmarkEnd w:id="101"/>
    </w:p>
    <w:tbl>
      <w:tblPr>
        <w:tblStyle w:val="TableGrid"/>
        <w:tblW w:w="0" w:type="auto"/>
        <w:tblLook w:val="04A0" w:firstRow="1" w:lastRow="0" w:firstColumn="1" w:lastColumn="0" w:noHBand="0" w:noVBand="1"/>
      </w:tblPr>
      <w:tblGrid>
        <w:gridCol w:w="1747"/>
        <w:gridCol w:w="3057"/>
        <w:gridCol w:w="1583"/>
        <w:gridCol w:w="2675"/>
      </w:tblGrid>
      <w:tr w:rsidR="00462EBD" w:rsidRPr="00462EBD" w14:paraId="6D2197B1" w14:textId="77777777" w:rsidTr="00337158">
        <w:trPr>
          <w:trHeight w:val="567"/>
        </w:trPr>
        <w:tc>
          <w:tcPr>
            <w:tcW w:w="0" w:type="auto"/>
            <w:hideMark/>
          </w:tcPr>
          <w:p w14:paraId="2E21FDC4" w14:textId="77777777" w:rsidR="00462EBD" w:rsidRPr="00462EBD" w:rsidRDefault="00462EBD" w:rsidP="00462EBD">
            <w:pPr>
              <w:rPr>
                <w:b/>
                <w:bCs/>
              </w:rPr>
            </w:pPr>
            <w:r w:rsidRPr="00462EBD">
              <w:rPr>
                <w:b/>
                <w:bCs/>
              </w:rPr>
              <w:t>Thuộc tính</w:t>
            </w:r>
          </w:p>
        </w:tc>
        <w:tc>
          <w:tcPr>
            <w:tcW w:w="0" w:type="auto"/>
            <w:hideMark/>
          </w:tcPr>
          <w:p w14:paraId="691113F4" w14:textId="77777777" w:rsidR="00462EBD" w:rsidRPr="00462EBD" w:rsidRDefault="00462EBD" w:rsidP="00462EBD">
            <w:pPr>
              <w:rPr>
                <w:b/>
                <w:bCs/>
              </w:rPr>
            </w:pPr>
            <w:r w:rsidRPr="00462EBD">
              <w:rPr>
                <w:b/>
                <w:bCs/>
              </w:rPr>
              <w:t>Mô tả</w:t>
            </w:r>
          </w:p>
        </w:tc>
        <w:tc>
          <w:tcPr>
            <w:tcW w:w="0" w:type="auto"/>
            <w:hideMark/>
          </w:tcPr>
          <w:p w14:paraId="4F3769FB" w14:textId="77777777" w:rsidR="00462EBD" w:rsidRPr="00462EBD" w:rsidRDefault="00462EBD" w:rsidP="00462EBD">
            <w:pPr>
              <w:rPr>
                <w:b/>
                <w:bCs/>
              </w:rPr>
            </w:pPr>
            <w:r w:rsidRPr="00462EBD">
              <w:rPr>
                <w:b/>
                <w:bCs/>
              </w:rPr>
              <w:t>Kiểu dữ liệu</w:t>
            </w:r>
          </w:p>
        </w:tc>
        <w:tc>
          <w:tcPr>
            <w:tcW w:w="0" w:type="auto"/>
            <w:hideMark/>
          </w:tcPr>
          <w:p w14:paraId="1BE9A312" w14:textId="77777777" w:rsidR="00462EBD" w:rsidRPr="00462EBD" w:rsidRDefault="00462EBD" w:rsidP="00462EBD">
            <w:pPr>
              <w:rPr>
                <w:b/>
                <w:bCs/>
              </w:rPr>
            </w:pPr>
            <w:r w:rsidRPr="00462EBD">
              <w:rPr>
                <w:b/>
                <w:bCs/>
              </w:rPr>
              <w:t>Ràng buộc</w:t>
            </w:r>
          </w:p>
        </w:tc>
      </w:tr>
      <w:tr w:rsidR="00462EBD" w:rsidRPr="00462EBD" w14:paraId="4076C34B" w14:textId="77777777" w:rsidTr="00337158">
        <w:trPr>
          <w:trHeight w:val="567"/>
        </w:trPr>
        <w:tc>
          <w:tcPr>
            <w:tcW w:w="0" w:type="auto"/>
            <w:hideMark/>
          </w:tcPr>
          <w:p w14:paraId="3CC55D4F" w14:textId="77777777" w:rsidR="00462EBD" w:rsidRPr="00462EBD" w:rsidRDefault="00462EBD" w:rsidP="00462EBD">
            <w:r w:rsidRPr="00462EBD">
              <w:t>product_id</w:t>
            </w:r>
          </w:p>
        </w:tc>
        <w:tc>
          <w:tcPr>
            <w:tcW w:w="0" w:type="auto"/>
            <w:hideMark/>
          </w:tcPr>
          <w:p w14:paraId="7A996AD9" w14:textId="77777777" w:rsidR="00462EBD" w:rsidRPr="00462EBD" w:rsidRDefault="00462EBD" w:rsidP="00462EBD">
            <w:r w:rsidRPr="00462EBD">
              <w:t>Mã sản phẩm</w:t>
            </w:r>
          </w:p>
        </w:tc>
        <w:tc>
          <w:tcPr>
            <w:tcW w:w="0" w:type="auto"/>
            <w:hideMark/>
          </w:tcPr>
          <w:p w14:paraId="6AA50E26" w14:textId="77777777" w:rsidR="00462EBD" w:rsidRPr="00462EBD" w:rsidRDefault="00462EBD" w:rsidP="00462EBD">
            <w:r w:rsidRPr="00462EBD">
              <w:t>varchar(20)</w:t>
            </w:r>
          </w:p>
        </w:tc>
        <w:tc>
          <w:tcPr>
            <w:tcW w:w="0" w:type="auto"/>
            <w:hideMark/>
          </w:tcPr>
          <w:p w14:paraId="591CC9CE" w14:textId="77777777" w:rsidR="00462EBD" w:rsidRPr="00462EBD" w:rsidRDefault="00462EBD" w:rsidP="00462EBD">
            <w:r w:rsidRPr="00462EBD">
              <w:t>PK</w:t>
            </w:r>
          </w:p>
        </w:tc>
      </w:tr>
      <w:tr w:rsidR="00462EBD" w:rsidRPr="00462EBD" w14:paraId="4D203426" w14:textId="77777777" w:rsidTr="00337158">
        <w:trPr>
          <w:trHeight w:val="567"/>
        </w:trPr>
        <w:tc>
          <w:tcPr>
            <w:tcW w:w="0" w:type="auto"/>
            <w:hideMark/>
          </w:tcPr>
          <w:p w14:paraId="272EFDD2" w14:textId="77777777" w:rsidR="00462EBD" w:rsidRPr="00462EBD" w:rsidRDefault="00462EBD" w:rsidP="00462EBD">
            <w:r w:rsidRPr="00462EBD">
              <w:t>cart_id</w:t>
            </w:r>
          </w:p>
        </w:tc>
        <w:tc>
          <w:tcPr>
            <w:tcW w:w="0" w:type="auto"/>
            <w:hideMark/>
          </w:tcPr>
          <w:p w14:paraId="50CC3881" w14:textId="77777777" w:rsidR="00462EBD" w:rsidRPr="00462EBD" w:rsidRDefault="00462EBD" w:rsidP="00462EBD">
            <w:r w:rsidRPr="00462EBD">
              <w:t>Mã giỏ hàng liên quan</w:t>
            </w:r>
          </w:p>
        </w:tc>
        <w:tc>
          <w:tcPr>
            <w:tcW w:w="0" w:type="auto"/>
            <w:hideMark/>
          </w:tcPr>
          <w:p w14:paraId="45A09730" w14:textId="77777777" w:rsidR="00462EBD" w:rsidRPr="00462EBD" w:rsidRDefault="00462EBD" w:rsidP="00462EBD">
            <w:r w:rsidRPr="00462EBD">
              <w:t>varchar(20)</w:t>
            </w:r>
          </w:p>
        </w:tc>
        <w:tc>
          <w:tcPr>
            <w:tcW w:w="0" w:type="auto"/>
            <w:hideMark/>
          </w:tcPr>
          <w:p w14:paraId="3CD4DC9C" w14:textId="77777777" w:rsidR="00462EBD" w:rsidRPr="00462EBD" w:rsidRDefault="00462EBD" w:rsidP="00462EBD">
            <w:r w:rsidRPr="00462EBD">
              <w:t>FK → cart(cart_id)</w:t>
            </w:r>
          </w:p>
        </w:tc>
      </w:tr>
      <w:tr w:rsidR="00462EBD" w:rsidRPr="00462EBD" w14:paraId="49256141" w14:textId="77777777" w:rsidTr="00337158">
        <w:trPr>
          <w:trHeight w:val="567"/>
        </w:trPr>
        <w:tc>
          <w:tcPr>
            <w:tcW w:w="0" w:type="auto"/>
            <w:hideMark/>
          </w:tcPr>
          <w:p w14:paraId="677D69B9" w14:textId="77777777" w:rsidR="00462EBD" w:rsidRPr="00462EBD" w:rsidRDefault="00462EBD" w:rsidP="00462EBD">
            <w:r w:rsidRPr="00462EBD">
              <w:t>admin_id</w:t>
            </w:r>
          </w:p>
        </w:tc>
        <w:tc>
          <w:tcPr>
            <w:tcW w:w="0" w:type="auto"/>
            <w:hideMark/>
          </w:tcPr>
          <w:p w14:paraId="514DC8D4" w14:textId="77777777" w:rsidR="00462EBD" w:rsidRPr="00462EBD" w:rsidRDefault="00462EBD" w:rsidP="00462EBD">
            <w:r w:rsidRPr="00462EBD">
              <w:t>Mã quản trị viên tạo/cập nhật</w:t>
            </w:r>
          </w:p>
        </w:tc>
        <w:tc>
          <w:tcPr>
            <w:tcW w:w="0" w:type="auto"/>
            <w:hideMark/>
          </w:tcPr>
          <w:p w14:paraId="301E5910" w14:textId="77777777" w:rsidR="00462EBD" w:rsidRPr="00462EBD" w:rsidRDefault="00462EBD" w:rsidP="00462EBD">
            <w:r w:rsidRPr="00462EBD">
              <w:t>varchar(20)</w:t>
            </w:r>
          </w:p>
        </w:tc>
        <w:tc>
          <w:tcPr>
            <w:tcW w:w="0" w:type="auto"/>
            <w:hideMark/>
          </w:tcPr>
          <w:p w14:paraId="174B91CF" w14:textId="77777777" w:rsidR="00462EBD" w:rsidRPr="00462EBD" w:rsidRDefault="00462EBD" w:rsidP="00462EBD">
            <w:r w:rsidRPr="00462EBD">
              <w:t>FK → admin(admin_id)</w:t>
            </w:r>
          </w:p>
        </w:tc>
      </w:tr>
      <w:tr w:rsidR="00462EBD" w:rsidRPr="00462EBD" w14:paraId="64AAB6AF" w14:textId="77777777" w:rsidTr="00337158">
        <w:trPr>
          <w:trHeight w:val="567"/>
        </w:trPr>
        <w:tc>
          <w:tcPr>
            <w:tcW w:w="0" w:type="auto"/>
            <w:hideMark/>
          </w:tcPr>
          <w:p w14:paraId="3A10D727" w14:textId="77777777" w:rsidR="00462EBD" w:rsidRPr="00462EBD" w:rsidRDefault="00462EBD" w:rsidP="00462EBD">
            <w:r w:rsidRPr="00462EBD">
              <w:t>name</w:t>
            </w:r>
          </w:p>
        </w:tc>
        <w:tc>
          <w:tcPr>
            <w:tcW w:w="0" w:type="auto"/>
            <w:hideMark/>
          </w:tcPr>
          <w:p w14:paraId="331AB328" w14:textId="77777777" w:rsidR="00462EBD" w:rsidRPr="00462EBD" w:rsidRDefault="00462EBD" w:rsidP="00462EBD">
            <w:r w:rsidRPr="00462EBD">
              <w:t>Tên sản phẩm</w:t>
            </w:r>
          </w:p>
        </w:tc>
        <w:tc>
          <w:tcPr>
            <w:tcW w:w="0" w:type="auto"/>
            <w:hideMark/>
          </w:tcPr>
          <w:p w14:paraId="2257E405" w14:textId="77777777" w:rsidR="00462EBD" w:rsidRPr="00462EBD" w:rsidRDefault="00462EBD" w:rsidP="00462EBD">
            <w:r w:rsidRPr="00462EBD">
              <w:t>varchar(100)</w:t>
            </w:r>
          </w:p>
        </w:tc>
        <w:tc>
          <w:tcPr>
            <w:tcW w:w="0" w:type="auto"/>
            <w:hideMark/>
          </w:tcPr>
          <w:p w14:paraId="20D3492B" w14:textId="77777777" w:rsidR="00462EBD" w:rsidRPr="00462EBD" w:rsidRDefault="00462EBD" w:rsidP="00462EBD"/>
        </w:tc>
      </w:tr>
      <w:tr w:rsidR="00462EBD" w:rsidRPr="00462EBD" w14:paraId="5D5FB26E" w14:textId="77777777" w:rsidTr="00337158">
        <w:trPr>
          <w:trHeight w:val="567"/>
        </w:trPr>
        <w:tc>
          <w:tcPr>
            <w:tcW w:w="0" w:type="auto"/>
            <w:hideMark/>
          </w:tcPr>
          <w:p w14:paraId="042F3D08" w14:textId="77777777" w:rsidR="00462EBD" w:rsidRPr="00462EBD" w:rsidRDefault="00462EBD" w:rsidP="00462EBD">
            <w:r w:rsidRPr="00462EBD">
              <w:t>price</w:t>
            </w:r>
          </w:p>
        </w:tc>
        <w:tc>
          <w:tcPr>
            <w:tcW w:w="0" w:type="auto"/>
            <w:hideMark/>
          </w:tcPr>
          <w:p w14:paraId="23450D23" w14:textId="77777777" w:rsidR="00462EBD" w:rsidRPr="00462EBD" w:rsidRDefault="00462EBD" w:rsidP="00462EBD">
            <w:r w:rsidRPr="00462EBD">
              <w:t>Giá bán</w:t>
            </w:r>
          </w:p>
        </w:tc>
        <w:tc>
          <w:tcPr>
            <w:tcW w:w="0" w:type="auto"/>
            <w:hideMark/>
          </w:tcPr>
          <w:p w14:paraId="2B15B828" w14:textId="77777777" w:rsidR="00462EBD" w:rsidRPr="00462EBD" w:rsidRDefault="00462EBD" w:rsidP="00462EBD">
            <w:r w:rsidRPr="00462EBD">
              <w:t>int</w:t>
            </w:r>
          </w:p>
        </w:tc>
        <w:tc>
          <w:tcPr>
            <w:tcW w:w="0" w:type="auto"/>
            <w:hideMark/>
          </w:tcPr>
          <w:p w14:paraId="7B469219" w14:textId="77777777" w:rsidR="00462EBD" w:rsidRPr="00462EBD" w:rsidRDefault="00462EBD" w:rsidP="00462EBD"/>
        </w:tc>
      </w:tr>
      <w:tr w:rsidR="00462EBD" w:rsidRPr="00462EBD" w14:paraId="4AE4E1DC" w14:textId="77777777" w:rsidTr="00337158">
        <w:trPr>
          <w:trHeight w:val="567"/>
        </w:trPr>
        <w:tc>
          <w:tcPr>
            <w:tcW w:w="0" w:type="auto"/>
            <w:hideMark/>
          </w:tcPr>
          <w:p w14:paraId="3B4D0EC9" w14:textId="77777777" w:rsidR="00462EBD" w:rsidRPr="00462EBD" w:rsidRDefault="00462EBD" w:rsidP="00462EBD">
            <w:r w:rsidRPr="00462EBD">
              <w:lastRenderedPageBreak/>
              <w:t>stock_quantity</w:t>
            </w:r>
          </w:p>
        </w:tc>
        <w:tc>
          <w:tcPr>
            <w:tcW w:w="0" w:type="auto"/>
            <w:hideMark/>
          </w:tcPr>
          <w:p w14:paraId="163D1348" w14:textId="77777777" w:rsidR="00462EBD" w:rsidRPr="00462EBD" w:rsidRDefault="00462EBD" w:rsidP="00462EBD">
            <w:r w:rsidRPr="00462EBD">
              <w:t>Số lượng tồn kho</w:t>
            </w:r>
          </w:p>
        </w:tc>
        <w:tc>
          <w:tcPr>
            <w:tcW w:w="0" w:type="auto"/>
            <w:hideMark/>
          </w:tcPr>
          <w:p w14:paraId="401977F7" w14:textId="77777777" w:rsidR="00462EBD" w:rsidRPr="00462EBD" w:rsidRDefault="00462EBD" w:rsidP="00462EBD">
            <w:r w:rsidRPr="00462EBD">
              <w:t>int</w:t>
            </w:r>
          </w:p>
        </w:tc>
        <w:tc>
          <w:tcPr>
            <w:tcW w:w="0" w:type="auto"/>
            <w:hideMark/>
          </w:tcPr>
          <w:p w14:paraId="2C1C0B29" w14:textId="77777777" w:rsidR="00462EBD" w:rsidRPr="00462EBD" w:rsidRDefault="00462EBD" w:rsidP="00462EBD"/>
        </w:tc>
      </w:tr>
      <w:tr w:rsidR="00462EBD" w:rsidRPr="00462EBD" w14:paraId="5ADFB2DB" w14:textId="77777777" w:rsidTr="00337158">
        <w:trPr>
          <w:trHeight w:val="567"/>
        </w:trPr>
        <w:tc>
          <w:tcPr>
            <w:tcW w:w="0" w:type="auto"/>
            <w:hideMark/>
          </w:tcPr>
          <w:p w14:paraId="49B99714" w14:textId="77777777" w:rsidR="00462EBD" w:rsidRPr="00462EBD" w:rsidRDefault="00462EBD" w:rsidP="00462EBD">
            <w:r w:rsidRPr="00462EBD">
              <w:t>brand</w:t>
            </w:r>
          </w:p>
        </w:tc>
        <w:tc>
          <w:tcPr>
            <w:tcW w:w="0" w:type="auto"/>
            <w:hideMark/>
          </w:tcPr>
          <w:p w14:paraId="6FE5B227" w14:textId="77777777" w:rsidR="00462EBD" w:rsidRPr="00462EBD" w:rsidRDefault="00462EBD" w:rsidP="00462EBD">
            <w:r w:rsidRPr="00462EBD">
              <w:t>Thương hiệu</w:t>
            </w:r>
          </w:p>
        </w:tc>
        <w:tc>
          <w:tcPr>
            <w:tcW w:w="0" w:type="auto"/>
            <w:hideMark/>
          </w:tcPr>
          <w:p w14:paraId="59F084D7" w14:textId="77777777" w:rsidR="00462EBD" w:rsidRPr="00462EBD" w:rsidRDefault="00462EBD" w:rsidP="00462EBD">
            <w:r w:rsidRPr="00462EBD">
              <w:t>varchar(100)</w:t>
            </w:r>
          </w:p>
        </w:tc>
        <w:tc>
          <w:tcPr>
            <w:tcW w:w="0" w:type="auto"/>
            <w:hideMark/>
          </w:tcPr>
          <w:p w14:paraId="7B2523EA" w14:textId="77777777" w:rsidR="00462EBD" w:rsidRPr="00462EBD" w:rsidRDefault="00462EBD" w:rsidP="00462EBD"/>
        </w:tc>
      </w:tr>
      <w:tr w:rsidR="00462EBD" w:rsidRPr="00462EBD" w14:paraId="13AD2967" w14:textId="77777777" w:rsidTr="00337158">
        <w:trPr>
          <w:trHeight w:val="567"/>
        </w:trPr>
        <w:tc>
          <w:tcPr>
            <w:tcW w:w="0" w:type="auto"/>
            <w:hideMark/>
          </w:tcPr>
          <w:p w14:paraId="52DD564C" w14:textId="77777777" w:rsidR="00462EBD" w:rsidRPr="00462EBD" w:rsidRDefault="00462EBD" w:rsidP="00462EBD">
            <w:r w:rsidRPr="00462EBD">
              <w:t>is_active</w:t>
            </w:r>
          </w:p>
        </w:tc>
        <w:tc>
          <w:tcPr>
            <w:tcW w:w="0" w:type="auto"/>
            <w:hideMark/>
          </w:tcPr>
          <w:p w14:paraId="10447A2E" w14:textId="77777777" w:rsidR="00462EBD" w:rsidRPr="00462EBD" w:rsidRDefault="00462EBD" w:rsidP="00462EBD">
            <w:r w:rsidRPr="00462EBD">
              <w:t>Trạng thái hoạt động</w:t>
            </w:r>
          </w:p>
        </w:tc>
        <w:tc>
          <w:tcPr>
            <w:tcW w:w="0" w:type="auto"/>
            <w:hideMark/>
          </w:tcPr>
          <w:p w14:paraId="2E0FDEA6" w14:textId="77777777" w:rsidR="00462EBD" w:rsidRPr="00462EBD" w:rsidRDefault="00462EBD" w:rsidP="00462EBD">
            <w:r w:rsidRPr="00462EBD">
              <w:t>bool</w:t>
            </w:r>
          </w:p>
        </w:tc>
        <w:tc>
          <w:tcPr>
            <w:tcW w:w="0" w:type="auto"/>
            <w:hideMark/>
          </w:tcPr>
          <w:p w14:paraId="31DD5907" w14:textId="77777777" w:rsidR="00462EBD" w:rsidRPr="00462EBD" w:rsidRDefault="00462EBD" w:rsidP="00462EBD"/>
        </w:tc>
      </w:tr>
    </w:tbl>
    <w:p w14:paraId="0EDFB70B" w14:textId="77777777" w:rsidR="00AF26BE" w:rsidRDefault="00AF26BE" w:rsidP="00AF26BE"/>
    <w:p w14:paraId="45853637" w14:textId="347F334C" w:rsidR="00462EBD" w:rsidRDefault="00AF26BE" w:rsidP="00AF26BE">
      <w:pPr>
        <w:pStyle w:val="table"/>
      </w:pPr>
      <w:bookmarkStart w:id="102" w:name="_Toc218731290"/>
      <w:bookmarkStart w:id="103" w:name="_Toc218749042"/>
      <w:r>
        <w:t>Bảng 2.5 Bảng product_images</w:t>
      </w:r>
      <w:bookmarkEnd w:id="102"/>
      <w:bookmarkEnd w:id="103"/>
    </w:p>
    <w:tbl>
      <w:tblPr>
        <w:tblStyle w:val="TableGrid"/>
        <w:tblW w:w="5000" w:type="pct"/>
        <w:tblLook w:val="04A0" w:firstRow="1" w:lastRow="0" w:firstColumn="1" w:lastColumn="0" w:noHBand="0" w:noVBand="1"/>
      </w:tblPr>
      <w:tblGrid>
        <w:gridCol w:w="1558"/>
        <w:gridCol w:w="2496"/>
        <w:gridCol w:w="1720"/>
        <w:gridCol w:w="3288"/>
      </w:tblGrid>
      <w:tr w:rsidR="00462EBD" w:rsidRPr="00462EBD" w14:paraId="08FA4670" w14:textId="77777777" w:rsidTr="00AF26BE">
        <w:trPr>
          <w:trHeight w:val="454"/>
        </w:trPr>
        <w:tc>
          <w:tcPr>
            <w:tcW w:w="860" w:type="pct"/>
            <w:hideMark/>
          </w:tcPr>
          <w:p w14:paraId="5FC25CF4" w14:textId="77777777" w:rsidR="00462EBD" w:rsidRPr="00462EBD" w:rsidRDefault="00462EBD" w:rsidP="00462EBD">
            <w:pPr>
              <w:rPr>
                <w:b/>
                <w:bCs/>
              </w:rPr>
            </w:pPr>
            <w:r w:rsidRPr="00462EBD">
              <w:rPr>
                <w:b/>
                <w:bCs/>
              </w:rPr>
              <w:t>Thuộc tính</w:t>
            </w:r>
          </w:p>
        </w:tc>
        <w:tc>
          <w:tcPr>
            <w:tcW w:w="1377" w:type="pct"/>
            <w:hideMark/>
          </w:tcPr>
          <w:p w14:paraId="3E74D761" w14:textId="77777777" w:rsidR="00462EBD" w:rsidRPr="00462EBD" w:rsidRDefault="00462EBD" w:rsidP="00462EBD">
            <w:pPr>
              <w:rPr>
                <w:b/>
                <w:bCs/>
              </w:rPr>
            </w:pPr>
            <w:r w:rsidRPr="00462EBD">
              <w:rPr>
                <w:b/>
                <w:bCs/>
              </w:rPr>
              <w:t>Mô tả</w:t>
            </w:r>
          </w:p>
        </w:tc>
        <w:tc>
          <w:tcPr>
            <w:tcW w:w="949" w:type="pct"/>
            <w:hideMark/>
          </w:tcPr>
          <w:p w14:paraId="23777CCE" w14:textId="77777777" w:rsidR="00462EBD" w:rsidRPr="00462EBD" w:rsidRDefault="00462EBD" w:rsidP="00462EBD">
            <w:pPr>
              <w:rPr>
                <w:b/>
                <w:bCs/>
              </w:rPr>
            </w:pPr>
            <w:r w:rsidRPr="00462EBD">
              <w:rPr>
                <w:b/>
                <w:bCs/>
              </w:rPr>
              <w:t>Kiểu dữ liệu</w:t>
            </w:r>
          </w:p>
        </w:tc>
        <w:tc>
          <w:tcPr>
            <w:tcW w:w="1814" w:type="pct"/>
            <w:hideMark/>
          </w:tcPr>
          <w:p w14:paraId="39FBB923" w14:textId="77777777" w:rsidR="00462EBD" w:rsidRPr="00462EBD" w:rsidRDefault="00462EBD" w:rsidP="00462EBD">
            <w:pPr>
              <w:rPr>
                <w:b/>
                <w:bCs/>
              </w:rPr>
            </w:pPr>
            <w:r w:rsidRPr="00462EBD">
              <w:rPr>
                <w:b/>
                <w:bCs/>
              </w:rPr>
              <w:t>Ràng buộc</w:t>
            </w:r>
          </w:p>
        </w:tc>
      </w:tr>
      <w:tr w:rsidR="00462EBD" w:rsidRPr="00462EBD" w14:paraId="649B355A" w14:textId="77777777" w:rsidTr="00AF26BE">
        <w:trPr>
          <w:trHeight w:val="454"/>
        </w:trPr>
        <w:tc>
          <w:tcPr>
            <w:tcW w:w="860" w:type="pct"/>
            <w:hideMark/>
          </w:tcPr>
          <w:p w14:paraId="046CFE8C" w14:textId="77777777" w:rsidR="00462EBD" w:rsidRPr="00462EBD" w:rsidRDefault="00462EBD" w:rsidP="00462EBD">
            <w:r w:rsidRPr="00462EBD">
              <w:t>image_id</w:t>
            </w:r>
          </w:p>
        </w:tc>
        <w:tc>
          <w:tcPr>
            <w:tcW w:w="1377" w:type="pct"/>
            <w:hideMark/>
          </w:tcPr>
          <w:p w14:paraId="646DFBC0" w14:textId="77777777" w:rsidR="00462EBD" w:rsidRPr="00462EBD" w:rsidRDefault="00462EBD" w:rsidP="00462EBD">
            <w:r w:rsidRPr="00462EBD">
              <w:t>Mã ảnh sản phẩm</w:t>
            </w:r>
          </w:p>
        </w:tc>
        <w:tc>
          <w:tcPr>
            <w:tcW w:w="949" w:type="pct"/>
            <w:hideMark/>
          </w:tcPr>
          <w:p w14:paraId="6A5FEC1C" w14:textId="77777777" w:rsidR="00462EBD" w:rsidRPr="00462EBD" w:rsidRDefault="00462EBD" w:rsidP="00462EBD">
            <w:r w:rsidRPr="00462EBD">
              <w:t>varchar(20)</w:t>
            </w:r>
          </w:p>
        </w:tc>
        <w:tc>
          <w:tcPr>
            <w:tcW w:w="1814" w:type="pct"/>
            <w:hideMark/>
          </w:tcPr>
          <w:p w14:paraId="7CF1D592" w14:textId="77777777" w:rsidR="00462EBD" w:rsidRPr="00462EBD" w:rsidRDefault="00462EBD" w:rsidP="00462EBD">
            <w:r w:rsidRPr="00462EBD">
              <w:t>PK</w:t>
            </w:r>
          </w:p>
        </w:tc>
      </w:tr>
      <w:tr w:rsidR="00462EBD" w:rsidRPr="00462EBD" w14:paraId="2BD093BD" w14:textId="77777777" w:rsidTr="00AF26BE">
        <w:trPr>
          <w:trHeight w:val="454"/>
        </w:trPr>
        <w:tc>
          <w:tcPr>
            <w:tcW w:w="860" w:type="pct"/>
            <w:hideMark/>
          </w:tcPr>
          <w:p w14:paraId="315AAC84" w14:textId="77777777" w:rsidR="00462EBD" w:rsidRPr="00462EBD" w:rsidRDefault="00462EBD" w:rsidP="00462EBD">
            <w:r w:rsidRPr="00462EBD">
              <w:t>product_id</w:t>
            </w:r>
          </w:p>
        </w:tc>
        <w:tc>
          <w:tcPr>
            <w:tcW w:w="1377" w:type="pct"/>
            <w:hideMark/>
          </w:tcPr>
          <w:p w14:paraId="7E99103A" w14:textId="77777777" w:rsidR="00462EBD" w:rsidRPr="00462EBD" w:rsidRDefault="00462EBD" w:rsidP="00462EBD">
            <w:r w:rsidRPr="00462EBD">
              <w:t>Mã sản phẩm</w:t>
            </w:r>
          </w:p>
        </w:tc>
        <w:tc>
          <w:tcPr>
            <w:tcW w:w="949" w:type="pct"/>
            <w:hideMark/>
          </w:tcPr>
          <w:p w14:paraId="51107DD3" w14:textId="77777777" w:rsidR="00462EBD" w:rsidRPr="00462EBD" w:rsidRDefault="00462EBD" w:rsidP="00462EBD">
            <w:r w:rsidRPr="00462EBD">
              <w:t>varchar(20)</w:t>
            </w:r>
          </w:p>
        </w:tc>
        <w:tc>
          <w:tcPr>
            <w:tcW w:w="1814" w:type="pct"/>
            <w:hideMark/>
          </w:tcPr>
          <w:p w14:paraId="00B7F221" w14:textId="77777777" w:rsidR="00462EBD" w:rsidRPr="00462EBD" w:rsidRDefault="00462EBD" w:rsidP="00462EBD">
            <w:r w:rsidRPr="00462EBD">
              <w:t>FK → product(product_id)</w:t>
            </w:r>
          </w:p>
        </w:tc>
      </w:tr>
      <w:tr w:rsidR="00462EBD" w:rsidRPr="00462EBD" w14:paraId="60D85BE8" w14:textId="77777777" w:rsidTr="00AF26BE">
        <w:trPr>
          <w:trHeight w:val="454"/>
        </w:trPr>
        <w:tc>
          <w:tcPr>
            <w:tcW w:w="860" w:type="pct"/>
            <w:hideMark/>
          </w:tcPr>
          <w:p w14:paraId="7BC07287" w14:textId="77777777" w:rsidR="00462EBD" w:rsidRPr="00462EBD" w:rsidRDefault="00462EBD" w:rsidP="00462EBD">
            <w:r w:rsidRPr="00462EBD">
              <w:t>image_url</w:t>
            </w:r>
          </w:p>
        </w:tc>
        <w:tc>
          <w:tcPr>
            <w:tcW w:w="1377" w:type="pct"/>
            <w:hideMark/>
          </w:tcPr>
          <w:p w14:paraId="20F6AB94" w14:textId="77777777" w:rsidR="00462EBD" w:rsidRPr="00462EBD" w:rsidRDefault="00462EBD" w:rsidP="00462EBD">
            <w:r w:rsidRPr="00462EBD">
              <w:t>Đường dẫn ảnh</w:t>
            </w:r>
          </w:p>
        </w:tc>
        <w:tc>
          <w:tcPr>
            <w:tcW w:w="949" w:type="pct"/>
            <w:hideMark/>
          </w:tcPr>
          <w:p w14:paraId="322118AB" w14:textId="77777777" w:rsidR="00462EBD" w:rsidRPr="00462EBD" w:rsidRDefault="00462EBD" w:rsidP="00462EBD">
            <w:r w:rsidRPr="00462EBD">
              <w:t>varchar(100)</w:t>
            </w:r>
          </w:p>
        </w:tc>
        <w:tc>
          <w:tcPr>
            <w:tcW w:w="1814" w:type="pct"/>
            <w:hideMark/>
          </w:tcPr>
          <w:p w14:paraId="3ABC3209" w14:textId="77777777" w:rsidR="00462EBD" w:rsidRPr="00462EBD" w:rsidRDefault="00462EBD" w:rsidP="00462EBD"/>
        </w:tc>
      </w:tr>
      <w:tr w:rsidR="00462EBD" w:rsidRPr="00462EBD" w14:paraId="48AE896C" w14:textId="77777777" w:rsidTr="00AF26BE">
        <w:trPr>
          <w:trHeight w:val="454"/>
        </w:trPr>
        <w:tc>
          <w:tcPr>
            <w:tcW w:w="860" w:type="pct"/>
            <w:hideMark/>
          </w:tcPr>
          <w:p w14:paraId="674ACEE9" w14:textId="77777777" w:rsidR="00462EBD" w:rsidRPr="00462EBD" w:rsidRDefault="00462EBD" w:rsidP="00462EBD">
            <w:r w:rsidRPr="00462EBD">
              <w:t>is_primary</w:t>
            </w:r>
          </w:p>
        </w:tc>
        <w:tc>
          <w:tcPr>
            <w:tcW w:w="1377" w:type="pct"/>
            <w:hideMark/>
          </w:tcPr>
          <w:p w14:paraId="3BF0B59C" w14:textId="77777777" w:rsidR="00462EBD" w:rsidRPr="00462EBD" w:rsidRDefault="00462EBD" w:rsidP="00462EBD">
            <w:r w:rsidRPr="00462EBD">
              <w:t>Đánh dấu ảnh chính</w:t>
            </w:r>
          </w:p>
        </w:tc>
        <w:tc>
          <w:tcPr>
            <w:tcW w:w="949" w:type="pct"/>
            <w:hideMark/>
          </w:tcPr>
          <w:p w14:paraId="1C73E9E8" w14:textId="77777777" w:rsidR="00462EBD" w:rsidRPr="00462EBD" w:rsidRDefault="00462EBD" w:rsidP="00462EBD">
            <w:r w:rsidRPr="00462EBD">
              <w:t>varchar(100)</w:t>
            </w:r>
          </w:p>
        </w:tc>
        <w:tc>
          <w:tcPr>
            <w:tcW w:w="1814" w:type="pct"/>
            <w:hideMark/>
          </w:tcPr>
          <w:p w14:paraId="25E120A8" w14:textId="77777777" w:rsidR="00462EBD" w:rsidRPr="00462EBD" w:rsidRDefault="00462EBD" w:rsidP="00462EBD"/>
        </w:tc>
      </w:tr>
    </w:tbl>
    <w:p w14:paraId="7E0F5521" w14:textId="77777777" w:rsidR="00462EBD" w:rsidRDefault="00462EBD" w:rsidP="00462EBD"/>
    <w:p w14:paraId="04B25B8D" w14:textId="38D7201D" w:rsidR="00AF26BE" w:rsidRDefault="00AF26BE" w:rsidP="00AF26BE">
      <w:pPr>
        <w:pStyle w:val="table"/>
      </w:pPr>
      <w:bookmarkStart w:id="104" w:name="_Toc218731291"/>
      <w:bookmarkStart w:id="105" w:name="_Toc218749043"/>
      <w:r>
        <w:t>Bảng 2.6 Bảng category</w:t>
      </w:r>
      <w:bookmarkEnd w:id="104"/>
      <w:bookmarkEnd w:id="105"/>
    </w:p>
    <w:tbl>
      <w:tblPr>
        <w:tblStyle w:val="TableGrid"/>
        <w:tblW w:w="5000" w:type="pct"/>
        <w:tblLook w:val="04A0" w:firstRow="1" w:lastRow="0" w:firstColumn="1" w:lastColumn="0" w:noHBand="0" w:noVBand="1"/>
      </w:tblPr>
      <w:tblGrid>
        <w:gridCol w:w="1723"/>
        <w:gridCol w:w="3763"/>
        <w:gridCol w:w="1894"/>
        <w:gridCol w:w="1682"/>
      </w:tblGrid>
      <w:tr w:rsidR="00462EBD" w:rsidRPr="00462EBD" w14:paraId="7CE760F8" w14:textId="77777777" w:rsidTr="00AF26BE">
        <w:trPr>
          <w:trHeight w:val="397"/>
        </w:trPr>
        <w:tc>
          <w:tcPr>
            <w:tcW w:w="951" w:type="pct"/>
            <w:hideMark/>
          </w:tcPr>
          <w:p w14:paraId="05FC457E" w14:textId="77777777" w:rsidR="00462EBD" w:rsidRPr="00462EBD" w:rsidRDefault="00462EBD" w:rsidP="00462EBD">
            <w:pPr>
              <w:rPr>
                <w:b/>
                <w:bCs/>
              </w:rPr>
            </w:pPr>
            <w:r w:rsidRPr="00462EBD">
              <w:rPr>
                <w:b/>
                <w:bCs/>
              </w:rPr>
              <w:t>Thuộc tính</w:t>
            </w:r>
          </w:p>
        </w:tc>
        <w:tc>
          <w:tcPr>
            <w:tcW w:w="2076" w:type="pct"/>
            <w:hideMark/>
          </w:tcPr>
          <w:p w14:paraId="3A02B456" w14:textId="77777777" w:rsidR="00462EBD" w:rsidRPr="00462EBD" w:rsidRDefault="00462EBD" w:rsidP="00462EBD">
            <w:pPr>
              <w:rPr>
                <w:b/>
                <w:bCs/>
              </w:rPr>
            </w:pPr>
            <w:r w:rsidRPr="00462EBD">
              <w:rPr>
                <w:b/>
                <w:bCs/>
              </w:rPr>
              <w:t>Mô tả</w:t>
            </w:r>
          </w:p>
        </w:tc>
        <w:tc>
          <w:tcPr>
            <w:tcW w:w="1045" w:type="pct"/>
            <w:hideMark/>
          </w:tcPr>
          <w:p w14:paraId="14CD1E9D" w14:textId="77777777" w:rsidR="00462EBD" w:rsidRPr="00462EBD" w:rsidRDefault="00462EBD" w:rsidP="00462EBD">
            <w:pPr>
              <w:rPr>
                <w:b/>
                <w:bCs/>
              </w:rPr>
            </w:pPr>
            <w:r w:rsidRPr="00462EBD">
              <w:rPr>
                <w:b/>
                <w:bCs/>
              </w:rPr>
              <w:t>Kiểu dữ liệu</w:t>
            </w:r>
          </w:p>
        </w:tc>
        <w:tc>
          <w:tcPr>
            <w:tcW w:w="928" w:type="pct"/>
            <w:hideMark/>
          </w:tcPr>
          <w:p w14:paraId="1C1C1892" w14:textId="77777777" w:rsidR="00462EBD" w:rsidRPr="00462EBD" w:rsidRDefault="00462EBD" w:rsidP="00462EBD">
            <w:pPr>
              <w:rPr>
                <w:b/>
                <w:bCs/>
              </w:rPr>
            </w:pPr>
            <w:r w:rsidRPr="00462EBD">
              <w:rPr>
                <w:b/>
                <w:bCs/>
              </w:rPr>
              <w:t>Ràng buộc</w:t>
            </w:r>
          </w:p>
        </w:tc>
      </w:tr>
      <w:tr w:rsidR="00462EBD" w:rsidRPr="00462EBD" w14:paraId="19C6249D" w14:textId="77777777" w:rsidTr="00AF26BE">
        <w:trPr>
          <w:trHeight w:val="397"/>
        </w:trPr>
        <w:tc>
          <w:tcPr>
            <w:tcW w:w="951" w:type="pct"/>
            <w:hideMark/>
          </w:tcPr>
          <w:p w14:paraId="537FF251" w14:textId="77777777" w:rsidR="00462EBD" w:rsidRPr="00462EBD" w:rsidRDefault="00462EBD" w:rsidP="00462EBD">
            <w:r w:rsidRPr="00462EBD">
              <w:t>category_id</w:t>
            </w:r>
          </w:p>
        </w:tc>
        <w:tc>
          <w:tcPr>
            <w:tcW w:w="2076" w:type="pct"/>
            <w:hideMark/>
          </w:tcPr>
          <w:p w14:paraId="6E8000BD" w14:textId="77777777" w:rsidR="00462EBD" w:rsidRPr="00462EBD" w:rsidRDefault="00462EBD" w:rsidP="00462EBD">
            <w:r w:rsidRPr="00462EBD">
              <w:t>Mã danh mục</w:t>
            </w:r>
          </w:p>
        </w:tc>
        <w:tc>
          <w:tcPr>
            <w:tcW w:w="1045" w:type="pct"/>
            <w:hideMark/>
          </w:tcPr>
          <w:p w14:paraId="3FA94168" w14:textId="77777777" w:rsidR="00462EBD" w:rsidRPr="00462EBD" w:rsidRDefault="00462EBD" w:rsidP="00462EBD">
            <w:r w:rsidRPr="00462EBD">
              <w:t>varchar(20)</w:t>
            </w:r>
          </w:p>
        </w:tc>
        <w:tc>
          <w:tcPr>
            <w:tcW w:w="928" w:type="pct"/>
            <w:hideMark/>
          </w:tcPr>
          <w:p w14:paraId="5B3EF83D" w14:textId="77777777" w:rsidR="00462EBD" w:rsidRPr="00462EBD" w:rsidRDefault="00462EBD" w:rsidP="00462EBD">
            <w:r w:rsidRPr="00462EBD">
              <w:t>PK</w:t>
            </w:r>
          </w:p>
        </w:tc>
      </w:tr>
      <w:tr w:rsidR="00462EBD" w:rsidRPr="00462EBD" w14:paraId="4BCB49C3" w14:textId="77777777" w:rsidTr="00AF26BE">
        <w:trPr>
          <w:trHeight w:val="397"/>
        </w:trPr>
        <w:tc>
          <w:tcPr>
            <w:tcW w:w="951" w:type="pct"/>
            <w:hideMark/>
          </w:tcPr>
          <w:p w14:paraId="61775674" w14:textId="77777777" w:rsidR="00462EBD" w:rsidRPr="00462EBD" w:rsidRDefault="00462EBD" w:rsidP="00462EBD">
            <w:r w:rsidRPr="00462EBD">
              <w:t>admin_id</w:t>
            </w:r>
          </w:p>
        </w:tc>
        <w:tc>
          <w:tcPr>
            <w:tcW w:w="2076" w:type="pct"/>
            <w:hideMark/>
          </w:tcPr>
          <w:p w14:paraId="3A3C7B8E" w14:textId="77777777" w:rsidR="00462EBD" w:rsidRPr="00462EBD" w:rsidRDefault="00462EBD" w:rsidP="00462EBD">
            <w:r w:rsidRPr="00462EBD">
              <w:t>Mã quản trị viên quản lý</w:t>
            </w:r>
          </w:p>
        </w:tc>
        <w:tc>
          <w:tcPr>
            <w:tcW w:w="1045" w:type="pct"/>
            <w:hideMark/>
          </w:tcPr>
          <w:p w14:paraId="3D5CC124" w14:textId="77777777" w:rsidR="00462EBD" w:rsidRPr="00462EBD" w:rsidRDefault="00462EBD" w:rsidP="00462EBD">
            <w:r w:rsidRPr="00462EBD">
              <w:t>varchar(20)</w:t>
            </w:r>
          </w:p>
        </w:tc>
        <w:tc>
          <w:tcPr>
            <w:tcW w:w="928" w:type="pct"/>
            <w:hideMark/>
          </w:tcPr>
          <w:p w14:paraId="2A6A51A7" w14:textId="77777777" w:rsidR="00462EBD" w:rsidRPr="00462EBD" w:rsidRDefault="00462EBD" w:rsidP="00462EBD">
            <w:r w:rsidRPr="00462EBD">
              <w:t>FK</w:t>
            </w:r>
          </w:p>
        </w:tc>
      </w:tr>
      <w:tr w:rsidR="00462EBD" w:rsidRPr="00462EBD" w14:paraId="61E11D1B" w14:textId="77777777" w:rsidTr="00AF26BE">
        <w:trPr>
          <w:trHeight w:val="397"/>
        </w:trPr>
        <w:tc>
          <w:tcPr>
            <w:tcW w:w="951" w:type="pct"/>
            <w:hideMark/>
          </w:tcPr>
          <w:p w14:paraId="50D98C5D" w14:textId="77777777" w:rsidR="00462EBD" w:rsidRPr="00462EBD" w:rsidRDefault="00462EBD" w:rsidP="00462EBD">
            <w:r w:rsidRPr="00462EBD">
              <w:t>product_id</w:t>
            </w:r>
          </w:p>
        </w:tc>
        <w:tc>
          <w:tcPr>
            <w:tcW w:w="2076" w:type="pct"/>
            <w:hideMark/>
          </w:tcPr>
          <w:p w14:paraId="44EAB369" w14:textId="77777777" w:rsidR="00462EBD" w:rsidRPr="00A4474F" w:rsidRDefault="00462EBD" w:rsidP="00462EBD">
            <w:pPr>
              <w:rPr>
                <w:lang w:val="fr-FR"/>
              </w:rPr>
            </w:pPr>
            <w:r w:rsidRPr="00A4474F">
              <w:rPr>
                <w:lang w:val="fr-FR"/>
              </w:rPr>
              <w:t>Mã sản phẩm liên quan</w:t>
            </w:r>
          </w:p>
        </w:tc>
        <w:tc>
          <w:tcPr>
            <w:tcW w:w="1045" w:type="pct"/>
            <w:hideMark/>
          </w:tcPr>
          <w:p w14:paraId="7AF1A4FF" w14:textId="77777777" w:rsidR="00462EBD" w:rsidRPr="00462EBD" w:rsidRDefault="00462EBD" w:rsidP="00462EBD">
            <w:r w:rsidRPr="00462EBD">
              <w:t>varchar(20)</w:t>
            </w:r>
          </w:p>
        </w:tc>
        <w:tc>
          <w:tcPr>
            <w:tcW w:w="928" w:type="pct"/>
            <w:hideMark/>
          </w:tcPr>
          <w:p w14:paraId="2353D362" w14:textId="77777777" w:rsidR="00462EBD" w:rsidRPr="00462EBD" w:rsidRDefault="00462EBD" w:rsidP="00462EBD">
            <w:r w:rsidRPr="00462EBD">
              <w:t>FK</w:t>
            </w:r>
          </w:p>
        </w:tc>
      </w:tr>
      <w:tr w:rsidR="00462EBD" w:rsidRPr="00462EBD" w14:paraId="01275BC3" w14:textId="77777777" w:rsidTr="00AF26BE">
        <w:trPr>
          <w:trHeight w:val="397"/>
        </w:trPr>
        <w:tc>
          <w:tcPr>
            <w:tcW w:w="951" w:type="pct"/>
            <w:hideMark/>
          </w:tcPr>
          <w:p w14:paraId="14269217" w14:textId="77777777" w:rsidR="00462EBD" w:rsidRPr="00462EBD" w:rsidRDefault="00462EBD" w:rsidP="00462EBD">
            <w:r w:rsidRPr="00462EBD">
              <w:t>name</w:t>
            </w:r>
          </w:p>
        </w:tc>
        <w:tc>
          <w:tcPr>
            <w:tcW w:w="2076" w:type="pct"/>
            <w:hideMark/>
          </w:tcPr>
          <w:p w14:paraId="26BF4ACF" w14:textId="77777777" w:rsidR="00462EBD" w:rsidRPr="00462EBD" w:rsidRDefault="00462EBD" w:rsidP="00462EBD">
            <w:r w:rsidRPr="00462EBD">
              <w:t>Tên danh mục</w:t>
            </w:r>
          </w:p>
        </w:tc>
        <w:tc>
          <w:tcPr>
            <w:tcW w:w="1045" w:type="pct"/>
            <w:hideMark/>
          </w:tcPr>
          <w:p w14:paraId="13A5A17F" w14:textId="77777777" w:rsidR="00462EBD" w:rsidRPr="00462EBD" w:rsidRDefault="00462EBD" w:rsidP="00462EBD">
            <w:r w:rsidRPr="00462EBD">
              <w:t>varchar(100)</w:t>
            </w:r>
          </w:p>
        </w:tc>
        <w:tc>
          <w:tcPr>
            <w:tcW w:w="928" w:type="pct"/>
            <w:hideMark/>
          </w:tcPr>
          <w:p w14:paraId="543144C0" w14:textId="77777777" w:rsidR="00462EBD" w:rsidRPr="00462EBD" w:rsidRDefault="00462EBD" w:rsidP="00462EBD"/>
        </w:tc>
      </w:tr>
      <w:tr w:rsidR="00462EBD" w:rsidRPr="00462EBD" w14:paraId="336901F2" w14:textId="77777777" w:rsidTr="00AF26BE">
        <w:trPr>
          <w:trHeight w:val="397"/>
        </w:trPr>
        <w:tc>
          <w:tcPr>
            <w:tcW w:w="951" w:type="pct"/>
            <w:hideMark/>
          </w:tcPr>
          <w:p w14:paraId="5DF7EB6E" w14:textId="77777777" w:rsidR="00462EBD" w:rsidRPr="00462EBD" w:rsidRDefault="00462EBD" w:rsidP="00462EBD">
            <w:r w:rsidRPr="00462EBD">
              <w:t>slug</w:t>
            </w:r>
          </w:p>
        </w:tc>
        <w:tc>
          <w:tcPr>
            <w:tcW w:w="2076" w:type="pct"/>
            <w:hideMark/>
          </w:tcPr>
          <w:p w14:paraId="0B0FBF85" w14:textId="77777777" w:rsidR="00462EBD" w:rsidRPr="00462EBD" w:rsidRDefault="00462EBD" w:rsidP="00462EBD">
            <w:r w:rsidRPr="00462EBD">
              <w:t>Đường dẫn thân thiện (slug)</w:t>
            </w:r>
          </w:p>
        </w:tc>
        <w:tc>
          <w:tcPr>
            <w:tcW w:w="1045" w:type="pct"/>
            <w:hideMark/>
          </w:tcPr>
          <w:p w14:paraId="7633071D" w14:textId="77777777" w:rsidR="00462EBD" w:rsidRPr="00462EBD" w:rsidRDefault="00462EBD" w:rsidP="00462EBD">
            <w:r w:rsidRPr="00462EBD">
              <w:t>varchar(100)</w:t>
            </w:r>
          </w:p>
        </w:tc>
        <w:tc>
          <w:tcPr>
            <w:tcW w:w="928" w:type="pct"/>
            <w:hideMark/>
          </w:tcPr>
          <w:p w14:paraId="1EA4CD69" w14:textId="77777777" w:rsidR="00462EBD" w:rsidRPr="00462EBD" w:rsidRDefault="00462EBD" w:rsidP="00462EBD"/>
        </w:tc>
      </w:tr>
      <w:tr w:rsidR="00462EBD" w:rsidRPr="00462EBD" w14:paraId="12666A95" w14:textId="77777777" w:rsidTr="00AF26BE">
        <w:trPr>
          <w:trHeight w:val="397"/>
        </w:trPr>
        <w:tc>
          <w:tcPr>
            <w:tcW w:w="951" w:type="pct"/>
            <w:hideMark/>
          </w:tcPr>
          <w:p w14:paraId="5E7C81B8" w14:textId="77777777" w:rsidR="00462EBD" w:rsidRPr="00462EBD" w:rsidRDefault="00462EBD" w:rsidP="00462EBD">
            <w:r w:rsidRPr="00462EBD">
              <w:t>is_active</w:t>
            </w:r>
          </w:p>
        </w:tc>
        <w:tc>
          <w:tcPr>
            <w:tcW w:w="2076" w:type="pct"/>
            <w:hideMark/>
          </w:tcPr>
          <w:p w14:paraId="698963C1" w14:textId="77777777" w:rsidR="00462EBD" w:rsidRPr="00462EBD" w:rsidRDefault="00462EBD" w:rsidP="00462EBD">
            <w:r w:rsidRPr="00462EBD">
              <w:t>Trạng thái hoạt động</w:t>
            </w:r>
          </w:p>
        </w:tc>
        <w:tc>
          <w:tcPr>
            <w:tcW w:w="1045" w:type="pct"/>
            <w:hideMark/>
          </w:tcPr>
          <w:p w14:paraId="56C4E33D" w14:textId="77777777" w:rsidR="00462EBD" w:rsidRPr="00462EBD" w:rsidRDefault="00462EBD" w:rsidP="00462EBD">
            <w:r w:rsidRPr="00462EBD">
              <w:t>bool</w:t>
            </w:r>
          </w:p>
        </w:tc>
        <w:tc>
          <w:tcPr>
            <w:tcW w:w="928" w:type="pct"/>
            <w:hideMark/>
          </w:tcPr>
          <w:p w14:paraId="5A4E8C3A" w14:textId="77777777" w:rsidR="00462EBD" w:rsidRPr="00462EBD" w:rsidRDefault="00462EBD" w:rsidP="00462EBD"/>
        </w:tc>
      </w:tr>
    </w:tbl>
    <w:p w14:paraId="0EC79A74" w14:textId="77777777" w:rsidR="00462EBD" w:rsidRDefault="00462EBD" w:rsidP="00462EBD"/>
    <w:p w14:paraId="1893E9D4" w14:textId="0306FCF2" w:rsidR="007215FB" w:rsidRDefault="007215FB" w:rsidP="007215FB">
      <w:pPr>
        <w:pStyle w:val="table"/>
      </w:pPr>
      <w:bookmarkStart w:id="106" w:name="_Toc218731292"/>
      <w:bookmarkStart w:id="107" w:name="_Toc218749044"/>
      <w:r w:rsidRPr="007215FB">
        <w:t>Bảng 2.7: Bảng review</w:t>
      </w:r>
      <w:bookmarkEnd w:id="106"/>
      <w:bookmarkEnd w:id="107"/>
    </w:p>
    <w:tbl>
      <w:tblPr>
        <w:tblStyle w:val="TableGrid"/>
        <w:tblW w:w="5000" w:type="pct"/>
        <w:tblLook w:val="04A0" w:firstRow="1" w:lastRow="0" w:firstColumn="1" w:lastColumn="0" w:noHBand="0" w:noVBand="1"/>
      </w:tblPr>
      <w:tblGrid>
        <w:gridCol w:w="2050"/>
        <w:gridCol w:w="2927"/>
        <w:gridCol w:w="2164"/>
        <w:gridCol w:w="1921"/>
      </w:tblGrid>
      <w:tr w:rsidR="00462EBD" w:rsidRPr="00462EBD" w14:paraId="25C3B8D1" w14:textId="77777777" w:rsidTr="007215FB">
        <w:trPr>
          <w:trHeight w:val="397"/>
        </w:trPr>
        <w:tc>
          <w:tcPr>
            <w:tcW w:w="1131" w:type="pct"/>
            <w:hideMark/>
          </w:tcPr>
          <w:p w14:paraId="0CD51189" w14:textId="77777777" w:rsidR="00462EBD" w:rsidRPr="00462EBD" w:rsidRDefault="00462EBD" w:rsidP="00462EBD">
            <w:pPr>
              <w:rPr>
                <w:b/>
                <w:bCs/>
              </w:rPr>
            </w:pPr>
            <w:r w:rsidRPr="00462EBD">
              <w:rPr>
                <w:b/>
                <w:bCs/>
              </w:rPr>
              <w:t>Thuộc tính</w:t>
            </w:r>
          </w:p>
        </w:tc>
        <w:tc>
          <w:tcPr>
            <w:tcW w:w="1615" w:type="pct"/>
            <w:hideMark/>
          </w:tcPr>
          <w:p w14:paraId="650E5AE8" w14:textId="77777777" w:rsidR="00462EBD" w:rsidRPr="00462EBD" w:rsidRDefault="00462EBD" w:rsidP="00462EBD">
            <w:pPr>
              <w:rPr>
                <w:b/>
                <w:bCs/>
              </w:rPr>
            </w:pPr>
            <w:r w:rsidRPr="00462EBD">
              <w:rPr>
                <w:b/>
                <w:bCs/>
              </w:rPr>
              <w:t>Mô tả</w:t>
            </w:r>
          </w:p>
        </w:tc>
        <w:tc>
          <w:tcPr>
            <w:tcW w:w="1194" w:type="pct"/>
            <w:hideMark/>
          </w:tcPr>
          <w:p w14:paraId="72C26193" w14:textId="77777777" w:rsidR="00462EBD" w:rsidRPr="00462EBD" w:rsidRDefault="00462EBD" w:rsidP="00462EBD">
            <w:pPr>
              <w:rPr>
                <w:b/>
                <w:bCs/>
              </w:rPr>
            </w:pPr>
            <w:r w:rsidRPr="00462EBD">
              <w:rPr>
                <w:b/>
                <w:bCs/>
              </w:rPr>
              <w:t>Kiểu dữ liệu</w:t>
            </w:r>
          </w:p>
        </w:tc>
        <w:tc>
          <w:tcPr>
            <w:tcW w:w="1060" w:type="pct"/>
            <w:hideMark/>
          </w:tcPr>
          <w:p w14:paraId="262648CD" w14:textId="77777777" w:rsidR="00462EBD" w:rsidRPr="00462EBD" w:rsidRDefault="00462EBD" w:rsidP="00462EBD">
            <w:pPr>
              <w:rPr>
                <w:b/>
                <w:bCs/>
              </w:rPr>
            </w:pPr>
            <w:r w:rsidRPr="00462EBD">
              <w:rPr>
                <w:b/>
                <w:bCs/>
              </w:rPr>
              <w:t>Ràng buộc</w:t>
            </w:r>
          </w:p>
        </w:tc>
      </w:tr>
      <w:tr w:rsidR="00462EBD" w:rsidRPr="00462EBD" w14:paraId="5AC4F6F0" w14:textId="77777777" w:rsidTr="007215FB">
        <w:trPr>
          <w:trHeight w:val="397"/>
        </w:trPr>
        <w:tc>
          <w:tcPr>
            <w:tcW w:w="1131" w:type="pct"/>
            <w:hideMark/>
          </w:tcPr>
          <w:p w14:paraId="6095E352" w14:textId="77777777" w:rsidR="00462EBD" w:rsidRPr="00462EBD" w:rsidRDefault="00462EBD" w:rsidP="00462EBD">
            <w:r w:rsidRPr="00462EBD">
              <w:t>review_id</w:t>
            </w:r>
          </w:p>
        </w:tc>
        <w:tc>
          <w:tcPr>
            <w:tcW w:w="1615" w:type="pct"/>
            <w:hideMark/>
          </w:tcPr>
          <w:p w14:paraId="713E9FDF" w14:textId="77777777" w:rsidR="00462EBD" w:rsidRPr="00462EBD" w:rsidRDefault="00462EBD" w:rsidP="00462EBD">
            <w:r w:rsidRPr="00462EBD">
              <w:t>Mã đánh giá</w:t>
            </w:r>
          </w:p>
        </w:tc>
        <w:tc>
          <w:tcPr>
            <w:tcW w:w="1194" w:type="pct"/>
            <w:hideMark/>
          </w:tcPr>
          <w:p w14:paraId="0A881B1C" w14:textId="77777777" w:rsidR="00462EBD" w:rsidRPr="00462EBD" w:rsidRDefault="00462EBD" w:rsidP="00462EBD">
            <w:r w:rsidRPr="00462EBD">
              <w:t>varchar(20)</w:t>
            </w:r>
          </w:p>
        </w:tc>
        <w:tc>
          <w:tcPr>
            <w:tcW w:w="1060" w:type="pct"/>
            <w:hideMark/>
          </w:tcPr>
          <w:p w14:paraId="2284C6A2" w14:textId="77777777" w:rsidR="00462EBD" w:rsidRPr="00462EBD" w:rsidRDefault="00462EBD" w:rsidP="00462EBD">
            <w:r w:rsidRPr="00462EBD">
              <w:t>PK</w:t>
            </w:r>
          </w:p>
        </w:tc>
      </w:tr>
      <w:tr w:rsidR="00462EBD" w:rsidRPr="00462EBD" w14:paraId="63449165" w14:textId="77777777" w:rsidTr="007215FB">
        <w:trPr>
          <w:trHeight w:val="397"/>
        </w:trPr>
        <w:tc>
          <w:tcPr>
            <w:tcW w:w="1131" w:type="pct"/>
            <w:hideMark/>
          </w:tcPr>
          <w:p w14:paraId="514236F8" w14:textId="77777777" w:rsidR="00462EBD" w:rsidRPr="00462EBD" w:rsidRDefault="00462EBD" w:rsidP="00462EBD">
            <w:r w:rsidRPr="00462EBD">
              <w:t>customer_id</w:t>
            </w:r>
          </w:p>
        </w:tc>
        <w:tc>
          <w:tcPr>
            <w:tcW w:w="1615" w:type="pct"/>
            <w:hideMark/>
          </w:tcPr>
          <w:p w14:paraId="7443A381" w14:textId="77777777" w:rsidR="00462EBD" w:rsidRPr="00462EBD" w:rsidRDefault="00462EBD" w:rsidP="00462EBD">
            <w:r w:rsidRPr="00462EBD">
              <w:t>Mã khách hàng</w:t>
            </w:r>
          </w:p>
        </w:tc>
        <w:tc>
          <w:tcPr>
            <w:tcW w:w="1194" w:type="pct"/>
            <w:hideMark/>
          </w:tcPr>
          <w:p w14:paraId="61E47CC7" w14:textId="77777777" w:rsidR="00462EBD" w:rsidRPr="00462EBD" w:rsidRDefault="00462EBD" w:rsidP="00462EBD">
            <w:r w:rsidRPr="00462EBD">
              <w:t>varchar(20)</w:t>
            </w:r>
          </w:p>
        </w:tc>
        <w:tc>
          <w:tcPr>
            <w:tcW w:w="1060" w:type="pct"/>
            <w:hideMark/>
          </w:tcPr>
          <w:p w14:paraId="1593D44F" w14:textId="77777777" w:rsidR="00462EBD" w:rsidRPr="00462EBD" w:rsidRDefault="00462EBD" w:rsidP="00462EBD">
            <w:r w:rsidRPr="00462EBD">
              <w:t>FK</w:t>
            </w:r>
          </w:p>
        </w:tc>
      </w:tr>
      <w:tr w:rsidR="00462EBD" w:rsidRPr="00462EBD" w14:paraId="54FFDDA4" w14:textId="77777777" w:rsidTr="007215FB">
        <w:trPr>
          <w:trHeight w:val="397"/>
        </w:trPr>
        <w:tc>
          <w:tcPr>
            <w:tcW w:w="1131" w:type="pct"/>
            <w:hideMark/>
          </w:tcPr>
          <w:p w14:paraId="588AC075" w14:textId="77777777" w:rsidR="00462EBD" w:rsidRPr="00462EBD" w:rsidRDefault="00462EBD" w:rsidP="00462EBD">
            <w:r w:rsidRPr="00462EBD">
              <w:t>product_id</w:t>
            </w:r>
          </w:p>
        </w:tc>
        <w:tc>
          <w:tcPr>
            <w:tcW w:w="1615" w:type="pct"/>
            <w:hideMark/>
          </w:tcPr>
          <w:p w14:paraId="5E063081" w14:textId="77777777" w:rsidR="00462EBD" w:rsidRPr="00462EBD" w:rsidRDefault="00462EBD" w:rsidP="00462EBD">
            <w:r w:rsidRPr="00462EBD">
              <w:t>Mã sản phẩm</w:t>
            </w:r>
          </w:p>
        </w:tc>
        <w:tc>
          <w:tcPr>
            <w:tcW w:w="1194" w:type="pct"/>
            <w:hideMark/>
          </w:tcPr>
          <w:p w14:paraId="2E7FA333" w14:textId="77777777" w:rsidR="00462EBD" w:rsidRPr="00462EBD" w:rsidRDefault="00462EBD" w:rsidP="00462EBD">
            <w:r w:rsidRPr="00462EBD">
              <w:t>varchar(20)</w:t>
            </w:r>
          </w:p>
        </w:tc>
        <w:tc>
          <w:tcPr>
            <w:tcW w:w="1060" w:type="pct"/>
            <w:hideMark/>
          </w:tcPr>
          <w:p w14:paraId="71A4A94D" w14:textId="77777777" w:rsidR="00462EBD" w:rsidRPr="00462EBD" w:rsidRDefault="00462EBD" w:rsidP="00462EBD">
            <w:r w:rsidRPr="00462EBD">
              <w:t>FK</w:t>
            </w:r>
          </w:p>
        </w:tc>
      </w:tr>
      <w:tr w:rsidR="00462EBD" w:rsidRPr="00462EBD" w14:paraId="58AF1CED" w14:textId="77777777" w:rsidTr="007215FB">
        <w:trPr>
          <w:trHeight w:val="397"/>
        </w:trPr>
        <w:tc>
          <w:tcPr>
            <w:tcW w:w="1131" w:type="pct"/>
            <w:hideMark/>
          </w:tcPr>
          <w:p w14:paraId="76E6C15B" w14:textId="77777777" w:rsidR="00462EBD" w:rsidRPr="00462EBD" w:rsidRDefault="00462EBD" w:rsidP="00462EBD">
            <w:r w:rsidRPr="00462EBD">
              <w:t>rating</w:t>
            </w:r>
          </w:p>
        </w:tc>
        <w:tc>
          <w:tcPr>
            <w:tcW w:w="1615" w:type="pct"/>
            <w:hideMark/>
          </w:tcPr>
          <w:p w14:paraId="0D94A5AA" w14:textId="77777777" w:rsidR="00462EBD" w:rsidRPr="00462EBD" w:rsidRDefault="00462EBD" w:rsidP="00462EBD">
            <w:r w:rsidRPr="00462EBD">
              <w:t>Điểm đánh giá</w:t>
            </w:r>
          </w:p>
        </w:tc>
        <w:tc>
          <w:tcPr>
            <w:tcW w:w="1194" w:type="pct"/>
            <w:hideMark/>
          </w:tcPr>
          <w:p w14:paraId="1AA429ED" w14:textId="77777777" w:rsidR="00462EBD" w:rsidRPr="00462EBD" w:rsidRDefault="00462EBD" w:rsidP="00462EBD">
            <w:r w:rsidRPr="00462EBD">
              <w:t>varchar(20)</w:t>
            </w:r>
          </w:p>
        </w:tc>
        <w:tc>
          <w:tcPr>
            <w:tcW w:w="1060" w:type="pct"/>
            <w:hideMark/>
          </w:tcPr>
          <w:p w14:paraId="26E9214C" w14:textId="77777777" w:rsidR="00462EBD" w:rsidRPr="00462EBD" w:rsidRDefault="00462EBD" w:rsidP="00462EBD"/>
        </w:tc>
      </w:tr>
      <w:tr w:rsidR="00462EBD" w:rsidRPr="00462EBD" w14:paraId="264E4C26" w14:textId="77777777" w:rsidTr="007215FB">
        <w:trPr>
          <w:trHeight w:val="397"/>
        </w:trPr>
        <w:tc>
          <w:tcPr>
            <w:tcW w:w="1131" w:type="pct"/>
            <w:hideMark/>
          </w:tcPr>
          <w:p w14:paraId="50F59267" w14:textId="77777777" w:rsidR="00462EBD" w:rsidRPr="00462EBD" w:rsidRDefault="00462EBD" w:rsidP="00462EBD">
            <w:r w:rsidRPr="00462EBD">
              <w:t>comment</w:t>
            </w:r>
          </w:p>
        </w:tc>
        <w:tc>
          <w:tcPr>
            <w:tcW w:w="1615" w:type="pct"/>
            <w:hideMark/>
          </w:tcPr>
          <w:p w14:paraId="77FE5F3E" w14:textId="77777777" w:rsidR="00462EBD" w:rsidRPr="00462EBD" w:rsidRDefault="00462EBD" w:rsidP="00462EBD">
            <w:r w:rsidRPr="00462EBD">
              <w:t>Nội dung đánh giá</w:t>
            </w:r>
          </w:p>
        </w:tc>
        <w:tc>
          <w:tcPr>
            <w:tcW w:w="1194" w:type="pct"/>
            <w:hideMark/>
          </w:tcPr>
          <w:p w14:paraId="7498C7F4" w14:textId="77777777" w:rsidR="00462EBD" w:rsidRPr="00462EBD" w:rsidRDefault="00462EBD" w:rsidP="00462EBD">
            <w:r w:rsidRPr="00462EBD">
              <w:t>varchar(100)</w:t>
            </w:r>
          </w:p>
        </w:tc>
        <w:tc>
          <w:tcPr>
            <w:tcW w:w="1060" w:type="pct"/>
            <w:hideMark/>
          </w:tcPr>
          <w:p w14:paraId="243BD45A" w14:textId="77777777" w:rsidR="00462EBD" w:rsidRPr="00462EBD" w:rsidRDefault="00462EBD" w:rsidP="00462EBD"/>
        </w:tc>
      </w:tr>
      <w:tr w:rsidR="00462EBD" w:rsidRPr="00462EBD" w14:paraId="63CE33CC" w14:textId="77777777" w:rsidTr="007215FB">
        <w:trPr>
          <w:trHeight w:val="397"/>
        </w:trPr>
        <w:tc>
          <w:tcPr>
            <w:tcW w:w="1131" w:type="pct"/>
            <w:hideMark/>
          </w:tcPr>
          <w:p w14:paraId="24CC2446" w14:textId="77777777" w:rsidR="00462EBD" w:rsidRPr="00462EBD" w:rsidRDefault="00462EBD" w:rsidP="00462EBD">
            <w:r w:rsidRPr="00462EBD">
              <w:t>is_approved</w:t>
            </w:r>
          </w:p>
        </w:tc>
        <w:tc>
          <w:tcPr>
            <w:tcW w:w="1615" w:type="pct"/>
            <w:hideMark/>
          </w:tcPr>
          <w:p w14:paraId="46985C6F" w14:textId="77777777" w:rsidR="00462EBD" w:rsidRPr="00462EBD" w:rsidRDefault="00462EBD" w:rsidP="00462EBD">
            <w:r w:rsidRPr="00462EBD">
              <w:t>Trạng thái duyệt</w:t>
            </w:r>
          </w:p>
        </w:tc>
        <w:tc>
          <w:tcPr>
            <w:tcW w:w="1194" w:type="pct"/>
            <w:hideMark/>
          </w:tcPr>
          <w:p w14:paraId="5E1EE158" w14:textId="77777777" w:rsidR="00462EBD" w:rsidRPr="00462EBD" w:rsidRDefault="00462EBD" w:rsidP="00462EBD">
            <w:r w:rsidRPr="00462EBD">
              <w:t>bool</w:t>
            </w:r>
          </w:p>
        </w:tc>
        <w:tc>
          <w:tcPr>
            <w:tcW w:w="1060" w:type="pct"/>
            <w:hideMark/>
          </w:tcPr>
          <w:p w14:paraId="61B7D0B2" w14:textId="77777777" w:rsidR="00462EBD" w:rsidRPr="00462EBD" w:rsidRDefault="00462EBD" w:rsidP="00462EBD"/>
        </w:tc>
      </w:tr>
      <w:tr w:rsidR="00462EBD" w:rsidRPr="00462EBD" w14:paraId="3C8BB700" w14:textId="77777777" w:rsidTr="007215FB">
        <w:trPr>
          <w:trHeight w:val="397"/>
        </w:trPr>
        <w:tc>
          <w:tcPr>
            <w:tcW w:w="1131" w:type="pct"/>
            <w:hideMark/>
          </w:tcPr>
          <w:p w14:paraId="78A611F7" w14:textId="77777777" w:rsidR="00462EBD" w:rsidRPr="00462EBD" w:rsidRDefault="00462EBD" w:rsidP="00462EBD">
            <w:r w:rsidRPr="00462EBD">
              <w:t>created_at</w:t>
            </w:r>
          </w:p>
        </w:tc>
        <w:tc>
          <w:tcPr>
            <w:tcW w:w="1615" w:type="pct"/>
            <w:hideMark/>
          </w:tcPr>
          <w:p w14:paraId="160C3069" w14:textId="77777777" w:rsidR="00462EBD" w:rsidRPr="00462EBD" w:rsidRDefault="00462EBD" w:rsidP="00462EBD">
            <w:r w:rsidRPr="00462EBD">
              <w:t>Thời điểm tạo</w:t>
            </w:r>
          </w:p>
        </w:tc>
        <w:tc>
          <w:tcPr>
            <w:tcW w:w="1194" w:type="pct"/>
            <w:hideMark/>
          </w:tcPr>
          <w:p w14:paraId="6CA9F366" w14:textId="77777777" w:rsidR="00462EBD" w:rsidRPr="00462EBD" w:rsidRDefault="00462EBD" w:rsidP="00462EBD">
            <w:r w:rsidRPr="00462EBD">
              <w:t>datetime</w:t>
            </w:r>
          </w:p>
        </w:tc>
        <w:tc>
          <w:tcPr>
            <w:tcW w:w="1060" w:type="pct"/>
            <w:hideMark/>
          </w:tcPr>
          <w:p w14:paraId="4EEB864A" w14:textId="77777777" w:rsidR="00462EBD" w:rsidRPr="00462EBD" w:rsidRDefault="00462EBD" w:rsidP="00462EBD"/>
        </w:tc>
      </w:tr>
    </w:tbl>
    <w:p w14:paraId="32BBCFA9" w14:textId="77777777" w:rsidR="00462EBD" w:rsidRDefault="00462EBD" w:rsidP="00462EBD"/>
    <w:p w14:paraId="50ADCCAE" w14:textId="66D5DD0C" w:rsidR="007215FB" w:rsidRDefault="007215FB" w:rsidP="007215FB">
      <w:pPr>
        <w:pStyle w:val="table"/>
      </w:pPr>
      <w:bookmarkStart w:id="108" w:name="_Toc218731293"/>
      <w:bookmarkStart w:id="109" w:name="_Toc218749045"/>
      <w:r w:rsidRPr="007215FB">
        <w:t>Bảng 2.8: Bảng order</w:t>
      </w:r>
      <w:bookmarkEnd w:id="108"/>
      <w:bookmarkEnd w:id="109"/>
    </w:p>
    <w:tbl>
      <w:tblPr>
        <w:tblStyle w:val="TableGrid"/>
        <w:tblW w:w="5000" w:type="pct"/>
        <w:tblLook w:val="04A0" w:firstRow="1" w:lastRow="0" w:firstColumn="1" w:lastColumn="0" w:noHBand="0" w:noVBand="1"/>
      </w:tblPr>
      <w:tblGrid>
        <w:gridCol w:w="2424"/>
        <w:gridCol w:w="3050"/>
        <w:gridCol w:w="1901"/>
        <w:gridCol w:w="1687"/>
      </w:tblGrid>
      <w:tr w:rsidR="00462EBD" w:rsidRPr="00462EBD" w14:paraId="515780FF" w14:textId="77777777" w:rsidTr="007215FB">
        <w:trPr>
          <w:trHeight w:val="454"/>
        </w:trPr>
        <w:tc>
          <w:tcPr>
            <w:tcW w:w="1337" w:type="pct"/>
            <w:hideMark/>
          </w:tcPr>
          <w:p w14:paraId="1A0EC5ED" w14:textId="77777777" w:rsidR="00462EBD" w:rsidRPr="00462EBD" w:rsidRDefault="00462EBD" w:rsidP="00462EBD">
            <w:pPr>
              <w:rPr>
                <w:b/>
                <w:bCs/>
              </w:rPr>
            </w:pPr>
            <w:r w:rsidRPr="00462EBD">
              <w:rPr>
                <w:b/>
                <w:bCs/>
              </w:rPr>
              <w:t>Thuộc tính</w:t>
            </w:r>
          </w:p>
        </w:tc>
        <w:tc>
          <w:tcPr>
            <w:tcW w:w="1683" w:type="pct"/>
            <w:hideMark/>
          </w:tcPr>
          <w:p w14:paraId="43CBE712" w14:textId="77777777" w:rsidR="00462EBD" w:rsidRPr="00462EBD" w:rsidRDefault="00462EBD" w:rsidP="00462EBD">
            <w:pPr>
              <w:rPr>
                <w:b/>
                <w:bCs/>
              </w:rPr>
            </w:pPr>
            <w:r w:rsidRPr="00462EBD">
              <w:rPr>
                <w:b/>
                <w:bCs/>
              </w:rPr>
              <w:t>Mô tả</w:t>
            </w:r>
          </w:p>
        </w:tc>
        <w:tc>
          <w:tcPr>
            <w:tcW w:w="1049" w:type="pct"/>
            <w:hideMark/>
          </w:tcPr>
          <w:p w14:paraId="006C6C71" w14:textId="77777777" w:rsidR="00462EBD" w:rsidRPr="00462EBD" w:rsidRDefault="00462EBD" w:rsidP="00462EBD">
            <w:pPr>
              <w:rPr>
                <w:b/>
                <w:bCs/>
              </w:rPr>
            </w:pPr>
            <w:r w:rsidRPr="00462EBD">
              <w:rPr>
                <w:b/>
                <w:bCs/>
              </w:rPr>
              <w:t>Kiểu dữ liệu</w:t>
            </w:r>
          </w:p>
        </w:tc>
        <w:tc>
          <w:tcPr>
            <w:tcW w:w="931" w:type="pct"/>
            <w:hideMark/>
          </w:tcPr>
          <w:p w14:paraId="5A88E8CA" w14:textId="77777777" w:rsidR="00462EBD" w:rsidRPr="00462EBD" w:rsidRDefault="00462EBD" w:rsidP="00462EBD">
            <w:pPr>
              <w:rPr>
                <w:b/>
                <w:bCs/>
              </w:rPr>
            </w:pPr>
            <w:r w:rsidRPr="00462EBD">
              <w:rPr>
                <w:b/>
                <w:bCs/>
              </w:rPr>
              <w:t>Ràng buộc</w:t>
            </w:r>
          </w:p>
        </w:tc>
      </w:tr>
      <w:tr w:rsidR="00462EBD" w:rsidRPr="00462EBD" w14:paraId="3C5D000C" w14:textId="77777777" w:rsidTr="007215FB">
        <w:trPr>
          <w:trHeight w:val="454"/>
        </w:trPr>
        <w:tc>
          <w:tcPr>
            <w:tcW w:w="1337" w:type="pct"/>
            <w:hideMark/>
          </w:tcPr>
          <w:p w14:paraId="24FCA65B" w14:textId="77777777" w:rsidR="00462EBD" w:rsidRPr="00462EBD" w:rsidRDefault="00462EBD" w:rsidP="00462EBD">
            <w:r w:rsidRPr="00462EBD">
              <w:t>order_id</w:t>
            </w:r>
          </w:p>
        </w:tc>
        <w:tc>
          <w:tcPr>
            <w:tcW w:w="1683" w:type="pct"/>
            <w:hideMark/>
          </w:tcPr>
          <w:p w14:paraId="0B86C43C" w14:textId="77777777" w:rsidR="00462EBD" w:rsidRPr="00462EBD" w:rsidRDefault="00462EBD" w:rsidP="00462EBD">
            <w:r w:rsidRPr="00462EBD">
              <w:t>Mã đơn hàng</w:t>
            </w:r>
          </w:p>
        </w:tc>
        <w:tc>
          <w:tcPr>
            <w:tcW w:w="1049" w:type="pct"/>
            <w:hideMark/>
          </w:tcPr>
          <w:p w14:paraId="4C22D6BC" w14:textId="77777777" w:rsidR="00462EBD" w:rsidRPr="00462EBD" w:rsidRDefault="00462EBD" w:rsidP="00462EBD">
            <w:r w:rsidRPr="00462EBD">
              <w:t>varchar(20)</w:t>
            </w:r>
          </w:p>
        </w:tc>
        <w:tc>
          <w:tcPr>
            <w:tcW w:w="931" w:type="pct"/>
            <w:hideMark/>
          </w:tcPr>
          <w:p w14:paraId="6F94D930" w14:textId="77777777" w:rsidR="00462EBD" w:rsidRPr="00462EBD" w:rsidRDefault="00462EBD" w:rsidP="00462EBD">
            <w:r w:rsidRPr="00462EBD">
              <w:t>PK</w:t>
            </w:r>
          </w:p>
        </w:tc>
      </w:tr>
      <w:tr w:rsidR="00462EBD" w:rsidRPr="00462EBD" w14:paraId="5B4D626F" w14:textId="77777777" w:rsidTr="007215FB">
        <w:trPr>
          <w:trHeight w:val="454"/>
        </w:trPr>
        <w:tc>
          <w:tcPr>
            <w:tcW w:w="1337" w:type="pct"/>
            <w:hideMark/>
          </w:tcPr>
          <w:p w14:paraId="56D79EB4" w14:textId="77777777" w:rsidR="00462EBD" w:rsidRPr="00462EBD" w:rsidRDefault="00462EBD" w:rsidP="00462EBD">
            <w:r w:rsidRPr="00462EBD">
              <w:t>cart_id</w:t>
            </w:r>
          </w:p>
        </w:tc>
        <w:tc>
          <w:tcPr>
            <w:tcW w:w="1683" w:type="pct"/>
            <w:hideMark/>
          </w:tcPr>
          <w:p w14:paraId="28F05122" w14:textId="77777777" w:rsidR="00462EBD" w:rsidRPr="00462EBD" w:rsidRDefault="00462EBD" w:rsidP="00462EBD">
            <w:r w:rsidRPr="00462EBD">
              <w:t>Mã giỏ hàng</w:t>
            </w:r>
          </w:p>
        </w:tc>
        <w:tc>
          <w:tcPr>
            <w:tcW w:w="1049" w:type="pct"/>
            <w:hideMark/>
          </w:tcPr>
          <w:p w14:paraId="266554DA" w14:textId="77777777" w:rsidR="00462EBD" w:rsidRPr="00462EBD" w:rsidRDefault="00462EBD" w:rsidP="00462EBD">
            <w:r w:rsidRPr="00462EBD">
              <w:t>varchar(20)</w:t>
            </w:r>
          </w:p>
        </w:tc>
        <w:tc>
          <w:tcPr>
            <w:tcW w:w="931" w:type="pct"/>
            <w:hideMark/>
          </w:tcPr>
          <w:p w14:paraId="1874FE53" w14:textId="77777777" w:rsidR="00462EBD" w:rsidRPr="00462EBD" w:rsidRDefault="00462EBD" w:rsidP="00462EBD">
            <w:r w:rsidRPr="00462EBD">
              <w:t>FK</w:t>
            </w:r>
          </w:p>
        </w:tc>
      </w:tr>
      <w:tr w:rsidR="00462EBD" w:rsidRPr="00462EBD" w14:paraId="43ADE41D" w14:textId="77777777" w:rsidTr="007215FB">
        <w:trPr>
          <w:trHeight w:val="454"/>
        </w:trPr>
        <w:tc>
          <w:tcPr>
            <w:tcW w:w="1337" w:type="pct"/>
            <w:hideMark/>
          </w:tcPr>
          <w:p w14:paraId="42C62393" w14:textId="77777777" w:rsidR="00462EBD" w:rsidRPr="00462EBD" w:rsidRDefault="00462EBD" w:rsidP="00462EBD">
            <w:r w:rsidRPr="00462EBD">
              <w:t>admin_id</w:t>
            </w:r>
          </w:p>
        </w:tc>
        <w:tc>
          <w:tcPr>
            <w:tcW w:w="1683" w:type="pct"/>
            <w:hideMark/>
          </w:tcPr>
          <w:p w14:paraId="464FA3C8" w14:textId="77777777" w:rsidR="00462EBD" w:rsidRPr="00462EBD" w:rsidRDefault="00462EBD" w:rsidP="00462EBD">
            <w:r w:rsidRPr="00462EBD">
              <w:t>Mã quản trị viên xử lý</w:t>
            </w:r>
          </w:p>
        </w:tc>
        <w:tc>
          <w:tcPr>
            <w:tcW w:w="1049" w:type="pct"/>
            <w:hideMark/>
          </w:tcPr>
          <w:p w14:paraId="784B0047" w14:textId="77777777" w:rsidR="00462EBD" w:rsidRPr="00462EBD" w:rsidRDefault="00462EBD" w:rsidP="00462EBD">
            <w:r w:rsidRPr="00462EBD">
              <w:t>varchar(20)</w:t>
            </w:r>
          </w:p>
        </w:tc>
        <w:tc>
          <w:tcPr>
            <w:tcW w:w="931" w:type="pct"/>
            <w:hideMark/>
          </w:tcPr>
          <w:p w14:paraId="70568EB7" w14:textId="77777777" w:rsidR="00462EBD" w:rsidRPr="00462EBD" w:rsidRDefault="00462EBD" w:rsidP="00462EBD">
            <w:r w:rsidRPr="00462EBD">
              <w:t>FK</w:t>
            </w:r>
          </w:p>
        </w:tc>
      </w:tr>
      <w:tr w:rsidR="00462EBD" w:rsidRPr="00462EBD" w14:paraId="36BE66B5" w14:textId="77777777" w:rsidTr="007215FB">
        <w:trPr>
          <w:trHeight w:val="454"/>
        </w:trPr>
        <w:tc>
          <w:tcPr>
            <w:tcW w:w="1337" w:type="pct"/>
            <w:hideMark/>
          </w:tcPr>
          <w:p w14:paraId="0114FA17" w14:textId="77777777" w:rsidR="00462EBD" w:rsidRPr="00462EBD" w:rsidRDefault="00462EBD" w:rsidP="00462EBD">
            <w:r w:rsidRPr="00462EBD">
              <w:lastRenderedPageBreak/>
              <w:t>order_code</w:t>
            </w:r>
          </w:p>
        </w:tc>
        <w:tc>
          <w:tcPr>
            <w:tcW w:w="1683" w:type="pct"/>
            <w:hideMark/>
          </w:tcPr>
          <w:p w14:paraId="1CCAF7C2" w14:textId="77777777" w:rsidR="00462EBD" w:rsidRPr="00462EBD" w:rsidRDefault="00462EBD" w:rsidP="00462EBD">
            <w:r w:rsidRPr="00462EBD">
              <w:t>Mã đơn hàng hiển thị</w:t>
            </w:r>
          </w:p>
        </w:tc>
        <w:tc>
          <w:tcPr>
            <w:tcW w:w="1049" w:type="pct"/>
            <w:hideMark/>
          </w:tcPr>
          <w:p w14:paraId="318F982F" w14:textId="77777777" w:rsidR="00462EBD" w:rsidRPr="00462EBD" w:rsidRDefault="00462EBD" w:rsidP="00462EBD">
            <w:r w:rsidRPr="00462EBD">
              <w:t>varchar(20)</w:t>
            </w:r>
          </w:p>
        </w:tc>
        <w:tc>
          <w:tcPr>
            <w:tcW w:w="931" w:type="pct"/>
            <w:hideMark/>
          </w:tcPr>
          <w:p w14:paraId="6CCE05B8" w14:textId="77777777" w:rsidR="00462EBD" w:rsidRPr="00462EBD" w:rsidRDefault="00462EBD" w:rsidP="00462EBD"/>
        </w:tc>
      </w:tr>
      <w:tr w:rsidR="00462EBD" w:rsidRPr="00462EBD" w14:paraId="7D5EEE58" w14:textId="77777777" w:rsidTr="007215FB">
        <w:trPr>
          <w:trHeight w:val="454"/>
        </w:trPr>
        <w:tc>
          <w:tcPr>
            <w:tcW w:w="1337" w:type="pct"/>
            <w:hideMark/>
          </w:tcPr>
          <w:p w14:paraId="4176FD8E" w14:textId="77777777" w:rsidR="00462EBD" w:rsidRPr="00462EBD" w:rsidRDefault="00462EBD" w:rsidP="00462EBD">
            <w:r w:rsidRPr="00462EBD">
              <w:t>order_date</w:t>
            </w:r>
          </w:p>
        </w:tc>
        <w:tc>
          <w:tcPr>
            <w:tcW w:w="1683" w:type="pct"/>
            <w:hideMark/>
          </w:tcPr>
          <w:p w14:paraId="0CE9F539" w14:textId="77777777" w:rsidR="00462EBD" w:rsidRPr="00462EBD" w:rsidRDefault="00462EBD" w:rsidP="00462EBD">
            <w:r w:rsidRPr="00462EBD">
              <w:t>Ngày đặt hàng</w:t>
            </w:r>
          </w:p>
        </w:tc>
        <w:tc>
          <w:tcPr>
            <w:tcW w:w="1049" w:type="pct"/>
            <w:hideMark/>
          </w:tcPr>
          <w:p w14:paraId="06714DDF" w14:textId="77777777" w:rsidR="00462EBD" w:rsidRPr="00462EBD" w:rsidRDefault="00462EBD" w:rsidP="00462EBD">
            <w:r w:rsidRPr="00462EBD">
              <w:t>date</w:t>
            </w:r>
          </w:p>
        </w:tc>
        <w:tc>
          <w:tcPr>
            <w:tcW w:w="931" w:type="pct"/>
            <w:hideMark/>
          </w:tcPr>
          <w:p w14:paraId="43C52666" w14:textId="77777777" w:rsidR="00462EBD" w:rsidRPr="00462EBD" w:rsidRDefault="00462EBD" w:rsidP="00462EBD"/>
        </w:tc>
      </w:tr>
      <w:tr w:rsidR="00462EBD" w:rsidRPr="00462EBD" w14:paraId="6A4001EE" w14:textId="77777777" w:rsidTr="007215FB">
        <w:trPr>
          <w:trHeight w:val="454"/>
        </w:trPr>
        <w:tc>
          <w:tcPr>
            <w:tcW w:w="1337" w:type="pct"/>
            <w:hideMark/>
          </w:tcPr>
          <w:p w14:paraId="3DEA9743" w14:textId="77777777" w:rsidR="00462EBD" w:rsidRPr="00462EBD" w:rsidRDefault="00462EBD" w:rsidP="00462EBD">
            <w:r w:rsidRPr="00462EBD">
              <w:t>total_amount</w:t>
            </w:r>
          </w:p>
        </w:tc>
        <w:tc>
          <w:tcPr>
            <w:tcW w:w="1683" w:type="pct"/>
            <w:hideMark/>
          </w:tcPr>
          <w:p w14:paraId="6BB9B164" w14:textId="77777777" w:rsidR="00462EBD" w:rsidRPr="00462EBD" w:rsidRDefault="00462EBD" w:rsidP="00462EBD">
            <w:r w:rsidRPr="00462EBD">
              <w:t>Tổng tiền</w:t>
            </w:r>
          </w:p>
        </w:tc>
        <w:tc>
          <w:tcPr>
            <w:tcW w:w="1049" w:type="pct"/>
            <w:hideMark/>
          </w:tcPr>
          <w:p w14:paraId="4DD7312E" w14:textId="77777777" w:rsidR="00462EBD" w:rsidRPr="00462EBD" w:rsidRDefault="00462EBD" w:rsidP="00462EBD">
            <w:r w:rsidRPr="00462EBD">
              <w:t>bigint</w:t>
            </w:r>
          </w:p>
        </w:tc>
        <w:tc>
          <w:tcPr>
            <w:tcW w:w="931" w:type="pct"/>
            <w:hideMark/>
          </w:tcPr>
          <w:p w14:paraId="53868242" w14:textId="77777777" w:rsidR="00462EBD" w:rsidRPr="00462EBD" w:rsidRDefault="00462EBD" w:rsidP="00462EBD"/>
        </w:tc>
      </w:tr>
      <w:tr w:rsidR="00462EBD" w:rsidRPr="00462EBD" w14:paraId="638D25DC" w14:textId="77777777" w:rsidTr="007215FB">
        <w:trPr>
          <w:trHeight w:val="454"/>
        </w:trPr>
        <w:tc>
          <w:tcPr>
            <w:tcW w:w="1337" w:type="pct"/>
            <w:hideMark/>
          </w:tcPr>
          <w:p w14:paraId="3496ED24" w14:textId="77777777" w:rsidR="00462EBD" w:rsidRPr="00462EBD" w:rsidRDefault="00462EBD" w:rsidP="00462EBD">
            <w:r w:rsidRPr="00462EBD">
              <w:t>status</w:t>
            </w:r>
          </w:p>
        </w:tc>
        <w:tc>
          <w:tcPr>
            <w:tcW w:w="1683" w:type="pct"/>
            <w:hideMark/>
          </w:tcPr>
          <w:p w14:paraId="1D144437" w14:textId="77777777" w:rsidR="00462EBD" w:rsidRPr="00462EBD" w:rsidRDefault="00462EBD" w:rsidP="00462EBD">
            <w:r w:rsidRPr="00462EBD">
              <w:t>Trạng thái đơn hàng</w:t>
            </w:r>
          </w:p>
        </w:tc>
        <w:tc>
          <w:tcPr>
            <w:tcW w:w="1049" w:type="pct"/>
            <w:hideMark/>
          </w:tcPr>
          <w:p w14:paraId="2D89A60F" w14:textId="77777777" w:rsidR="00462EBD" w:rsidRPr="00462EBD" w:rsidRDefault="00462EBD" w:rsidP="00462EBD">
            <w:r w:rsidRPr="00462EBD">
              <w:t>varchar(50)</w:t>
            </w:r>
          </w:p>
        </w:tc>
        <w:tc>
          <w:tcPr>
            <w:tcW w:w="931" w:type="pct"/>
            <w:hideMark/>
          </w:tcPr>
          <w:p w14:paraId="14B44A25" w14:textId="77777777" w:rsidR="00462EBD" w:rsidRPr="00462EBD" w:rsidRDefault="00462EBD" w:rsidP="00462EBD"/>
        </w:tc>
      </w:tr>
      <w:tr w:rsidR="00462EBD" w:rsidRPr="00462EBD" w14:paraId="60474263" w14:textId="77777777" w:rsidTr="007215FB">
        <w:trPr>
          <w:trHeight w:val="454"/>
        </w:trPr>
        <w:tc>
          <w:tcPr>
            <w:tcW w:w="1337" w:type="pct"/>
            <w:hideMark/>
          </w:tcPr>
          <w:p w14:paraId="38F26082" w14:textId="77777777" w:rsidR="00462EBD" w:rsidRPr="00462EBD" w:rsidRDefault="00462EBD" w:rsidP="00462EBD">
            <w:r w:rsidRPr="00462EBD">
              <w:t>payment_status</w:t>
            </w:r>
          </w:p>
        </w:tc>
        <w:tc>
          <w:tcPr>
            <w:tcW w:w="1683" w:type="pct"/>
            <w:hideMark/>
          </w:tcPr>
          <w:p w14:paraId="456D312B" w14:textId="77777777" w:rsidR="00462EBD" w:rsidRPr="00462EBD" w:rsidRDefault="00462EBD" w:rsidP="00462EBD">
            <w:r w:rsidRPr="00462EBD">
              <w:t>Trạng thái thanh toán</w:t>
            </w:r>
          </w:p>
        </w:tc>
        <w:tc>
          <w:tcPr>
            <w:tcW w:w="1049" w:type="pct"/>
            <w:hideMark/>
          </w:tcPr>
          <w:p w14:paraId="09042594" w14:textId="77777777" w:rsidR="00462EBD" w:rsidRPr="00462EBD" w:rsidRDefault="00462EBD" w:rsidP="00462EBD">
            <w:r w:rsidRPr="00462EBD">
              <w:t>varchar(50)</w:t>
            </w:r>
          </w:p>
        </w:tc>
        <w:tc>
          <w:tcPr>
            <w:tcW w:w="931" w:type="pct"/>
            <w:hideMark/>
          </w:tcPr>
          <w:p w14:paraId="7F2241E7" w14:textId="77777777" w:rsidR="00462EBD" w:rsidRPr="00462EBD" w:rsidRDefault="00462EBD" w:rsidP="00462EBD"/>
        </w:tc>
      </w:tr>
      <w:tr w:rsidR="00462EBD" w:rsidRPr="00462EBD" w14:paraId="4B89CEA1" w14:textId="77777777" w:rsidTr="007215FB">
        <w:trPr>
          <w:trHeight w:val="454"/>
        </w:trPr>
        <w:tc>
          <w:tcPr>
            <w:tcW w:w="1337" w:type="pct"/>
            <w:hideMark/>
          </w:tcPr>
          <w:p w14:paraId="28CAB964" w14:textId="77777777" w:rsidR="00462EBD" w:rsidRPr="00462EBD" w:rsidRDefault="00462EBD" w:rsidP="00462EBD">
            <w:r w:rsidRPr="00462EBD">
              <w:t>paid_at</w:t>
            </w:r>
          </w:p>
        </w:tc>
        <w:tc>
          <w:tcPr>
            <w:tcW w:w="1683" w:type="pct"/>
            <w:hideMark/>
          </w:tcPr>
          <w:p w14:paraId="0436FA9D" w14:textId="77777777" w:rsidR="00462EBD" w:rsidRPr="00462EBD" w:rsidRDefault="00462EBD" w:rsidP="00462EBD">
            <w:r w:rsidRPr="00462EBD">
              <w:t>Thời điểm thanh toán</w:t>
            </w:r>
          </w:p>
        </w:tc>
        <w:tc>
          <w:tcPr>
            <w:tcW w:w="1049" w:type="pct"/>
            <w:hideMark/>
          </w:tcPr>
          <w:p w14:paraId="4C38FEE0" w14:textId="77777777" w:rsidR="00462EBD" w:rsidRPr="00462EBD" w:rsidRDefault="00462EBD" w:rsidP="00462EBD">
            <w:r w:rsidRPr="00462EBD">
              <w:t>datetime</w:t>
            </w:r>
          </w:p>
        </w:tc>
        <w:tc>
          <w:tcPr>
            <w:tcW w:w="931" w:type="pct"/>
            <w:hideMark/>
          </w:tcPr>
          <w:p w14:paraId="4196A6CD" w14:textId="77777777" w:rsidR="00462EBD" w:rsidRPr="00462EBD" w:rsidRDefault="00462EBD" w:rsidP="00462EBD"/>
        </w:tc>
      </w:tr>
      <w:tr w:rsidR="00462EBD" w:rsidRPr="00462EBD" w14:paraId="168EED4C" w14:textId="77777777" w:rsidTr="007215FB">
        <w:trPr>
          <w:trHeight w:val="454"/>
        </w:trPr>
        <w:tc>
          <w:tcPr>
            <w:tcW w:w="1337" w:type="pct"/>
            <w:hideMark/>
          </w:tcPr>
          <w:p w14:paraId="00C8CD42" w14:textId="77777777" w:rsidR="00462EBD" w:rsidRPr="00462EBD" w:rsidRDefault="00462EBD" w:rsidP="00462EBD">
            <w:r w:rsidRPr="00462EBD">
              <w:t>shipping_address</w:t>
            </w:r>
          </w:p>
        </w:tc>
        <w:tc>
          <w:tcPr>
            <w:tcW w:w="1683" w:type="pct"/>
            <w:hideMark/>
          </w:tcPr>
          <w:p w14:paraId="32771D7E" w14:textId="77777777" w:rsidR="00462EBD" w:rsidRPr="00462EBD" w:rsidRDefault="00462EBD" w:rsidP="00462EBD">
            <w:r w:rsidRPr="00462EBD">
              <w:t>Địa chỉ giao hàng</w:t>
            </w:r>
          </w:p>
        </w:tc>
        <w:tc>
          <w:tcPr>
            <w:tcW w:w="1049" w:type="pct"/>
            <w:hideMark/>
          </w:tcPr>
          <w:p w14:paraId="1EB32D50" w14:textId="77777777" w:rsidR="00462EBD" w:rsidRPr="00462EBD" w:rsidRDefault="00462EBD" w:rsidP="00462EBD">
            <w:r w:rsidRPr="00462EBD">
              <w:t>varchar(100)</w:t>
            </w:r>
          </w:p>
        </w:tc>
        <w:tc>
          <w:tcPr>
            <w:tcW w:w="931" w:type="pct"/>
            <w:hideMark/>
          </w:tcPr>
          <w:p w14:paraId="5ADE206D" w14:textId="77777777" w:rsidR="00462EBD" w:rsidRPr="00462EBD" w:rsidRDefault="00462EBD" w:rsidP="00462EBD"/>
        </w:tc>
      </w:tr>
    </w:tbl>
    <w:p w14:paraId="56865E47" w14:textId="77777777" w:rsidR="00462EBD" w:rsidRDefault="00462EBD" w:rsidP="00462EBD"/>
    <w:p w14:paraId="4D0FED87" w14:textId="6C8A61E7" w:rsidR="007215FB" w:rsidRDefault="007215FB" w:rsidP="007215FB">
      <w:pPr>
        <w:pStyle w:val="table"/>
      </w:pPr>
      <w:bookmarkStart w:id="110" w:name="_Toc218731294"/>
      <w:bookmarkStart w:id="111" w:name="_Toc218749046"/>
      <w:r w:rsidRPr="007215FB">
        <w:t>Bảng 2.9: Bảng payment_transaction</w:t>
      </w:r>
      <w:bookmarkEnd w:id="110"/>
      <w:bookmarkEnd w:id="111"/>
    </w:p>
    <w:tbl>
      <w:tblPr>
        <w:tblStyle w:val="TableGrid"/>
        <w:tblW w:w="5000" w:type="pct"/>
        <w:tblLook w:val="04A0" w:firstRow="1" w:lastRow="0" w:firstColumn="1" w:lastColumn="0" w:noHBand="0" w:noVBand="1"/>
      </w:tblPr>
      <w:tblGrid>
        <w:gridCol w:w="2021"/>
        <w:gridCol w:w="3516"/>
        <w:gridCol w:w="1881"/>
        <w:gridCol w:w="1644"/>
      </w:tblGrid>
      <w:tr w:rsidR="00462EBD" w:rsidRPr="00462EBD" w14:paraId="025745C0" w14:textId="77777777" w:rsidTr="007215FB">
        <w:trPr>
          <w:trHeight w:val="454"/>
        </w:trPr>
        <w:tc>
          <w:tcPr>
            <w:tcW w:w="1091" w:type="pct"/>
            <w:hideMark/>
          </w:tcPr>
          <w:p w14:paraId="624F822E" w14:textId="77777777" w:rsidR="00462EBD" w:rsidRPr="00462EBD" w:rsidRDefault="00462EBD" w:rsidP="00462EBD">
            <w:pPr>
              <w:rPr>
                <w:b/>
                <w:bCs/>
              </w:rPr>
            </w:pPr>
            <w:r w:rsidRPr="00462EBD">
              <w:rPr>
                <w:b/>
                <w:bCs/>
              </w:rPr>
              <w:t>Thuộc tính</w:t>
            </w:r>
          </w:p>
        </w:tc>
        <w:tc>
          <w:tcPr>
            <w:tcW w:w="1898" w:type="pct"/>
            <w:hideMark/>
          </w:tcPr>
          <w:p w14:paraId="1F4218D9" w14:textId="77777777" w:rsidR="00462EBD" w:rsidRPr="00462EBD" w:rsidRDefault="00462EBD" w:rsidP="00462EBD">
            <w:pPr>
              <w:rPr>
                <w:b/>
                <w:bCs/>
              </w:rPr>
            </w:pPr>
            <w:r w:rsidRPr="00462EBD">
              <w:rPr>
                <w:b/>
                <w:bCs/>
              </w:rPr>
              <w:t>Mô tả</w:t>
            </w:r>
          </w:p>
        </w:tc>
        <w:tc>
          <w:tcPr>
            <w:tcW w:w="1016" w:type="pct"/>
            <w:hideMark/>
          </w:tcPr>
          <w:p w14:paraId="45BFF328" w14:textId="77777777" w:rsidR="00462EBD" w:rsidRPr="00462EBD" w:rsidRDefault="00462EBD" w:rsidP="00462EBD">
            <w:pPr>
              <w:rPr>
                <w:b/>
                <w:bCs/>
              </w:rPr>
            </w:pPr>
            <w:r w:rsidRPr="00462EBD">
              <w:rPr>
                <w:b/>
                <w:bCs/>
              </w:rPr>
              <w:t>Kiểu dữ liệu</w:t>
            </w:r>
          </w:p>
        </w:tc>
        <w:tc>
          <w:tcPr>
            <w:tcW w:w="887" w:type="pct"/>
            <w:hideMark/>
          </w:tcPr>
          <w:p w14:paraId="6FE01374" w14:textId="77777777" w:rsidR="00462EBD" w:rsidRPr="00462EBD" w:rsidRDefault="00462EBD" w:rsidP="00462EBD">
            <w:pPr>
              <w:rPr>
                <w:b/>
                <w:bCs/>
              </w:rPr>
            </w:pPr>
            <w:r w:rsidRPr="00462EBD">
              <w:rPr>
                <w:b/>
                <w:bCs/>
              </w:rPr>
              <w:t>Ràng buộc</w:t>
            </w:r>
          </w:p>
        </w:tc>
      </w:tr>
      <w:tr w:rsidR="00462EBD" w:rsidRPr="00462EBD" w14:paraId="05BCC3D8" w14:textId="77777777" w:rsidTr="007215FB">
        <w:trPr>
          <w:trHeight w:val="454"/>
        </w:trPr>
        <w:tc>
          <w:tcPr>
            <w:tcW w:w="1091" w:type="pct"/>
            <w:hideMark/>
          </w:tcPr>
          <w:p w14:paraId="691B8CEC" w14:textId="77777777" w:rsidR="00462EBD" w:rsidRPr="00462EBD" w:rsidRDefault="00462EBD" w:rsidP="00462EBD">
            <w:r w:rsidRPr="00462EBD">
              <w:t>transaction_id</w:t>
            </w:r>
          </w:p>
        </w:tc>
        <w:tc>
          <w:tcPr>
            <w:tcW w:w="1898" w:type="pct"/>
            <w:hideMark/>
          </w:tcPr>
          <w:p w14:paraId="60FA2016" w14:textId="77777777" w:rsidR="00462EBD" w:rsidRPr="00462EBD" w:rsidRDefault="00462EBD" w:rsidP="00462EBD">
            <w:r w:rsidRPr="00462EBD">
              <w:t>Mã giao dịch thanh toán</w:t>
            </w:r>
          </w:p>
        </w:tc>
        <w:tc>
          <w:tcPr>
            <w:tcW w:w="1016" w:type="pct"/>
            <w:hideMark/>
          </w:tcPr>
          <w:p w14:paraId="76ADE17A" w14:textId="77777777" w:rsidR="00462EBD" w:rsidRPr="00462EBD" w:rsidRDefault="00462EBD" w:rsidP="00462EBD">
            <w:r w:rsidRPr="00462EBD">
              <w:t>varchar(20)</w:t>
            </w:r>
          </w:p>
        </w:tc>
        <w:tc>
          <w:tcPr>
            <w:tcW w:w="887" w:type="pct"/>
            <w:hideMark/>
          </w:tcPr>
          <w:p w14:paraId="07AFFE55" w14:textId="77777777" w:rsidR="00462EBD" w:rsidRPr="00462EBD" w:rsidRDefault="00462EBD" w:rsidP="00462EBD">
            <w:r w:rsidRPr="00462EBD">
              <w:t>PK</w:t>
            </w:r>
          </w:p>
        </w:tc>
      </w:tr>
      <w:tr w:rsidR="00462EBD" w:rsidRPr="00462EBD" w14:paraId="37BCA669" w14:textId="77777777" w:rsidTr="007215FB">
        <w:trPr>
          <w:trHeight w:val="454"/>
        </w:trPr>
        <w:tc>
          <w:tcPr>
            <w:tcW w:w="1091" w:type="pct"/>
            <w:hideMark/>
          </w:tcPr>
          <w:p w14:paraId="35B1FB74" w14:textId="77777777" w:rsidR="00462EBD" w:rsidRPr="00462EBD" w:rsidRDefault="00462EBD" w:rsidP="00462EBD">
            <w:r w:rsidRPr="00462EBD">
              <w:t>order_id</w:t>
            </w:r>
          </w:p>
        </w:tc>
        <w:tc>
          <w:tcPr>
            <w:tcW w:w="1898" w:type="pct"/>
            <w:hideMark/>
          </w:tcPr>
          <w:p w14:paraId="08085DA5" w14:textId="77777777" w:rsidR="00462EBD" w:rsidRPr="00462EBD" w:rsidRDefault="00462EBD" w:rsidP="00462EBD">
            <w:r w:rsidRPr="00462EBD">
              <w:t>Mã đơn hàng</w:t>
            </w:r>
          </w:p>
        </w:tc>
        <w:tc>
          <w:tcPr>
            <w:tcW w:w="1016" w:type="pct"/>
            <w:hideMark/>
          </w:tcPr>
          <w:p w14:paraId="43FD47E0" w14:textId="77777777" w:rsidR="00462EBD" w:rsidRPr="00462EBD" w:rsidRDefault="00462EBD" w:rsidP="00462EBD">
            <w:r w:rsidRPr="00462EBD">
              <w:t>varchar(20)</w:t>
            </w:r>
          </w:p>
        </w:tc>
        <w:tc>
          <w:tcPr>
            <w:tcW w:w="887" w:type="pct"/>
            <w:hideMark/>
          </w:tcPr>
          <w:p w14:paraId="66BB3A68" w14:textId="77777777" w:rsidR="00462EBD" w:rsidRPr="00462EBD" w:rsidRDefault="00462EBD" w:rsidP="00462EBD">
            <w:r w:rsidRPr="00462EBD">
              <w:t>FK</w:t>
            </w:r>
          </w:p>
        </w:tc>
      </w:tr>
      <w:tr w:rsidR="00462EBD" w:rsidRPr="00462EBD" w14:paraId="3B450C44" w14:textId="77777777" w:rsidTr="007215FB">
        <w:trPr>
          <w:trHeight w:val="454"/>
        </w:trPr>
        <w:tc>
          <w:tcPr>
            <w:tcW w:w="1091" w:type="pct"/>
            <w:hideMark/>
          </w:tcPr>
          <w:p w14:paraId="5B48E2EF" w14:textId="77777777" w:rsidR="00462EBD" w:rsidRPr="00462EBD" w:rsidRDefault="00462EBD" w:rsidP="00462EBD">
            <w:r w:rsidRPr="00462EBD">
              <w:t>request_id</w:t>
            </w:r>
          </w:p>
        </w:tc>
        <w:tc>
          <w:tcPr>
            <w:tcW w:w="1898" w:type="pct"/>
            <w:hideMark/>
          </w:tcPr>
          <w:p w14:paraId="1636CE08" w14:textId="77777777" w:rsidR="00462EBD" w:rsidRPr="00462EBD" w:rsidRDefault="00462EBD" w:rsidP="00462EBD">
            <w:r w:rsidRPr="00462EBD">
              <w:t>Mã yêu cầu/đối soát</w:t>
            </w:r>
          </w:p>
        </w:tc>
        <w:tc>
          <w:tcPr>
            <w:tcW w:w="1016" w:type="pct"/>
            <w:hideMark/>
          </w:tcPr>
          <w:p w14:paraId="4F8ACF43" w14:textId="77777777" w:rsidR="00462EBD" w:rsidRPr="00462EBD" w:rsidRDefault="00462EBD" w:rsidP="00462EBD">
            <w:r w:rsidRPr="00462EBD">
              <w:t>varchar(20)</w:t>
            </w:r>
          </w:p>
        </w:tc>
        <w:tc>
          <w:tcPr>
            <w:tcW w:w="887" w:type="pct"/>
            <w:hideMark/>
          </w:tcPr>
          <w:p w14:paraId="1B3E2CB0" w14:textId="77777777" w:rsidR="00462EBD" w:rsidRPr="00462EBD" w:rsidRDefault="00462EBD" w:rsidP="00462EBD"/>
        </w:tc>
      </w:tr>
      <w:tr w:rsidR="00462EBD" w:rsidRPr="00462EBD" w14:paraId="76E21810" w14:textId="77777777" w:rsidTr="007215FB">
        <w:trPr>
          <w:trHeight w:val="454"/>
        </w:trPr>
        <w:tc>
          <w:tcPr>
            <w:tcW w:w="1091" w:type="pct"/>
            <w:hideMark/>
          </w:tcPr>
          <w:p w14:paraId="62F46C9C" w14:textId="77777777" w:rsidR="00462EBD" w:rsidRPr="00462EBD" w:rsidRDefault="00462EBD" w:rsidP="00462EBD">
            <w:r w:rsidRPr="00462EBD">
              <w:t>amount</w:t>
            </w:r>
          </w:p>
        </w:tc>
        <w:tc>
          <w:tcPr>
            <w:tcW w:w="1898" w:type="pct"/>
            <w:hideMark/>
          </w:tcPr>
          <w:p w14:paraId="55F789B1" w14:textId="77777777" w:rsidR="00462EBD" w:rsidRPr="00462EBD" w:rsidRDefault="00462EBD" w:rsidP="00462EBD">
            <w:r w:rsidRPr="00462EBD">
              <w:t>Số tiền</w:t>
            </w:r>
          </w:p>
        </w:tc>
        <w:tc>
          <w:tcPr>
            <w:tcW w:w="1016" w:type="pct"/>
            <w:hideMark/>
          </w:tcPr>
          <w:p w14:paraId="146A3028" w14:textId="77777777" w:rsidR="00462EBD" w:rsidRPr="00462EBD" w:rsidRDefault="00462EBD" w:rsidP="00462EBD">
            <w:r w:rsidRPr="00462EBD">
              <w:t>bigint</w:t>
            </w:r>
          </w:p>
        </w:tc>
        <w:tc>
          <w:tcPr>
            <w:tcW w:w="887" w:type="pct"/>
            <w:hideMark/>
          </w:tcPr>
          <w:p w14:paraId="48C634BD" w14:textId="77777777" w:rsidR="00462EBD" w:rsidRPr="00462EBD" w:rsidRDefault="00462EBD" w:rsidP="00462EBD"/>
        </w:tc>
      </w:tr>
      <w:tr w:rsidR="00462EBD" w:rsidRPr="00462EBD" w14:paraId="3B67F142" w14:textId="77777777" w:rsidTr="007215FB">
        <w:trPr>
          <w:trHeight w:val="454"/>
        </w:trPr>
        <w:tc>
          <w:tcPr>
            <w:tcW w:w="1091" w:type="pct"/>
            <w:hideMark/>
          </w:tcPr>
          <w:p w14:paraId="5AC2231C" w14:textId="77777777" w:rsidR="00462EBD" w:rsidRPr="00462EBD" w:rsidRDefault="00462EBD" w:rsidP="00462EBD">
            <w:r w:rsidRPr="00462EBD">
              <w:t>status</w:t>
            </w:r>
          </w:p>
        </w:tc>
        <w:tc>
          <w:tcPr>
            <w:tcW w:w="1898" w:type="pct"/>
            <w:hideMark/>
          </w:tcPr>
          <w:p w14:paraId="64C9C867" w14:textId="77777777" w:rsidR="00462EBD" w:rsidRPr="00462EBD" w:rsidRDefault="00462EBD" w:rsidP="00462EBD">
            <w:r w:rsidRPr="00462EBD">
              <w:t>Trạng thái giao dịch</w:t>
            </w:r>
          </w:p>
        </w:tc>
        <w:tc>
          <w:tcPr>
            <w:tcW w:w="1016" w:type="pct"/>
            <w:hideMark/>
          </w:tcPr>
          <w:p w14:paraId="2C1A1274" w14:textId="77777777" w:rsidR="00462EBD" w:rsidRPr="00462EBD" w:rsidRDefault="00462EBD" w:rsidP="00462EBD">
            <w:r w:rsidRPr="00462EBD">
              <w:t>varchar(50)</w:t>
            </w:r>
          </w:p>
        </w:tc>
        <w:tc>
          <w:tcPr>
            <w:tcW w:w="887" w:type="pct"/>
            <w:hideMark/>
          </w:tcPr>
          <w:p w14:paraId="7F42A95A" w14:textId="77777777" w:rsidR="00462EBD" w:rsidRPr="00462EBD" w:rsidRDefault="00462EBD" w:rsidP="00462EBD"/>
        </w:tc>
      </w:tr>
      <w:tr w:rsidR="00462EBD" w:rsidRPr="00462EBD" w14:paraId="10A4A9C3" w14:textId="77777777" w:rsidTr="007215FB">
        <w:trPr>
          <w:trHeight w:val="454"/>
        </w:trPr>
        <w:tc>
          <w:tcPr>
            <w:tcW w:w="1091" w:type="pct"/>
            <w:hideMark/>
          </w:tcPr>
          <w:p w14:paraId="1D9F4BB8" w14:textId="77777777" w:rsidR="00462EBD" w:rsidRPr="00462EBD" w:rsidRDefault="00462EBD" w:rsidP="00462EBD">
            <w:r w:rsidRPr="00462EBD">
              <w:t>provider</w:t>
            </w:r>
          </w:p>
        </w:tc>
        <w:tc>
          <w:tcPr>
            <w:tcW w:w="1898" w:type="pct"/>
            <w:hideMark/>
          </w:tcPr>
          <w:p w14:paraId="0328840D" w14:textId="77777777" w:rsidR="00462EBD" w:rsidRPr="00462EBD" w:rsidRDefault="00462EBD" w:rsidP="00462EBD">
            <w:r w:rsidRPr="00462EBD">
              <w:t>Nhà cung cấp thanh toán</w:t>
            </w:r>
          </w:p>
        </w:tc>
        <w:tc>
          <w:tcPr>
            <w:tcW w:w="1016" w:type="pct"/>
            <w:hideMark/>
          </w:tcPr>
          <w:p w14:paraId="445E8EA9" w14:textId="77777777" w:rsidR="00462EBD" w:rsidRPr="00462EBD" w:rsidRDefault="00462EBD" w:rsidP="00462EBD">
            <w:r w:rsidRPr="00462EBD">
              <w:t>varchar(50)</w:t>
            </w:r>
          </w:p>
        </w:tc>
        <w:tc>
          <w:tcPr>
            <w:tcW w:w="887" w:type="pct"/>
            <w:hideMark/>
          </w:tcPr>
          <w:p w14:paraId="7A93BC1D" w14:textId="77777777" w:rsidR="00462EBD" w:rsidRPr="00462EBD" w:rsidRDefault="00462EBD" w:rsidP="00462EBD"/>
        </w:tc>
      </w:tr>
    </w:tbl>
    <w:p w14:paraId="5D1F05F3" w14:textId="77777777" w:rsidR="00462EBD" w:rsidRDefault="00462EBD" w:rsidP="00462EBD"/>
    <w:p w14:paraId="2792C045" w14:textId="62BE4573" w:rsidR="007215FB" w:rsidRDefault="007215FB" w:rsidP="007215FB">
      <w:pPr>
        <w:pStyle w:val="table"/>
      </w:pPr>
      <w:bookmarkStart w:id="112" w:name="_Toc218731295"/>
      <w:bookmarkStart w:id="113" w:name="_Toc218749047"/>
      <w:r w:rsidRPr="007215FB">
        <w:t>Bảng 2.10: Bảng chat_conversation</w:t>
      </w:r>
      <w:bookmarkEnd w:id="112"/>
      <w:bookmarkEnd w:id="113"/>
    </w:p>
    <w:tbl>
      <w:tblPr>
        <w:tblStyle w:val="TableGrid"/>
        <w:tblW w:w="5000" w:type="pct"/>
        <w:tblLook w:val="04A0" w:firstRow="1" w:lastRow="0" w:firstColumn="1" w:lastColumn="0" w:noHBand="0" w:noVBand="1"/>
      </w:tblPr>
      <w:tblGrid>
        <w:gridCol w:w="2239"/>
        <w:gridCol w:w="3254"/>
        <w:gridCol w:w="1891"/>
        <w:gridCol w:w="1678"/>
      </w:tblGrid>
      <w:tr w:rsidR="00462EBD" w:rsidRPr="00462EBD" w14:paraId="03002B6F" w14:textId="77777777" w:rsidTr="007215FB">
        <w:trPr>
          <w:trHeight w:val="454"/>
        </w:trPr>
        <w:tc>
          <w:tcPr>
            <w:tcW w:w="1235" w:type="pct"/>
            <w:hideMark/>
          </w:tcPr>
          <w:p w14:paraId="42306958" w14:textId="77777777" w:rsidR="00462EBD" w:rsidRPr="00462EBD" w:rsidRDefault="00462EBD" w:rsidP="00462EBD">
            <w:pPr>
              <w:rPr>
                <w:b/>
                <w:bCs/>
              </w:rPr>
            </w:pPr>
            <w:r w:rsidRPr="00462EBD">
              <w:rPr>
                <w:b/>
                <w:bCs/>
              </w:rPr>
              <w:t>Thuộc tính</w:t>
            </w:r>
          </w:p>
        </w:tc>
        <w:tc>
          <w:tcPr>
            <w:tcW w:w="1795" w:type="pct"/>
            <w:hideMark/>
          </w:tcPr>
          <w:p w14:paraId="564633E7" w14:textId="77777777" w:rsidR="00462EBD" w:rsidRPr="00462EBD" w:rsidRDefault="00462EBD" w:rsidP="00462EBD">
            <w:pPr>
              <w:rPr>
                <w:b/>
                <w:bCs/>
              </w:rPr>
            </w:pPr>
            <w:r w:rsidRPr="00462EBD">
              <w:rPr>
                <w:b/>
                <w:bCs/>
              </w:rPr>
              <w:t>Mô tả</w:t>
            </w:r>
          </w:p>
        </w:tc>
        <w:tc>
          <w:tcPr>
            <w:tcW w:w="1043" w:type="pct"/>
            <w:hideMark/>
          </w:tcPr>
          <w:p w14:paraId="5E420413" w14:textId="77777777" w:rsidR="00462EBD" w:rsidRPr="00462EBD" w:rsidRDefault="00462EBD" w:rsidP="00462EBD">
            <w:pPr>
              <w:rPr>
                <w:b/>
                <w:bCs/>
              </w:rPr>
            </w:pPr>
            <w:r w:rsidRPr="00462EBD">
              <w:rPr>
                <w:b/>
                <w:bCs/>
              </w:rPr>
              <w:t>Kiểu dữ liệu</w:t>
            </w:r>
          </w:p>
        </w:tc>
        <w:tc>
          <w:tcPr>
            <w:tcW w:w="926" w:type="pct"/>
            <w:hideMark/>
          </w:tcPr>
          <w:p w14:paraId="25A340F8" w14:textId="77777777" w:rsidR="00462EBD" w:rsidRPr="00462EBD" w:rsidRDefault="00462EBD" w:rsidP="00462EBD">
            <w:pPr>
              <w:rPr>
                <w:b/>
                <w:bCs/>
              </w:rPr>
            </w:pPr>
            <w:r w:rsidRPr="00462EBD">
              <w:rPr>
                <w:b/>
                <w:bCs/>
              </w:rPr>
              <w:t>Ràng buộc</w:t>
            </w:r>
          </w:p>
        </w:tc>
      </w:tr>
      <w:tr w:rsidR="00462EBD" w:rsidRPr="00462EBD" w14:paraId="75C1E34A" w14:textId="77777777" w:rsidTr="007215FB">
        <w:trPr>
          <w:trHeight w:val="454"/>
        </w:trPr>
        <w:tc>
          <w:tcPr>
            <w:tcW w:w="1235" w:type="pct"/>
            <w:hideMark/>
          </w:tcPr>
          <w:p w14:paraId="388F03C9" w14:textId="77777777" w:rsidR="00462EBD" w:rsidRPr="00462EBD" w:rsidRDefault="00462EBD" w:rsidP="00462EBD">
            <w:r w:rsidRPr="00462EBD">
              <w:t>conversation_id</w:t>
            </w:r>
          </w:p>
        </w:tc>
        <w:tc>
          <w:tcPr>
            <w:tcW w:w="1795" w:type="pct"/>
            <w:hideMark/>
          </w:tcPr>
          <w:p w14:paraId="61911448" w14:textId="77777777" w:rsidR="00462EBD" w:rsidRPr="00462EBD" w:rsidRDefault="00462EBD" w:rsidP="00462EBD">
            <w:r w:rsidRPr="00462EBD">
              <w:t>Mã cuộc trò chuyện</w:t>
            </w:r>
          </w:p>
        </w:tc>
        <w:tc>
          <w:tcPr>
            <w:tcW w:w="1043" w:type="pct"/>
            <w:hideMark/>
          </w:tcPr>
          <w:p w14:paraId="15C3EBF8" w14:textId="77777777" w:rsidR="00462EBD" w:rsidRPr="00462EBD" w:rsidRDefault="00462EBD" w:rsidP="00462EBD">
            <w:r w:rsidRPr="00462EBD">
              <w:t>varchar(20)</w:t>
            </w:r>
          </w:p>
        </w:tc>
        <w:tc>
          <w:tcPr>
            <w:tcW w:w="926" w:type="pct"/>
            <w:hideMark/>
          </w:tcPr>
          <w:p w14:paraId="18404C75" w14:textId="77777777" w:rsidR="00462EBD" w:rsidRPr="00462EBD" w:rsidRDefault="00462EBD" w:rsidP="00462EBD">
            <w:r w:rsidRPr="00462EBD">
              <w:t>PK</w:t>
            </w:r>
          </w:p>
        </w:tc>
      </w:tr>
      <w:tr w:rsidR="00462EBD" w:rsidRPr="00462EBD" w14:paraId="7BA50373" w14:textId="77777777" w:rsidTr="007215FB">
        <w:trPr>
          <w:trHeight w:val="454"/>
        </w:trPr>
        <w:tc>
          <w:tcPr>
            <w:tcW w:w="1235" w:type="pct"/>
            <w:hideMark/>
          </w:tcPr>
          <w:p w14:paraId="2A399654" w14:textId="77777777" w:rsidR="00462EBD" w:rsidRPr="00462EBD" w:rsidRDefault="00462EBD" w:rsidP="00462EBD">
            <w:r w:rsidRPr="00462EBD">
              <w:t>customer_id</w:t>
            </w:r>
          </w:p>
        </w:tc>
        <w:tc>
          <w:tcPr>
            <w:tcW w:w="1795" w:type="pct"/>
            <w:hideMark/>
          </w:tcPr>
          <w:p w14:paraId="7E48E582" w14:textId="77777777" w:rsidR="00462EBD" w:rsidRPr="00462EBD" w:rsidRDefault="00462EBD" w:rsidP="00462EBD">
            <w:r w:rsidRPr="00462EBD">
              <w:t>Mã khách hàng</w:t>
            </w:r>
          </w:p>
        </w:tc>
        <w:tc>
          <w:tcPr>
            <w:tcW w:w="1043" w:type="pct"/>
            <w:hideMark/>
          </w:tcPr>
          <w:p w14:paraId="4D99B9FE" w14:textId="77777777" w:rsidR="00462EBD" w:rsidRPr="00462EBD" w:rsidRDefault="00462EBD" w:rsidP="00462EBD">
            <w:r w:rsidRPr="00462EBD">
              <w:t>varchar(20)</w:t>
            </w:r>
          </w:p>
        </w:tc>
        <w:tc>
          <w:tcPr>
            <w:tcW w:w="926" w:type="pct"/>
            <w:hideMark/>
          </w:tcPr>
          <w:p w14:paraId="1D81123A" w14:textId="77777777" w:rsidR="00462EBD" w:rsidRPr="00462EBD" w:rsidRDefault="00462EBD" w:rsidP="00462EBD">
            <w:r w:rsidRPr="00462EBD">
              <w:t>FK</w:t>
            </w:r>
          </w:p>
        </w:tc>
      </w:tr>
      <w:tr w:rsidR="00462EBD" w:rsidRPr="00462EBD" w14:paraId="0E22D7B8" w14:textId="77777777" w:rsidTr="007215FB">
        <w:trPr>
          <w:trHeight w:val="454"/>
        </w:trPr>
        <w:tc>
          <w:tcPr>
            <w:tcW w:w="1235" w:type="pct"/>
            <w:hideMark/>
          </w:tcPr>
          <w:p w14:paraId="04823E74" w14:textId="77777777" w:rsidR="00462EBD" w:rsidRPr="00462EBD" w:rsidRDefault="00462EBD" w:rsidP="00462EBD">
            <w:r w:rsidRPr="00462EBD">
              <w:t>session_id</w:t>
            </w:r>
          </w:p>
        </w:tc>
        <w:tc>
          <w:tcPr>
            <w:tcW w:w="1795" w:type="pct"/>
            <w:hideMark/>
          </w:tcPr>
          <w:p w14:paraId="13A29C5E" w14:textId="77777777" w:rsidR="00462EBD" w:rsidRPr="00462EBD" w:rsidRDefault="00462EBD" w:rsidP="00462EBD">
            <w:r w:rsidRPr="00462EBD">
              <w:t>Mã phiên trò chuyện</w:t>
            </w:r>
          </w:p>
        </w:tc>
        <w:tc>
          <w:tcPr>
            <w:tcW w:w="1043" w:type="pct"/>
            <w:hideMark/>
          </w:tcPr>
          <w:p w14:paraId="60558CC6" w14:textId="77777777" w:rsidR="00462EBD" w:rsidRPr="00462EBD" w:rsidRDefault="00462EBD" w:rsidP="00462EBD">
            <w:r w:rsidRPr="00462EBD">
              <w:t>varchar(20)</w:t>
            </w:r>
          </w:p>
        </w:tc>
        <w:tc>
          <w:tcPr>
            <w:tcW w:w="926" w:type="pct"/>
            <w:hideMark/>
          </w:tcPr>
          <w:p w14:paraId="4D0684D6" w14:textId="77777777" w:rsidR="00462EBD" w:rsidRPr="00462EBD" w:rsidRDefault="00462EBD" w:rsidP="00462EBD"/>
        </w:tc>
      </w:tr>
      <w:tr w:rsidR="00462EBD" w:rsidRPr="00462EBD" w14:paraId="2A2AECC5" w14:textId="77777777" w:rsidTr="007215FB">
        <w:trPr>
          <w:trHeight w:val="454"/>
        </w:trPr>
        <w:tc>
          <w:tcPr>
            <w:tcW w:w="1235" w:type="pct"/>
            <w:hideMark/>
          </w:tcPr>
          <w:p w14:paraId="69BA5661" w14:textId="77777777" w:rsidR="00462EBD" w:rsidRPr="00462EBD" w:rsidRDefault="00462EBD" w:rsidP="00462EBD">
            <w:r w:rsidRPr="00462EBD">
              <w:t>title</w:t>
            </w:r>
          </w:p>
        </w:tc>
        <w:tc>
          <w:tcPr>
            <w:tcW w:w="1795" w:type="pct"/>
            <w:hideMark/>
          </w:tcPr>
          <w:p w14:paraId="2C90AB58" w14:textId="77777777" w:rsidR="00462EBD" w:rsidRPr="00462EBD" w:rsidRDefault="00462EBD" w:rsidP="00462EBD">
            <w:r w:rsidRPr="00462EBD">
              <w:t>Tiêu đề cuộc trò chuyện</w:t>
            </w:r>
          </w:p>
        </w:tc>
        <w:tc>
          <w:tcPr>
            <w:tcW w:w="1043" w:type="pct"/>
            <w:hideMark/>
          </w:tcPr>
          <w:p w14:paraId="450A1C38" w14:textId="77777777" w:rsidR="00462EBD" w:rsidRPr="00462EBD" w:rsidRDefault="00462EBD" w:rsidP="00462EBD">
            <w:r w:rsidRPr="00462EBD">
              <w:t>varchar(100)</w:t>
            </w:r>
          </w:p>
        </w:tc>
        <w:tc>
          <w:tcPr>
            <w:tcW w:w="926" w:type="pct"/>
            <w:hideMark/>
          </w:tcPr>
          <w:p w14:paraId="2FE97499" w14:textId="77777777" w:rsidR="00462EBD" w:rsidRPr="00462EBD" w:rsidRDefault="00462EBD" w:rsidP="00462EBD"/>
        </w:tc>
      </w:tr>
    </w:tbl>
    <w:p w14:paraId="1E296955" w14:textId="77777777" w:rsidR="00462EBD" w:rsidRDefault="00462EBD" w:rsidP="00462EBD"/>
    <w:p w14:paraId="5E0C45E7" w14:textId="406E4ECC" w:rsidR="007215FB" w:rsidRDefault="007215FB" w:rsidP="007215FB">
      <w:pPr>
        <w:pStyle w:val="table"/>
      </w:pPr>
      <w:bookmarkStart w:id="114" w:name="_Toc218731296"/>
      <w:bookmarkStart w:id="115" w:name="_Toc218749048"/>
      <w:r w:rsidRPr="007215FB">
        <w:t>Bảng 2.11: Bảng chat_message</w:t>
      </w:r>
      <w:bookmarkEnd w:id="114"/>
      <w:bookmarkEnd w:id="115"/>
    </w:p>
    <w:tbl>
      <w:tblPr>
        <w:tblStyle w:val="TableGrid"/>
        <w:tblW w:w="5000" w:type="pct"/>
        <w:tblLook w:val="04A0" w:firstRow="1" w:lastRow="0" w:firstColumn="1" w:lastColumn="0" w:noHBand="0" w:noVBand="1"/>
      </w:tblPr>
      <w:tblGrid>
        <w:gridCol w:w="2376"/>
        <w:gridCol w:w="2896"/>
        <w:gridCol w:w="2008"/>
        <w:gridCol w:w="1782"/>
      </w:tblGrid>
      <w:tr w:rsidR="00462EBD" w:rsidRPr="00462EBD" w14:paraId="764CA682" w14:textId="77777777" w:rsidTr="007215FB">
        <w:trPr>
          <w:trHeight w:val="454"/>
        </w:trPr>
        <w:tc>
          <w:tcPr>
            <w:tcW w:w="1311" w:type="pct"/>
            <w:hideMark/>
          </w:tcPr>
          <w:p w14:paraId="788DBB17" w14:textId="77777777" w:rsidR="00462EBD" w:rsidRPr="00462EBD" w:rsidRDefault="00462EBD" w:rsidP="00462EBD">
            <w:pPr>
              <w:rPr>
                <w:b/>
                <w:bCs/>
              </w:rPr>
            </w:pPr>
            <w:r w:rsidRPr="00462EBD">
              <w:rPr>
                <w:b/>
                <w:bCs/>
              </w:rPr>
              <w:t>Thuộc tính</w:t>
            </w:r>
          </w:p>
        </w:tc>
        <w:tc>
          <w:tcPr>
            <w:tcW w:w="1598" w:type="pct"/>
            <w:hideMark/>
          </w:tcPr>
          <w:p w14:paraId="704F587D" w14:textId="77777777" w:rsidR="00462EBD" w:rsidRPr="00462EBD" w:rsidRDefault="00462EBD" w:rsidP="00462EBD">
            <w:pPr>
              <w:rPr>
                <w:b/>
                <w:bCs/>
              </w:rPr>
            </w:pPr>
            <w:r w:rsidRPr="00462EBD">
              <w:rPr>
                <w:b/>
                <w:bCs/>
              </w:rPr>
              <w:t>Mô tả</w:t>
            </w:r>
          </w:p>
        </w:tc>
        <w:tc>
          <w:tcPr>
            <w:tcW w:w="1108" w:type="pct"/>
            <w:hideMark/>
          </w:tcPr>
          <w:p w14:paraId="2F02AC6C" w14:textId="77777777" w:rsidR="00462EBD" w:rsidRPr="00462EBD" w:rsidRDefault="00462EBD" w:rsidP="00462EBD">
            <w:pPr>
              <w:rPr>
                <w:b/>
                <w:bCs/>
              </w:rPr>
            </w:pPr>
            <w:r w:rsidRPr="00462EBD">
              <w:rPr>
                <w:b/>
                <w:bCs/>
              </w:rPr>
              <w:t>Kiểu dữ liệu</w:t>
            </w:r>
          </w:p>
        </w:tc>
        <w:tc>
          <w:tcPr>
            <w:tcW w:w="983" w:type="pct"/>
            <w:hideMark/>
          </w:tcPr>
          <w:p w14:paraId="149D6C33" w14:textId="77777777" w:rsidR="00462EBD" w:rsidRPr="00462EBD" w:rsidRDefault="00462EBD" w:rsidP="00462EBD">
            <w:pPr>
              <w:rPr>
                <w:b/>
                <w:bCs/>
              </w:rPr>
            </w:pPr>
            <w:r w:rsidRPr="00462EBD">
              <w:rPr>
                <w:b/>
                <w:bCs/>
              </w:rPr>
              <w:t>Ràng buộc</w:t>
            </w:r>
          </w:p>
        </w:tc>
      </w:tr>
      <w:tr w:rsidR="00462EBD" w:rsidRPr="00462EBD" w14:paraId="44DCFDEA" w14:textId="77777777" w:rsidTr="007215FB">
        <w:trPr>
          <w:trHeight w:val="454"/>
        </w:trPr>
        <w:tc>
          <w:tcPr>
            <w:tcW w:w="1311" w:type="pct"/>
            <w:hideMark/>
          </w:tcPr>
          <w:p w14:paraId="759CBC17" w14:textId="77777777" w:rsidR="00462EBD" w:rsidRPr="00462EBD" w:rsidRDefault="00462EBD" w:rsidP="00462EBD">
            <w:r w:rsidRPr="00462EBD">
              <w:t>message_id</w:t>
            </w:r>
          </w:p>
        </w:tc>
        <w:tc>
          <w:tcPr>
            <w:tcW w:w="1598" w:type="pct"/>
            <w:hideMark/>
          </w:tcPr>
          <w:p w14:paraId="18E8A9BB" w14:textId="77777777" w:rsidR="00462EBD" w:rsidRPr="00462EBD" w:rsidRDefault="00462EBD" w:rsidP="00462EBD">
            <w:r w:rsidRPr="00462EBD">
              <w:t>Mã tin nhắn</w:t>
            </w:r>
          </w:p>
        </w:tc>
        <w:tc>
          <w:tcPr>
            <w:tcW w:w="1108" w:type="pct"/>
            <w:hideMark/>
          </w:tcPr>
          <w:p w14:paraId="30C429A6" w14:textId="77777777" w:rsidR="00462EBD" w:rsidRPr="00462EBD" w:rsidRDefault="00462EBD" w:rsidP="00462EBD">
            <w:r w:rsidRPr="00462EBD">
              <w:t>varchar(20)</w:t>
            </w:r>
          </w:p>
        </w:tc>
        <w:tc>
          <w:tcPr>
            <w:tcW w:w="983" w:type="pct"/>
            <w:hideMark/>
          </w:tcPr>
          <w:p w14:paraId="707EA06A" w14:textId="77777777" w:rsidR="00462EBD" w:rsidRPr="00462EBD" w:rsidRDefault="00462EBD" w:rsidP="00462EBD">
            <w:r w:rsidRPr="00462EBD">
              <w:t>PK</w:t>
            </w:r>
          </w:p>
        </w:tc>
      </w:tr>
      <w:tr w:rsidR="00462EBD" w:rsidRPr="00462EBD" w14:paraId="434610A3" w14:textId="77777777" w:rsidTr="007215FB">
        <w:trPr>
          <w:trHeight w:val="454"/>
        </w:trPr>
        <w:tc>
          <w:tcPr>
            <w:tcW w:w="1311" w:type="pct"/>
            <w:hideMark/>
          </w:tcPr>
          <w:p w14:paraId="6D05DA23" w14:textId="77777777" w:rsidR="00462EBD" w:rsidRPr="00462EBD" w:rsidRDefault="00462EBD" w:rsidP="00462EBD">
            <w:r w:rsidRPr="00462EBD">
              <w:t>conversation_id</w:t>
            </w:r>
          </w:p>
        </w:tc>
        <w:tc>
          <w:tcPr>
            <w:tcW w:w="1598" w:type="pct"/>
            <w:hideMark/>
          </w:tcPr>
          <w:p w14:paraId="148E72A5" w14:textId="77777777" w:rsidR="00462EBD" w:rsidRPr="00462EBD" w:rsidRDefault="00462EBD" w:rsidP="00462EBD">
            <w:r w:rsidRPr="00462EBD">
              <w:t>Mã cuộc trò chuyện</w:t>
            </w:r>
          </w:p>
        </w:tc>
        <w:tc>
          <w:tcPr>
            <w:tcW w:w="1108" w:type="pct"/>
            <w:hideMark/>
          </w:tcPr>
          <w:p w14:paraId="37D0D638" w14:textId="77777777" w:rsidR="00462EBD" w:rsidRPr="00462EBD" w:rsidRDefault="00462EBD" w:rsidP="00462EBD">
            <w:r w:rsidRPr="00462EBD">
              <w:t>varchar(20)</w:t>
            </w:r>
          </w:p>
        </w:tc>
        <w:tc>
          <w:tcPr>
            <w:tcW w:w="983" w:type="pct"/>
            <w:hideMark/>
          </w:tcPr>
          <w:p w14:paraId="61B6F79C" w14:textId="77777777" w:rsidR="00462EBD" w:rsidRPr="00462EBD" w:rsidRDefault="00462EBD" w:rsidP="00462EBD">
            <w:r w:rsidRPr="00462EBD">
              <w:t>FK</w:t>
            </w:r>
          </w:p>
        </w:tc>
      </w:tr>
      <w:tr w:rsidR="00462EBD" w:rsidRPr="00462EBD" w14:paraId="765A593F" w14:textId="77777777" w:rsidTr="007215FB">
        <w:trPr>
          <w:trHeight w:val="454"/>
        </w:trPr>
        <w:tc>
          <w:tcPr>
            <w:tcW w:w="1311" w:type="pct"/>
            <w:hideMark/>
          </w:tcPr>
          <w:p w14:paraId="71F90571" w14:textId="77777777" w:rsidR="00462EBD" w:rsidRPr="00462EBD" w:rsidRDefault="00462EBD" w:rsidP="00462EBD">
            <w:r w:rsidRPr="00462EBD">
              <w:t>sender_type</w:t>
            </w:r>
          </w:p>
        </w:tc>
        <w:tc>
          <w:tcPr>
            <w:tcW w:w="1598" w:type="pct"/>
            <w:hideMark/>
          </w:tcPr>
          <w:p w14:paraId="7952C425" w14:textId="77777777" w:rsidR="00462EBD" w:rsidRPr="00462EBD" w:rsidRDefault="00462EBD" w:rsidP="00462EBD">
            <w:r w:rsidRPr="00462EBD">
              <w:t>Loại người gửi</w:t>
            </w:r>
          </w:p>
        </w:tc>
        <w:tc>
          <w:tcPr>
            <w:tcW w:w="1108" w:type="pct"/>
            <w:hideMark/>
          </w:tcPr>
          <w:p w14:paraId="773BC8A2" w14:textId="77777777" w:rsidR="00462EBD" w:rsidRPr="00462EBD" w:rsidRDefault="00462EBD" w:rsidP="00462EBD">
            <w:r w:rsidRPr="00462EBD">
              <w:t>varchar(50)</w:t>
            </w:r>
          </w:p>
        </w:tc>
        <w:tc>
          <w:tcPr>
            <w:tcW w:w="983" w:type="pct"/>
            <w:hideMark/>
          </w:tcPr>
          <w:p w14:paraId="4B8CDF2B" w14:textId="77777777" w:rsidR="00462EBD" w:rsidRPr="00462EBD" w:rsidRDefault="00462EBD" w:rsidP="00462EBD"/>
        </w:tc>
      </w:tr>
      <w:tr w:rsidR="00462EBD" w:rsidRPr="00462EBD" w14:paraId="4E59FB7A" w14:textId="77777777" w:rsidTr="007215FB">
        <w:trPr>
          <w:trHeight w:val="454"/>
        </w:trPr>
        <w:tc>
          <w:tcPr>
            <w:tcW w:w="1311" w:type="pct"/>
            <w:hideMark/>
          </w:tcPr>
          <w:p w14:paraId="031EC3EC" w14:textId="77777777" w:rsidR="00462EBD" w:rsidRPr="00462EBD" w:rsidRDefault="00462EBD" w:rsidP="00462EBD">
            <w:r w:rsidRPr="00462EBD">
              <w:t>content</w:t>
            </w:r>
          </w:p>
        </w:tc>
        <w:tc>
          <w:tcPr>
            <w:tcW w:w="1598" w:type="pct"/>
            <w:hideMark/>
          </w:tcPr>
          <w:p w14:paraId="4E4ED5ED" w14:textId="77777777" w:rsidR="00462EBD" w:rsidRPr="00462EBD" w:rsidRDefault="00462EBD" w:rsidP="00462EBD">
            <w:r w:rsidRPr="00462EBD">
              <w:t>Nội dung tin nhắn</w:t>
            </w:r>
          </w:p>
        </w:tc>
        <w:tc>
          <w:tcPr>
            <w:tcW w:w="1108" w:type="pct"/>
            <w:hideMark/>
          </w:tcPr>
          <w:p w14:paraId="4171D0D9" w14:textId="77777777" w:rsidR="00462EBD" w:rsidRPr="00462EBD" w:rsidRDefault="00462EBD" w:rsidP="00462EBD">
            <w:r w:rsidRPr="00462EBD">
              <w:t>varchar(100)</w:t>
            </w:r>
          </w:p>
        </w:tc>
        <w:tc>
          <w:tcPr>
            <w:tcW w:w="983" w:type="pct"/>
            <w:hideMark/>
          </w:tcPr>
          <w:p w14:paraId="4665E6F4" w14:textId="77777777" w:rsidR="00462EBD" w:rsidRPr="00462EBD" w:rsidRDefault="00462EBD" w:rsidP="00462EBD"/>
        </w:tc>
      </w:tr>
      <w:tr w:rsidR="00462EBD" w:rsidRPr="00462EBD" w14:paraId="55FC3106" w14:textId="77777777" w:rsidTr="007215FB">
        <w:trPr>
          <w:trHeight w:val="454"/>
        </w:trPr>
        <w:tc>
          <w:tcPr>
            <w:tcW w:w="1311" w:type="pct"/>
            <w:hideMark/>
          </w:tcPr>
          <w:p w14:paraId="6D11532E" w14:textId="77777777" w:rsidR="00462EBD" w:rsidRPr="00462EBD" w:rsidRDefault="00462EBD" w:rsidP="00462EBD">
            <w:r w:rsidRPr="00462EBD">
              <w:t>created_at</w:t>
            </w:r>
          </w:p>
        </w:tc>
        <w:tc>
          <w:tcPr>
            <w:tcW w:w="1598" w:type="pct"/>
            <w:hideMark/>
          </w:tcPr>
          <w:p w14:paraId="4CB10013" w14:textId="77777777" w:rsidR="00462EBD" w:rsidRPr="00462EBD" w:rsidRDefault="00462EBD" w:rsidP="00462EBD">
            <w:r w:rsidRPr="00462EBD">
              <w:t>Thời điểm gửi</w:t>
            </w:r>
          </w:p>
        </w:tc>
        <w:tc>
          <w:tcPr>
            <w:tcW w:w="1108" w:type="pct"/>
            <w:hideMark/>
          </w:tcPr>
          <w:p w14:paraId="3D5CB630" w14:textId="77777777" w:rsidR="00462EBD" w:rsidRPr="00462EBD" w:rsidRDefault="00462EBD" w:rsidP="00462EBD">
            <w:r w:rsidRPr="00462EBD">
              <w:t>datetime</w:t>
            </w:r>
          </w:p>
        </w:tc>
        <w:tc>
          <w:tcPr>
            <w:tcW w:w="983" w:type="pct"/>
            <w:hideMark/>
          </w:tcPr>
          <w:p w14:paraId="28C62EBF" w14:textId="77777777" w:rsidR="00462EBD" w:rsidRPr="00462EBD" w:rsidRDefault="00462EBD" w:rsidP="00462EBD"/>
        </w:tc>
      </w:tr>
    </w:tbl>
    <w:p w14:paraId="547E1688" w14:textId="77777777" w:rsidR="00BC3405" w:rsidRDefault="00BC3405" w:rsidP="007215FB">
      <w:pPr>
        <w:spacing w:line="360" w:lineRule="auto"/>
        <w:ind w:firstLine="567"/>
        <w:jc w:val="both"/>
      </w:pPr>
    </w:p>
    <w:p w14:paraId="3C02993E" w14:textId="77777777" w:rsidR="00BC3405" w:rsidRDefault="00BC3405" w:rsidP="007215FB">
      <w:pPr>
        <w:spacing w:line="360" w:lineRule="auto"/>
        <w:ind w:firstLine="567"/>
        <w:jc w:val="both"/>
      </w:pPr>
    </w:p>
    <w:p w14:paraId="080CB847" w14:textId="04333846" w:rsidR="006D71B5" w:rsidRDefault="007215FB" w:rsidP="00BC3405">
      <w:pPr>
        <w:pStyle w:val="Anor"/>
      </w:pPr>
      <w:r>
        <w:lastRenderedPageBreak/>
        <w:t>M</w:t>
      </w:r>
      <w:r w:rsidRPr="007215FB">
        <w:t>ối quan hệ giữa các bảng trong hệ thống</w:t>
      </w:r>
      <w:r>
        <w:t>:</w:t>
      </w:r>
    </w:p>
    <w:p w14:paraId="7CA92B2E" w14:textId="7E5A9B62" w:rsidR="007215FB" w:rsidRDefault="007215FB" w:rsidP="00BC3405">
      <w:pPr>
        <w:pStyle w:val="Anor"/>
      </w:pPr>
      <w:r>
        <w:t>1. Quan hệ giữa bảng customer và cart</w:t>
      </w:r>
      <w:r w:rsidR="00496D24">
        <w:t xml:space="preserve">: </w:t>
      </w:r>
      <w:r>
        <w:t xml:space="preserve">Mỗi khách hàng (customer) có thể sở hữu một hoặc nhiều giỏ hàng (cart) trong quá trình mua sắm. Mối quan hệ này được thể hiện thông qua khóa ngoại customer_id trong bảng cart. Đây là mối quan hệ một–nhiều </w:t>
      </w:r>
      <w:r w:rsidR="00203137">
        <w:br/>
      </w:r>
      <w:r>
        <w:t>(1–N), trong đó một khách hàng có thể tạo nhiều giỏ hàng theo thời gian.</w:t>
      </w:r>
    </w:p>
    <w:p w14:paraId="6825C03F" w14:textId="7508035F" w:rsidR="007215FB" w:rsidRDefault="007215FB" w:rsidP="00BC3405">
      <w:pPr>
        <w:pStyle w:val="Anor"/>
      </w:pPr>
      <w:r>
        <w:t>2. Quan hệ giữa bảng cart và product</w:t>
      </w:r>
      <w:r w:rsidR="00496D24">
        <w:t xml:space="preserve">: </w:t>
      </w:r>
      <w:r>
        <w:t xml:space="preserve">Bảng product có liên kết với bảng cart </w:t>
      </w:r>
      <w:r w:rsidR="00203137">
        <w:br/>
      </w:r>
      <w:r>
        <w:t>thông qua khóa ngoại cart_id. Mối quan hệ này thể hiện việc các sản phẩm có thể được thêm vào giỏ hàng của khách hàng. Quan hệ này phản ánh nghiệp vụ mua sắm, trong đó một giỏ hàng có thể chứa nhiều sản phẩm.</w:t>
      </w:r>
    </w:p>
    <w:p w14:paraId="59F820E6" w14:textId="4F764E9E" w:rsidR="007215FB" w:rsidRDefault="007215FB" w:rsidP="00BC3405">
      <w:pPr>
        <w:pStyle w:val="Anor"/>
      </w:pPr>
      <w:r>
        <w:t>3. Quan hệ giữa bảng admin và product</w:t>
      </w:r>
      <w:r w:rsidR="00496D24">
        <w:t xml:space="preserve">: </w:t>
      </w:r>
      <w:r>
        <w:t xml:space="preserve">Mỗi sản phẩm (product) được tạo hoặc quản lý bởi một quản trị viên (admin). Mối quan hệ này được thể hiện thông qua </w:t>
      </w:r>
      <w:r w:rsidR="00203137">
        <w:br/>
      </w:r>
      <w:r>
        <w:t>khóa ngoại admin_id trong bảng product. Đây là mối quan hệ một–nhiều, trong đó một quản trị viên có thể quản lý nhiều sản phẩm.</w:t>
      </w:r>
    </w:p>
    <w:p w14:paraId="4C642EEC" w14:textId="08B2EE06" w:rsidR="007215FB" w:rsidRDefault="007215FB" w:rsidP="00BC3405">
      <w:pPr>
        <w:pStyle w:val="Anor"/>
      </w:pPr>
      <w:r>
        <w:t>4. Quan hệ giữa bảng product và product_image</w:t>
      </w:r>
      <w:r w:rsidR="00496D24">
        <w:t xml:space="preserve">: </w:t>
      </w:r>
      <w:r>
        <w:t xml:space="preserve">Một sản phẩm có thể có nhiều hình ảnh minh họa. Bảng product_image lưu trữ các hình ảnh liên quan đến sản phẩm và liên kết với bảng product thông qua khóa ngoại product_id. Đây là mối quan hệ </w:t>
      </w:r>
      <w:r w:rsidR="00203137">
        <w:br/>
      </w:r>
      <w:r>
        <w:t>một–nhiều, giúp hệ thống quản lý linh hoạt hình ảnh sản phẩm.</w:t>
      </w:r>
    </w:p>
    <w:p w14:paraId="17F525B4" w14:textId="644E8C07" w:rsidR="007215FB" w:rsidRDefault="007215FB" w:rsidP="00BC3405">
      <w:pPr>
        <w:pStyle w:val="Anor"/>
      </w:pPr>
      <w:r>
        <w:t>5. Quan hệ giữa bảng category và product</w:t>
      </w:r>
      <w:r w:rsidR="00496D24">
        <w:t xml:space="preserve">: </w:t>
      </w:r>
      <w:r>
        <w:t xml:space="preserve">Bảng category liên kết với bảng product thông qua khóa ngoại product_id, thể hiện việc phân loại sản phẩm theo </w:t>
      </w:r>
      <w:r w:rsidR="003705F3">
        <w:br/>
      </w:r>
      <w:r>
        <w:t>danh mục. Ngoài ra, bảng category còn liên kết với bảng admin thông qua admin_id, cho phép quản trị viên quản lý các danh mục sản phẩm.</w:t>
      </w:r>
    </w:p>
    <w:p w14:paraId="345209EF" w14:textId="345ECB99" w:rsidR="007215FB" w:rsidRDefault="007215FB" w:rsidP="00BC3405">
      <w:pPr>
        <w:pStyle w:val="Anor"/>
      </w:pPr>
      <w:r>
        <w:t>6. Quan hệ giữa bảng customer, product và review</w:t>
      </w:r>
      <w:r w:rsidR="00496D24">
        <w:t xml:space="preserve">: </w:t>
      </w:r>
      <w:r>
        <w:t xml:space="preserve">Bảng review đóng vai trò </w:t>
      </w:r>
      <w:r w:rsidR="00203137">
        <w:br/>
      </w:r>
      <w:r>
        <w:t xml:space="preserve">trung gian giữa bảng customer và bảng product. Mỗi đánh giá (review) được tạo bởi một khách hàng và gắn với một sản phẩm cụ thể. Mối quan hệ này thể hiện rằng một </w:t>
      </w:r>
      <w:r w:rsidR="003705F3">
        <w:br/>
      </w:r>
      <w:r>
        <w:t>khách hàng có thể đánh giá nhiều sản phẩm và một sản phẩm có thể nhận được nhiều đánh giá.</w:t>
      </w:r>
    </w:p>
    <w:p w14:paraId="22F94EF0" w14:textId="56906336" w:rsidR="007215FB" w:rsidRDefault="007215FB" w:rsidP="00BC3405">
      <w:pPr>
        <w:pStyle w:val="Anor"/>
      </w:pPr>
      <w:r>
        <w:t>7. Quan hệ giữa bảng cart và order</w:t>
      </w:r>
      <w:r w:rsidR="00496D24">
        <w:t xml:space="preserve">: </w:t>
      </w:r>
      <w:r>
        <w:t xml:space="preserve">Khi khách hàng tiến hành đặt hàng, dữ liệu từ giỏ hàng (cart) sẽ được sử dụng để tạo đơn hàng (order). Mối quan hệ này được thể hiện thông qua khóa ngoại cart_id trong bảng order. Đây là mối quan hệ một–một hoặc </w:t>
      </w:r>
      <w:r w:rsidR="00203137">
        <w:br/>
      </w:r>
      <w:r>
        <w:t>một–nhiều tùy theo nghiệp vụ hệ thống.</w:t>
      </w:r>
    </w:p>
    <w:p w14:paraId="3FCD18BA" w14:textId="11349FCC" w:rsidR="007215FB" w:rsidRDefault="007215FB" w:rsidP="00BC3405">
      <w:pPr>
        <w:pStyle w:val="Anor"/>
      </w:pPr>
      <w:r>
        <w:t>8. Quan hệ giữa bảng order và payment_transaction</w:t>
      </w:r>
      <w:r w:rsidR="00496D24">
        <w:t xml:space="preserve">: </w:t>
      </w:r>
      <w:r>
        <w:t xml:space="preserve">Mỗi đơn hàng (order) có thể phát sinh một hoặc nhiều giao dịch thanh toán (payment_transaction). Mối quan hệ này </w:t>
      </w:r>
      <w:r>
        <w:lastRenderedPageBreak/>
        <w:t>được thể hiện thông qua khóa ngoại order_id trong bảng payment_transaction. Quan hệ này hỗ trợ theo dõi lịch sử và trạng thái thanh toán của từng đơn hàng.</w:t>
      </w:r>
    </w:p>
    <w:p w14:paraId="38C3F52E" w14:textId="573A72FC" w:rsidR="007215FB" w:rsidRDefault="007215FB" w:rsidP="00BC3405">
      <w:pPr>
        <w:pStyle w:val="Anor"/>
      </w:pPr>
      <w:r>
        <w:t>9. Quan hệ giữa bảng admin và order</w:t>
      </w:r>
      <w:r w:rsidR="00496D24">
        <w:t xml:space="preserve">: </w:t>
      </w:r>
      <w:r>
        <w:t xml:space="preserve">Đơn hàng (order) được xử lý hoặc </w:t>
      </w:r>
      <w:r w:rsidR="003705F3">
        <w:br/>
      </w:r>
      <w:r>
        <w:t>xác nhận bởi quản trị viên (admin). Mối quan hệ này được thể hiện thông qua khóa ngoại admin_id trong bảng order, cho phép hệ thống quản lý trách nhiệm xử lý đơn hàng.</w:t>
      </w:r>
    </w:p>
    <w:p w14:paraId="6100248E" w14:textId="17E555F4" w:rsidR="007215FB" w:rsidRPr="00F93EB7" w:rsidRDefault="007215FB" w:rsidP="00BC3405">
      <w:pPr>
        <w:pStyle w:val="Anor"/>
      </w:pPr>
      <w:r>
        <w:t>10. Quan hệ giữa bảng customer, chat_conversation và chat_message</w:t>
      </w:r>
      <w:r w:rsidR="00496D24">
        <w:t xml:space="preserve">: </w:t>
      </w:r>
      <w:r w:rsidR="00203137">
        <w:br/>
      </w:r>
      <w:r>
        <w:t xml:space="preserve">Bảng chat_conversation lưu trữ thông tin các cuộc trò chuyện của khách hàng, liên kết với bảng customer thông qua customer_id. Mỗi cuộc trò chuyện bao gồm nhiều tin nhắn được lưu trong bảng chat_message, liên kết thông qua conversation_id. Các mối </w:t>
      </w:r>
      <w:r w:rsidR="00203137">
        <w:br/>
      </w:r>
      <w:r>
        <w:t xml:space="preserve">quan hệ này giúp hệ thống hỗ trợ chức năng trao đổi thông tin giữa khách hàng </w:t>
      </w:r>
      <w:r w:rsidR="00203137">
        <w:br/>
      </w:r>
      <w:r>
        <w:t>và hệ thống.</w:t>
      </w:r>
    </w:p>
    <w:p w14:paraId="6B0626F3" w14:textId="77777777" w:rsidR="001017AF" w:rsidRPr="001017AF" w:rsidRDefault="001017AF" w:rsidP="002C2A7E">
      <w:pPr>
        <w:pStyle w:val="Heading2-TimesNewRowman"/>
        <w:numPr>
          <w:ilvl w:val="0"/>
          <w:numId w:val="9"/>
        </w:numPr>
        <w:spacing w:line="360" w:lineRule="auto"/>
        <w:ind w:left="0" w:firstLine="0"/>
        <w:rPr>
          <w:b w:val="0"/>
        </w:rPr>
      </w:pPr>
      <w:bookmarkStart w:id="116" w:name="_Toc208052929"/>
      <w:bookmarkStart w:id="117" w:name="_Toc218731099"/>
      <w:bookmarkStart w:id="118" w:name="_Toc218749216"/>
      <w:r>
        <w:t>PHÁC THẢO GIAO DIỆN</w:t>
      </w:r>
      <w:bookmarkEnd w:id="116"/>
      <w:bookmarkEnd w:id="117"/>
      <w:bookmarkEnd w:id="118"/>
    </w:p>
    <w:p w14:paraId="6B2EA0CB" w14:textId="4E574004" w:rsidR="00CD25B1" w:rsidRDefault="00CD25B1" w:rsidP="002C2A7E">
      <w:pPr>
        <w:pStyle w:val="Heading3"/>
        <w:numPr>
          <w:ilvl w:val="2"/>
          <w:numId w:val="17"/>
        </w:numPr>
        <w:spacing w:before="0" w:after="0"/>
      </w:pPr>
      <w:bookmarkStart w:id="119" w:name="_Toc218731100"/>
      <w:bookmarkStart w:id="120" w:name="_Toc218749217"/>
      <w:r>
        <w:t>Phác thảo giao diện đăng nhập/ đăng kí</w:t>
      </w:r>
      <w:bookmarkEnd w:id="119"/>
      <w:bookmarkEnd w:id="120"/>
    </w:p>
    <w:p w14:paraId="080F8138" w14:textId="541F3500" w:rsidR="006A4CE7" w:rsidRDefault="006A4CE7" w:rsidP="00BC3405">
      <w:pPr>
        <w:pStyle w:val="Anor"/>
      </w:pPr>
      <w:r>
        <w:t xml:space="preserve">Trước khi tiến hành thiết kế chi tiết giao diện, hệ thống được phác thảo nhằm </w:t>
      </w:r>
      <w:r w:rsidR="00203137">
        <w:br/>
      </w:r>
      <w:r>
        <w:t>xác định bố cục tổng thể và các thành phần chức năng chính của trang đăng nhập và đăng ký. Giao diện bao gồm phần đầu trang với logo, ô tìm kiếm và các nút điều hướng cơ bản, giúp người dùng dễ dàng truy cập các chức năng của website.</w:t>
      </w:r>
    </w:p>
    <w:p w14:paraId="1E79E977" w14:textId="0AB4D02D" w:rsidR="006A4CE7" w:rsidRPr="006A4CE7" w:rsidRDefault="006A4CE7" w:rsidP="00BC3405">
      <w:pPr>
        <w:pStyle w:val="Anor"/>
      </w:pPr>
      <w:r>
        <w:t xml:space="preserve">Khu vực trung tâm là biểu mẫu đăng nhập và đăng ký, trong đó biểu mẫu </w:t>
      </w:r>
      <w:r w:rsidR="00203137">
        <w:br/>
      </w:r>
      <w:r>
        <w:t xml:space="preserve">đăng nhập bao gồm các trường tài khoản và mật khẩu, còn biểu mẫu đăng ký cho phép người dùng nhập các thông tin cần thiết để tạo tài khoản mới. Các thành phần được </w:t>
      </w:r>
      <w:r w:rsidR="00203137">
        <w:br/>
      </w:r>
      <w:r>
        <w:t xml:space="preserve">bố trí rõ ràng nhằm hỗ trợ người dùng thực hiện thao tác đăng nhập và đăng ký một cách thuận tiện. Phần chân trang được bố trí riêng biệt để hiển thị các thông tin bổ trợ </w:t>
      </w:r>
      <w:r w:rsidR="00203137">
        <w:br/>
      </w:r>
      <w:r>
        <w:t>cho hệ thống.</w:t>
      </w:r>
    </w:p>
    <w:p w14:paraId="1C1B86EB" w14:textId="6464104B" w:rsidR="00CD25B1" w:rsidRDefault="007053CE" w:rsidP="00CD25B1">
      <w:r w:rsidRPr="007053CE">
        <w:rPr>
          <w:noProof/>
        </w:rPr>
        <w:lastRenderedPageBreak/>
        <w:drawing>
          <wp:inline distT="0" distB="0" distL="0" distR="0" wp14:anchorId="6DD1F94A" wp14:editId="11B4DED8">
            <wp:extent cx="5760720" cy="3182620"/>
            <wp:effectExtent l="0" t="0" r="0" b="0"/>
            <wp:docPr id="30784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4173" name=""/>
                    <pic:cNvPicPr/>
                  </pic:nvPicPr>
                  <pic:blipFill>
                    <a:blip r:embed="rId22"/>
                    <a:stretch>
                      <a:fillRect/>
                    </a:stretch>
                  </pic:blipFill>
                  <pic:spPr>
                    <a:xfrm>
                      <a:off x="0" y="0"/>
                      <a:ext cx="5760720" cy="3182620"/>
                    </a:xfrm>
                    <a:prstGeom prst="rect">
                      <a:avLst/>
                    </a:prstGeom>
                  </pic:spPr>
                </pic:pic>
              </a:graphicData>
            </a:graphic>
          </wp:inline>
        </w:drawing>
      </w:r>
    </w:p>
    <w:p w14:paraId="1B4EDEC4" w14:textId="105A5729" w:rsidR="00AD5227" w:rsidRDefault="00AD5227" w:rsidP="00AD5227">
      <w:pPr>
        <w:pStyle w:val="images"/>
      </w:pPr>
      <w:bookmarkStart w:id="121" w:name="_Toc218730993"/>
      <w:bookmarkStart w:id="122" w:name="_Toc218799222"/>
      <w:r>
        <w:t>Hình 2.5 Phác thảo giao diện đăng nhập</w:t>
      </w:r>
      <w:bookmarkEnd w:id="121"/>
      <w:bookmarkEnd w:id="122"/>
    </w:p>
    <w:p w14:paraId="235FD8BE" w14:textId="644E1A9B" w:rsidR="00AD5227" w:rsidRDefault="001D6692" w:rsidP="00CD25B1">
      <w:r w:rsidRPr="001D6692">
        <w:rPr>
          <w:noProof/>
        </w:rPr>
        <w:drawing>
          <wp:inline distT="0" distB="0" distL="0" distR="0" wp14:anchorId="235F9223" wp14:editId="570CDF37">
            <wp:extent cx="5760720" cy="3175635"/>
            <wp:effectExtent l="0" t="0" r="0" b="5715"/>
            <wp:docPr id="59176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62549" name=""/>
                    <pic:cNvPicPr/>
                  </pic:nvPicPr>
                  <pic:blipFill>
                    <a:blip r:embed="rId23"/>
                    <a:stretch>
                      <a:fillRect/>
                    </a:stretch>
                  </pic:blipFill>
                  <pic:spPr>
                    <a:xfrm>
                      <a:off x="0" y="0"/>
                      <a:ext cx="5760720" cy="3175635"/>
                    </a:xfrm>
                    <a:prstGeom prst="rect">
                      <a:avLst/>
                    </a:prstGeom>
                  </pic:spPr>
                </pic:pic>
              </a:graphicData>
            </a:graphic>
          </wp:inline>
        </w:drawing>
      </w:r>
    </w:p>
    <w:p w14:paraId="3CBCC5A0" w14:textId="1363BDD6" w:rsidR="00AD5227" w:rsidRPr="00CD25B1" w:rsidRDefault="00AD5227" w:rsidP="00AD5227">
      <w:pPr>
        <w:pStyle w:val="images"/>
      </w:pPr>
      <w:bookmarkStart w:id="123" w:name="_Toc218730994"/>
      <w:bookmarkStart w:id="124" w:name="_Toc218799223"/>
      <w:r>
        <w:t>Hình 2.6 Phác thảo giao diện đăng kí</w:t>
      </w:r>
      <w:bookmarkEnd w:id="123"/>
      <w:bookmarkEnd w:id="124"/>
    </w:p>
    <w:p w14:paraId="6022F22D" w14:textId="7E1ADF57" w:rsidR="00CD25B1" w:rsidRDefault="00CD25B1" w:rsidP="002C2A7E">
      <w:pPr>
        <w:pStyle w:val="Heading3"/>
        <w:numPr>
          <w:ilvl w:val="2"/>
          <w:numId w:val="17"/>
        </w:numPr>
      </w:pPr>
      <w:bookmarkStart w:id="125" w:name="_Toc218731101"/>
      <w:bookmarkStart w:id="126" w:name="_Toc218749218"/>
      <w:r>
        <w:t xml:space="preserve">Phác thảo giao diện </w:t>
      </w:r>
      <w:r w:rsidR="007053CE">
        <w:t>trang chủ</w:t>
      </w:r>
      <w:bookmarkEnd w:id="125"/>
      <w:bookmarkEnd w:id="126"/>
    </w:p>
    <w:p w14:paraId="66C659E5" w14:textId="77777777" w:rsidR="007972CA" w:rsidRDefault="007972CA" w:rsidP="00BC3405">
      <w:pPr>
        <w:pStyle w:val="Anor"/>
      </w:pPr>
      <w:r>
        <w:t>Giao diện trang chủ được thiết kế gồm các phần:</w:t>
      </w:r>
    </w:p>
    <w:p w14:paraId="5546D5FB" w14:textId="7D98234A" w:rsidR="006A4CE7" w:rsidRDefault="00BC3405" w:rsidP="00BC3405">
      <w:pPr>
        <w:pStyle w:val="Anor"/>
      </w:pPr>
      <w:r>
        <w:t xml:space="preserve">- </w:t>
      </w:r>
      <w:r w:rsidR="006A4CE7">
        <w:t xml:space="preserve">Phần đầu trang bao gồm logo, ô tìm kiếm, giỏ hàng và khu vực tài khoản, </w:t>
      </w:r>
      <w:r w:rsidR="006C5A78">
        <w:br/>
      </w:r>
      <w:r w:rsidR="006A4CE7">
        <w:t>hỗ trợ người dùng truy cập nhanh các chức năng cơ bản.</w:t>
      </w:r>
    </w:p>
    <w:p w14:paraId="176D0597" w14:textId="305334AC" w:rsidR="006A4CE7" w:rsidRPr="006A4CE7" w:rsidRDefault="00BC3405" w:rsidP="00BC3405">
      <w:pPr>
        <w:pStyle w:val="Anor"/>
      </w:pPr>
      <w:r>
        <w:t xml:space="preserve">- </w:t>
      </w:r>
      <w:r w:rsidR="006A4CE7">
        <w:t xml:space="preserve">Khu vực nội dung chính hiển thị banner, danh mục sản phẩm và các danh mục sản phẩm nổi bật, giúp người dùng dễ dàng tiếp cận và khám phá sản phẩm. Phần </w:t>
      </w:r>
      <w:r w:rsidR="00D20DC3">
        <w:br/>
      </w:r>
      <w:r w:rsidR="006A4CE7">
        <w:t>chân trang được bố trí riêng biệt nhằm hiển thị các thông tin bổ trợ của hệ thống.</w:t>
      </w:r>
    </w:p>
    <w:p w14:paraId="7EA8A96D" w14:textId="53F0AF91" w:rsidR="00AD5227" w:rsidRDefault="000628BF" w:rsidP="00AD5227">
      <w:r w:rsidRPr="000628BF">
        <w:rPr>
          <w:noProof/>
        </w:rPr>
        <w:lastRenderedPageBreak/>
        <w:drawing>
          <wp:inline distT="0" distB="0" distL="0" distR="0" wp14:anchorId="538C385F" wp14:editId="24BA4829">
            <wp:extent cx="5760720" cy="3180715"/>
            <wp:effectExtent l="0" t="0" r="0" b="635"/>
            <wp:docPr id="205838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82283" name=""/>
                    <pic:cNvPicPr/>
                  </pic:nvPicPr>
                  <pic:blipFill>
                    <a:blip r:embed="rId24"/>
                    <a:stretch>
                      <a:fillRect/>
                    </a:stretch>
                  </pic:blipFill>
                  <pic:spPr>
                    <a:xfrm>
                      <a:off x="0" y="0"/>
                      <a:ext cx="5760720" cy="3180715"/>
                    </a:xfrm>
                    <a:prstGeom prst="rect">
                      <a:avLst/>
                    </a:prstGeom>
                  </pic:spPr>
                </pic:pic>
              </a:graphicData>
            </a:graphic>
          </wp:inline>
        </w:drawing>
      </w:r>
    </w:p>
    <w:p w14:paraId="33DCD6AB" w14:textId="0CBC1140" w:rsidR="009B7BB0" w:rsidRPr="00AD5227" w:rsidRDefault="009B7BB0" w:rsidP="009B7BB0">
      <w:pPr>
        <w:pStyle w:val="images"/>
      </w:pPr>
      <w:bookmarkStart w:id="127" w:name="_Toc218730995"/>
      <w:bookmarkStart w:id="128" w:name="_Toc218799224"/>
      <w:r>
        <w:t>Hình 2.7 Phác thảo giao diện trang chủ</w:t>
      </w:r>
      <w:bookmarkEnd w:id="127"/>
      <w:bookmarkEnd w:id="128"/>
    </w:p>
    <w:p w14:paraId="513A72BB" w14:textId="5667D4BD" w:rsidR="00CD25B1" w:rsidRDefault="007053CE" w:rsidP="002C2A7E">
      <w:pPr>
        <w:pStyle w:val="Heading3"/>
        <w:numPr>
          <w:ilvl w:val="2"/>
          <w:numId w:val="17"/>
        </w:numPr>
      </w:pPr>
      <w:bookmarkStart w:id="129" w:name="_Toc218731102"/>
      <w:bookmarkStart w:id="130" w:name="_Toc218749219"/>
      <w:r>
        <w:t xml:space="preserve">Phác thảo giao diện </w:t>
      </w:r>
      <w:r w:rsidR="006A4CE7">
        <w:t>trang</w:t>
      </w:r>
      <w:r>
        <w:t xml:space="preserve"> sản phẩm</w:t>
      </w:r>
      <w:bookmarkEnd w:id="129"/>
      <w:bookmarkEnd w:id="130"/>
    </w:p>
    <w:p w14:paraId="0E71165A" w14:textId="55A3086B" w:rsidR="007972CA" w:rsidRDefault="007972CA" w:rsidP="00BC3405">
      <w:pPr>
        <w:pStyle w:val="Anor"/>
      </w:pPr>
      <w:r>
        <w:t xml:space="preserve">Giao diện danh mục sản phẩm được phác thảo nhằm xác định cách tổ chức và </w:t>
      </w:r>
      <w:r w:rsidR="00203137">
        <w:br/>
      </w:r>
      <w:r>
        <w:t>hiển thị sản phẩm theo từng danh mục. Giao diện bao gồm các phần:</w:t>
      </w:r>
    </w:p>
    <w:p w14:paraId="1771009F" w14:textId="321AE5DB" w:rsidR="007972CA" w:rsidRDefault="00BC3405" w:rsidP="00BC3405">
      <w:pPr>
        <w:pStyle w:val="Anor"/>
      </w:pPr>
      <w:r>
        <w:t xml:space="preserve">- </w:t>
      </w:r>
      <w:r w:rsidR="007972CA">
        <w:t xml:space="preserve">Khu vực danh mục sản phẩm dạng danh sách thả xuống, giúp người dùng </w:t>
      </w:r>
      <w:r w:rsidR="00203137">
        <w:br/>
      </w:r>
      <w:r w:rsidR="007972CA">
        <w:t>lựa chọn và chuyển đổi giữa các danh mục sản phẩm.</w:t>
      </w:r>
    </w:p>
    <w:p w14:paraId="394EB320" w14:textId="4F165980" w:rsidR="007972CA" w:rsidRDefault="00BC3405" w:rsidP="00BC3405">
      <w:pPr>
        <w:pStyle w:val="Anor"/>
      </w:pPr>
      <w:r>
        <w:t xml:space="preserve">- </w:t>
      </w:r>
      <w:r w:rsidR="007972CA">
        <w:t>Khu vực hiển thị sản phẩm theo danh mục, trình bày các sản phẩm tương ứng dưới dạng danh sách hoặc lưới.</w:t>
      </w:r>
    </w:p>
    <w:p w14:paraId="32ACBD49" w14:textId="03F73BF0" w:rsidR="007972CA" w:rsidRDefault="00BC3405" w:rsidP="00BC3405">
      <w:pPr>
        <w:pStyle w:val="Anor"/>
      </w:pPr>
      <w:r>
        <w:t xml:space="preserve">- </w:t>
      </w:r>
      <w:r w:rsidR="007972CA">
        <w:t>Chức năng lọc sản phẩm hỗ trợ người dùng thu hẹp kết quả hiển thị theo các tiêu chí lựa chọn.</w:t>
      </w:r>
    </w:p>
    <w:p w14:paraId="19DE3B2E" w14:textId="5C88CE44" w:rsidR="007972CA" w:rsidRPr="007972CA" w:rsidRDefault="00BC3405" w:rsidP="00BC3405">
      <w:pPr>
        <w:pStyle w:val="Anor"/>
      </w:pPr>
      <w:r>
        <w:t xml:space="preserve">- </w:t>
      </w:r>
      <w:r w:rsidR="007972CA">
        <w:t xml:space="preserve">Phần chân trang được bố trí riêng biệt nhằm hiển thị các thông tin bổ trợ của </w:t>
      </w:r>
      <w:r w:rsidR="00203137">
        <w:br/>
      </w:r>
      <w:r w:rsidR="007972CA">
        <w:t>hệ thống.</w:t>
      </w:r>
    </w:p>
    <w:p w14:paraId="536822EE" w14:textId="77777777" w:rsidR="000628BF" w:rsidRDefault="006707FD" w:rsidP="000628BF">
      <w:r w:rsidRPr="006707FD">
        <w:rPr>
          <w:noProof/>
        </w:rPr>
        <w:lastRenderedPageBreak/>
        <w:drawing>
          <wp:inline distT="0" distB="0" distL="0" distR="0" wp14:anchorId="48161824" wp14:editId="51D8F2FA">
            <wp:extent cx="5760720" cy="3213735"/>
            <wp:effectExtent l="0" t="0" r="0" b="5715"/>
            <wp:docPr id="70130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06988" name=""/>
                    <pic:cNvPicPr/>
                  </pic:nvPicPr>
                  <pic:blipFill>
                    <a:blip r:embed="rId25"/>
                    <a:stretch>
                      <a:fillRect/>
                    </a:stretch>
                  </pic:blipFill>
                  <pic:spPr>
                    <a:xfrm>
                      <a:off x="0" y="0"/>
                      <a:ext cx="5760720" cy="3213735"/>
                    </a:xfrm>
                    <a:prstGeom prst="rect">
                      <a:avLst/>
                    </a:prstGeom>
                  </pic:spPr>
                </pic:pic>
              </a:graphicData>
            </a:graphic>
          </wp:inline>
        </w:drawing>
      </w:r>
    </w:p>
    <w:p w14:paraId="476A0834" w14:textId="213383F9" w:rsidR="009B7BB0" w:rsidRPr="000628BF" w:rsidRDefault="009B7BB0" w:rsidP="009B7BB0">
      <w:pPr>
        <w:pStyle w:val="images"/>
      </w:pPr>
      <w:bookmarkStart w:id="131" w:name="_Toc218730996"/>
      <w:bookmarkStart w:id="132" w:name="_Toc218799225"/>
      <w:r>
        <w:t>Hình 2.8 Phác thảo giao diện danh mục sản phẩm</w:t>
      </w:r>
      <w:bookmarkEnd w:id="131"/>
      <w:bookmarkEnd w:id="132"/>
    </w:p>
    <w:p w14:paraId="42BB2392" w14:textId="0DBCE15E" w:rsidR="006707FD" w:rsidRDefault="006707FD" w:rsidP="002C2A7E">
      <w:pPr>
        <w:pStyle w:val="Heading3"/>
        <w:numPr>
          <w:ilvl w:val="2"/>
          <w:numId w:val="17"/>
        </w:numPr>
      </w:pPr>
      <w:bookmarkStart w:id="133" w:name="_Toc218731103"/>
      <w:bookmarkStart w:id="134" w:name="_Toc218749220"/>
      <w:r>
        <w:t>Phác thảo giao diện trang giới thiệu</w:t>
      </w:r>
      <w:bookmarkEnd w:id="133"/>
      <w:bookmarkEnd w:id="134"/>
    </w:p>
    <w:p w14:paraId="5EE235F7" w14:textId="0F4D874F" w:rsidR="007972CA" w:rsidRDefault="007972CA" w:rsidP="00BC3405">
      <w:pPr>
        <w:pStyle w:val="Anor"/>
      </w:pPr>
      <w:r>
        <w:t>Giao diện trang giới thiệu được phác thảo nhằm trình bày các thông tin tổng quan về website và định hướng hoạt động của hệ thống. Giao diện bao gồm các phần:</w:t>
      </w:r>
    </w:p>
    <w:p w14:paraId="709963E3" w14:textId="27746F06" w:rsidR="007972CA" w:rsidRDefault="00BC3405" w:rsidP="00BC3405">
      <w:pPr>
        <w:pStyle w:val="Anor"/>
      </w:pPr>
      <w:r>
        <w:t xml:space="preserve">- </w:t>
      </w:r>
      <w:r w:rsidR="007972CA">
        <w:t xml:space="preserve">Phần đầu trang bao gồm logo, ô tìm kiếm, giỏ hàng và khu vực tài khoản, </w:t>
      </w:r>
      <w:r w:rsidR="00326109">
        <w:br/>
      </w:r>
      <w:r w:rsidR="007972CA">
        <w:t>hỗ trợ người dùng điều hướng và truy cập các chức năng cơ bản.</w:t>
      </w:r>
    </w:p>
    <w:p w14:paraId="7795553E" w14:textId="17A19867" w:rsidR="007972CA" w:rsidRDefault="00BC3405" w:rsidP="00BC3405">
      <w:pPr>
        <w:pStyle w:val="Anor"/>
      </w:pPr>
      <w:r>
        <w:t xml:space="preserve">- </w:t>
      </w:r>
      <w:r w:rsidR="007972CA">
        <w:t xml:space="preserve">Khu vực nội dung chính hiển thị banner giới thiệu và nội dung giới thiệu </w:t>
      </w:r>
      <w:r w:rsidR="00203137">
        <w:br/>
      </w:r>
      <w:r w:rsidR="007972CA">
        <w:t xml:space="preserve">tổng quan về website, giúp người dùng hiểu rõ mục tiêu và phạm vi hoạt động của </w:t>
      </w:r>
      <w:r w:rsidR="00203137">
        <w:br/>
      </w:r>
      <w:r w:rsidR="007972CA">
        <w:t>hệ thống.</w:t>
      </w:r>
    </w:p>
    <w:p w14:paraId="517D6209" w14:textId="644F7794" w:rsidR="007972CA" w:rsidRDefault="00BC3405" w:rsidP="00BC3405">
      <w:pPr>
        <w:pStyle w:val="Anor"/>
      </w:pPr>
      <w:r>
        <w:t xml:space="preserve">- </w:t>
      </w:r>
      <w:r w:rsidR="007972CA">
        <w:t xml:space="preserve">Khu vực nguyên tắc hoạt động trình bày các nguyên tắc cốt lõi của website </w:t>
      </w:r>
      <w:r w:rsidR="00203137">
        <w:br/>
      </w:r>
      <w:r w:rsidR="007972CA">
        <w:t>dưới dạng các khối nội dung riêng biệt.</w:t>
      </w:r>
    </w:p>
    <w:p w14:paraId="2DD64943" w14:textId="618E55D0" w:rsidR="007972CA" w:rsidRPr="007972CA" w:rsidRDefault="00BC3405" w:rsidP="00BC3405">
      <w:pPr>
        <w:pStyle w:val="Anor"/>
      </w:pPr>
      <w:r>
        <w:t xml:space="preserve">- </w:t>
      </w:r>
      <w:r w:rsidR="007972CA">
        <w:t xml:space="preserve">Phần chân trang được bố trí riêng biệt nhằm hiển thị các thông tin bổ trợ của </w:t>
      </w:r>
      <w:r w:rsidR="00203137">
        <w:br/>
      </w:r>
      <w:r w:rsidR="007972CA">
        <w:t>hệ thống.</w:t>
      </w:r>
    </w:p>
    <w:p w14:paraId="0B07F84E" w14:textId="46138C58" w:rsidR="006707FD" w:rsidRDefault="00311F23" w:rsidP="006707FD">
      <w:r w:rsidRPr="00311F23">
        <w:rPr>
          <w:noProof/>
        </w:rPr>
        <w:lastRenderedPageBreak/>
        <w:drawing>
          <wp:inline distT="0" distB="0" distL="0" distR="0" wp14:anchorId="76FBE428" wp14:editId="0A3BF9B4">
            <wp:extent cx="5760720" cy="3194685"/>
            <wp:effectExtent l="0" t="0" r="0" b="5715"/>
            <wp:docPr id="181674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44395" name=""/>
                    <pic:cNvPicPr/>
                  </pic:nvPicPr>
                  <pic:blipFill>
                    <a:blip r:embed="rId26"/>
                    <a:stretch>
                      <a:fillRect/>
                    </a:stretch>
                  </pic:blipFill>
                  <pic:spPr>
                    <a:xfrm>
                      <a:off x="0" y="0"/>
                      <a:ext cx="5760720" cy="3194685"/>
                    </a:xfrm>
                    <a:prstGeom prst="rect">
                      <a:avLst/>
                    </a:prstGeom>
                  </pic:spPr>
                </pic:pic>
              </a:graphicData>
            </a:graphic>
          </wp:inline>
        </w:drawing>
      </w:r>
    </w:p>
    <w:p w14:paraId="6E0740D7" w14:textId="05D3E37F" w:rsidR="00311F23" w:rsidRPr="006707FD" w:rsidRDefault="00311F23" w:rsidP="00311F23">
      <w:pPr>
        <w:pStyle w:val="images"/>
      </w:pPr>
      <w:bookmarkStart w:id="135" w:name="_Toc218730997"/>
      <w:bookmarkStart w:id="136" w:name="_Toc218799226"/>
      <w:r>
        <w:t>Hình 2.9 Phác thảo giao diện trang giới thiệu</w:t>
      </w:r>
      <w:bookmarkEnd w:id="135"/>
      <w:bookmarkEnd w:id="136"/>
    </w:p>
    <w:p w14:paraId="488C9DA7" w14:textId="6B336D4D" w:rsidR="006707FD" w:rsidRDefault="00311F23" w:rsidP="002C2A7E">
      <w:pPr>
        <w:pStyle w:val="Heading3"/>
        <w:numPr>
          <w:ilvl w:val="2"/>
          <w:numId w:val="17"/>
        </w:numPr>
      </w:pPr>
      <w:bookmarkStart w:id="137" w:name="_Toc218731104"/>
      <w:bookmarkStart w:id="138" w:name="_Toc218749221"/>
      <w:r>
        <w:t>Phác thảo giao diện trang liên hệ</w:t>
      </w:r>
      <w:bookmarkEnd w:id="137"/>
      <w:bookmarkEnd w:id="138"/>
    </w:p>
    <w:p w14:paraId="66AD7CFD" w14:textId="1E79FACA" w:rsidR="007972CA" w:rsidRDefault="007972CA" w:rsidP="00BC3405">
      <w:pPr>
        <w:pStyle w:val="Anor"/>
      </w:pPr>
      <w:r>
        <w:t>Giao diện trang liên hệ được phác thảo nhằm cung cấp thông tin liên hệ và vị trí của đơn vị quản lý website. Giao diện bao gồm các phần:</w:t>
      </w:r>
    </w:p>
    <w:p w14:paraId="40765A92" w14:textId="1E92C9FA" w:rsidR="007972CA" w:rsidRDefault="00BC3405" w:rsidP="00BC3405">
      <w:pPr>
        <w:pStyle w:val="Anor"/>
      </w:pPr>
      <w:r>
        <w:t xml:space="preserve">- </w:t>
      </w:r>
      <w:r w:rsidR="007972CA">
        <w:t xml:space="preserve">Khu vực hiển thị tên doanh nghiệp, giúp người dùng nhận diện rõ đơn vị </w:t>
      </w:r>
      <w:r w:rsidR="00203137">
        <w:br/>
      </w:r>
      <w:r w:rsidR="007972CA">
        <w:t>cung cấp dịch vụ.</w:t>
      </w:r>
    </w:p>
    <w:p w14:paraId="432B3560" w14:textId="622D2FDC" w:rsidR="007972CA" w:rsidRDefault="00BC3405" w:rsidP="00BC3405">
      <w:pPr>
        <w:pStyle w:val="Anor"/>
      </w:pPr>
      <w:r>
        <w:t xml:space="preserve">- </w:t>
      </w:r>
      <w:r w:rsidR="007972CA">
        <w:t xml:space="preserve">Khu vực thông tin liên hệ, trình bày các thông tin cơ bản như địa chỉ, </w:t>
      </w:r>
      <w:r w:rsidR="00A51E58">
        <w:br/>
      </w:r>
      <w:r w:rsidR="007972CA">
        <w:t>số điện thoại và email để người dùng dễ dàng liên hệ khi cần thiết.</w:t>
      </w:r>
    </w:p>
    <w:p w14:paraId="2B19FD24" w14:textId="2BB1F6E5" w:rsidR="007972CA" w:rsidRDefault="00BC3405" w:rsidP="00BC3405">
      <w:pPr>
        <w:pStyle w:val="Anor"/>
      </w:pPr>
      <w:r>
        <w:t xml:space="preserve">- </w:t>
      </w:r>
      <w:r w:rsidR="007972CA">
        <w:t>Khu vực vị trí hiển thị bản đồ Google Maps, hỗ trợ người dùng xác định vị trí doanh nghiệp một cách trực quan.</w:t>
      </w:r>
    </w:p>
    <w:p w14:paraId="0BAF99FB" w14:textId="77777777" w:rsidR="00311F23" w:rsidRDefault="00504830" w:rsidP="00311F23">
      <w:r w:rsidRPr="00504830">
        <w:rPr>
          <w:noProof/>
        </w:rPr>
        <w:lastRenderedPageBreak/>
        <w:drawing>
          <wp:inline distT="0" distB="0" distL="0" distR="0" wp14:anchorId="795DF17B" wp14:editId="256DD1E8">
            <wp:extent cx="5760720" cy="3390900"/>
            <wp:effectExtent l="0" t="0" r="0" b="0"/>
            <wp:docPr id="1651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04960" name=""/>
                    <pic:cNvPicPr/>
                  </pic:nvPicPr>
                  <pic:blipFill>
                    <a:blip r:embed="rId27"/>
                    <a:stretch>
                      <a:fillRect/>
                    </a:stretch>
                  </pic:blipFill>
                  <pic:spPr>
                    <a:xfrm>
                      <a:off x="0" y="0"/>
                      <a:ext cx="5760720" cy="3390900"/>
                    </a:xfrm>
                    <a:prstGeom prst="rect">
                      <a:avLst/>
                    </a:prstGeom>
                  </pic:spPr>
                </pic:pic>
              </a:graphicData>
            </a:graphic>
          </wp:inline>
        </w:drawing>
      </w:r>
    </w:p>
    <w:p w14:paraId="384C3E29" w14:textId="09A9471D" w:rsidR="00CC279B" w:rsidRPr="00311F23" w:rsidRDefault="00CC279B" w:rsidP="00CC279B">
      <w:pPr>
        <w:pStyle w:val="images"/>
      </w:pPr>
      <w:bookmarkStart w:id="139" w:name="_Toc218730998"/>
      <w:bookmarkStart w:id="140" w:name="_Toc218799227"/>
      <w:r>
        <w:t>Hình 2.</w:t>
      </w:r>
      <w:r w:rsidR="00111AA8">
        <w:t>10</w:t>
      </w:r>
      <w:r>
        <w:t xml:space="preserve"> Phác thảo giao diện trang liên hệ</w:t>
      </w:r>
      <w:bookmarkEnd w:id="139"/>
      <w:bookmarkEnd w:id="140"/>
    </w:p>
    <w:p w14:paraId="355BB966" w14:textId="60852BA7" w:rsidR="00504830" w:rsidRDefault="00504830" w:rsidP="002C2A7E">
      <w:pPr>
        <w:pStyle w:val="Heading3"/>
        <w:numPr>
          <w:ilvl w:val="2"/>
          <w:numId w:val="17"/>
        </w:numPr>
      </w:pPr>
      <w:bookmarkStart w:id="141" w:name="_Toc218731105"/>
      <w:bookmarkStart w:id="142" w:name="_Toc218749222"/>
      <w:r>
        <w:t>Giao diện thanh toán</w:t>
      </w:r>
      <w:bookmarkEnd w:id="141"/>
      <w:bookmarkEnd w:id="142"/>
    </w:p>
    <w:p w14:paraId="15E899D6" w14:textId="08AACA8B" w:rsidR="009158F8" w:rsidRDefault="009158F8" w:rsidP="00BC3405">
      <w:pPr>
        <w:pStyle w:val="Anor"/>
      </w:pPr>
      <w:r>
        <w:t xml:space="preserve">Trang thanh toán được phác thảo nhằm xác định bố cục và các thành phần chính phục vụ quá trình thanh toán đơn hàng. Phác thảo tập trung vào việc phân chia các </w:t>
      </w:r>
      <w:r w:rsidR="00203137">
        <w:br/>
      </w:r>
      <w:r>
        <w:t>khu vực chức năng cần thiết trước khi triển khai thiết kế chi tiết.</w:t>
      </w:r>
    </w:p>
    <w:p w14:paraId="34179D69" w14:textId="375524CB" w:rsidR="009158F8" w:rsidRDefault="00BC3405" w:rsidP="00BC3405">
      <w:pPr>
        <w:pStyle w:val="Anor"/>
      </w:pPr>
      <w:r>
        <w:t xml:space="preserve">- </w:t>
      </w:r>
      <w:r w:rsidR="009158F8">
        <w:t>Khu vực thông tin thanh toán, dùng để xác định các dữ liệu cần thu thập trong quá trình thanh toán.</w:t>
      </w:r>
    </w:p>
    <w:p w14:paraId="2C2E6F53" w14:textId="0F9AC043" w:rsidR="009158F8" w:rsidRDefault="00BC3405" w:rsidP="00BC3405">
      <w:pPr>
        <w:pStyle w:val="Anor"/>
      </w:pPr>
      <w:r>
        <w:t xml:space="preserve">- </w:t>
      </w:r>
      <w:r w:rsidR="009158F8">
        <w:t>Khu vực lựa chọn phương thức thanh toán, định hướng hỗ trợ các hình thức thanh toán, bao gồm thanh toán bằng mã QR.</w:t>
      </w:r>
    </w:p>
    <w:p w14:paraId="29B04C02" w14:textId="14195CF4" w:rsidR="009158F8" w:rsidRPr="009158F8" w:rsidRDefault="00BC3405" w:rsidP="00BC3405">
      <w:pPr>
        <w:pStyle w:val="Anor"/>
      </w:pPr>
      <w:r>
        <w:t xml:space="preserve">- </w:t>
      </w:r>
      <w:r w:rsidR="009158F8">
        <w:t>Khu vực thông tin đơn hàng, nhằm xác định vị trí hiển thị nội dung và giá trị của đơn hàng.</w:t>
      </w:r>
    </w:p>
    <w:p w14:paraId="491C659C" w14:textId="18A90A44" w:rsidR="00504830" w:rsidRDefault="00CC279B" w:rsidP="00504830">
      <w:r w:rsidRPr="00CC279B">
        <w:rPr>
          <w:noProof/>
        </w:rPr>
        <w:lastRenderedPageBreak/>
        <w:drawing>
          <wp:inline distT="0" distB="0" distL="0" distR="0" wp14:anchorId="27FB807C" wp14:editId="68EF8297">
            <wp:extent cx="5760720" cy="3210560"/>
            <wp:effectExtent l="0" t="0" r="0" b="8890"/>
            <wp:docPr id="107455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8576" name=""/>
                    <pic:cNvPicPr/>
                  </pic:nvPicPr>
                  <pic:blipFill>
                    <a:blip r:embed="rId28"/>
                    <a:stretch>
                      <a:fillRect/>
                    </a:stretch>
                  </pic:blipFill>
                  <pic:spPr>
                    <a:xfrm>
                      <a:off x="0" y="0"/>
                      <a:ext cx="5760720" cy="3210560"/>
                    </a:xfrm>
                    <a:prstGeom prst="rect">
                      <a:avLst/>
                    </a:prstGeom>
                  </pic:spPr>
                </pic:pic>
              </a:graphicData>
            </a:graphic>
          </wp:inline>
        </w:drawing>
      </w:r>
    </w:p>
    <w:p w14:paraId="6FD4E0CC" w14:textId="000423A5" w:rsidR="00CC279B" w:rsidRPr="00504830" w:rsidRDefault="00CC279B" w:rsidP="00CC279B">
      <w:pPr>
        <w:pStyle w:val="images"/>
      </w:pPr>
      <w:bookmarkStart w:id="143" w:name="_Toc218730999"/>
      <w:bookmarkStart w:id="144" w:name="_Toc218799228"/>
      <w:r>
        <w:t>Hình 2.</w:t>
      </w:r>
      <w:r w:rsidR="00111AA8">
        <w:t>11</w:t>
      </w:r>
      <w:r>
        <w:t xml:space="preserve"> Phác thảo giao diện trang thanh toán</w:t>
      </w:r>
      <w:bookmarkEnd w:id="143"/>
      <w:bookmarkEnd w:id="144"/>
    </w:p>
    <w:p w14:paraId="59A00B3C" w14:textId="77777777" w:rsidR="00111AA8" w:rsidRDefault="00111AA8" w:rsidP="002C2A7E">
      <w:pPr>
        <w:pStyle w:val="Heading3"/>
        <w:numPr>
          <w:ilvl w:val="2"/>
          <w:numId w:val="17"/>
        </w:numPr>
        <w:tabs>
          <w:tab w:val="num" w:pos="360"/>
        </w:tabs>
      </w:pPr>
      <w:bookmarkStart w:id="145" w:name="_Toc218731106"/>
      <w:bookmarkStart w:id="146" w:name="_Toc218749223"/>
      <w:r>
        <w:t>Phác thảo giao diện dashboard quản lí hệ thống</w:t>
      </w:r>
      <w:bookmarkEnd w:id="145"/>
      <w:bookmarkEnd w:id="146"/>
    </w:p>
    <w:p w14:paraId="70CE27A6" w14:textId="1AA8966A" w:rsidR="009158F8" w:rsidRPr="009158F8" w:rsidRDefault="009158F8" w:rsidP="009158F8">
      <w:pPr>
        <w:spacing w:line="360" w:lineRule="auto"/>
        <w:ind w:firstLine="567"/>
        <w:jc w:val="both"/>
      </w:pPr>
      <w:r w:rsidRPr="00BC3405">
        <w:rPr>
          <w:rStyle w:val="AnorChar"/>
        </w:rPr>
        <w:t>Trang dashboard được thiết kế dùng để xem tổng quan các thông tin tổng quan về doanh thu người dùng, đơn hàng và biểu diễn bằng biểu đổ để trực quan hóa dữ liệu</w:t>
      </w:r>
      <w:r>
        <w:t>.</w:t>
      </w:r>
    </w:p>
    <w:p w14:paraId="517DBB01" w14:textId="6F16934B" w:rsidR="00111AA8" w:rsidRDefault="00095950" w:rsidP="00111AA8">
      <w:r w:rsidRPr="00095950">
        <w:rPr>
          <w:noProof/>
        </w:rPr>
        <w:drawing>
          <wp:inline distT="0" distB="0" distL="0" distR="0" wp14:anchorId="501DA4BF" wp14:editId="6EF58A76">
            <wp:extent cx="5760720" cy="3190240"/>
            <wp:effectExtent l="0" t="0" r="0" b="0"/>
            <wp:docPr id="173102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1846" name=""/>
                    <pic:cNvPicPr/>
                  </pic:nvPicPr>
                  <pic:blipFill>
                    <a:blip r:embed="rId29"/>
                    <a:stretch>
                      <a:fillRect/>
                    </a:stretch>
                  </pic:blipFill>
                  <pic:spPr>
                    <a:xfrm>
                      <a:off x="0" y="0"/>
                      <a:ext cx="5760720" cy="3190240"/>
                    </a:xfrm>
                    <a:prstGeom prst="rect">
                      <a:avLst/>
                    </a:prstGeom>
                  </pic:spPr>
                </pic:pic>
              </a:graphicData>
            </a:graphic>
          </wp:inline>
        </w:drawing>
      </w:r>
    </w:p>
    <w:p w14:paraId="5279A946" w14:textId="6910B224" w:rsidR="00B23A28" w:rsidRPr="00111AA8" w:rsidRDefault="00B23A28" w:rsidP="00B23A28">
      <w:pPr>
        <w:pStyle w:val="images"/>
      </w:pPr>
      <w:bookmarkStart w:id="147" w:name="_Toc218731000"/>
      <w:bookmarkStart w:id="148" w:name="_Toc218799229"/>
      <w:r>
        <w:t>Hình 2.</w:t>
      </w:r>
      <w:r w:rsidR="001D6692">
        <w:t>2</w:t>
      </w:r>
      <w:r>
        <w:t xml:space="preserve"> Phác thảo giao diện trang dashboard</w:t>
      </w:r>
      <w:bookmarkEnd w:id="147"/>
      <w:bookmarkEnd w:id="148"/>
    </w:p>
    <w:p w14:paraId="31BBB2D3" w14:textId="55805577" w:rsidR="00111AA8" w:rsidRDefault="00B23A28" w:rsidP="002C2A7E">
      <w:pPr>
        <w:pStyle w:val="Heading3"/>
        <w:numPr>
          <w:ilvl w:val="2"/>
          <w:numId w:val="17"/>
        </w:numPr>
      </w:pPr>
      <w:bookmarkStart w:id="149" w:name="_Toc218731107"/>
      <w:bookmarkStart w:id="150" w:name="_Toc218749224"/>
      <w:r>
        <w:t>Phác thảo giao diện quản lí danh mục</w:t>
      </w:r>
      <w:bookmarkEnd w:id="149"/>
      <w:bookmarkEnd w:id="150"/>
    </w:p>
    <w:p w14:paraId="33CD0EAB" w14:textId="77777777" w:rsidR="009511F4" w:rsidRDefault="009511F4" w:rsidP="00BC3405">
      <w:pPr>
        <w:pStyle w:val="Anor"/>
      </w:pPr>
      <w:r>
        <w:t>Trang quản lý danh mục được phác thảo nhằm xác định bố cục và các chức năng quản lý danh mục trong hệ thống. Phác thảo tập trung vào các thành phần chính sau:</w:t>
      </w:r>
    </w:p>
    <w:p w14:paraId="5CB88E4F" w14:textId="77777777" w:rsidR="009511F4" w:rsidRDefault="009511F4" w:rsidP="00BC3405">
      <w:pPr>
        <w:pStyle w:val="Anor"/>
      </w:pPr>
    </w:p>
    <w:p w14:paraId="2183196E" w14:textId="70D5E137" w:rsidR="009511F4" w:rsidRDefault="00BC3405" w:rsidP="00BC3405">
      <w:pPr>
        <w:pStyle w:val="Anor"/>
      </w:pPr>
      <w:r>
        <w:lastRenderedPageBreak/>
        <w:t xml:space="preserve">- </w:t>
      </w:r>
      <w:r w:rsidR="009511F4">
        <w:t xml:space="preserve">Khu vực danh sách danh mục, dùng để hiển thị các danh mục hiện có trong </w:t>
      </w:r>
      <w:r w:rsidR="00203137">
        <w:br/>
      </w:r>
      <w:r w:rsidR="009511F4">
        <w:t>hệ thống.</w:t>
      </w:r>
    </w:p>
    <w:p w14:paraId="0CDB4E6B" w14:textId="744F8B2B" w:rsidR="009511F4" w:rsidRDefault="00BC3405" w:rsidP="00BC3405">
      <w:pPr>
        <w:pStyle w:val="Anor"/>
      </w:pPr>
      <w:r>
        <w:t xml:space="preserve">- </w:t>
      </w:r>
      <w:r w:rsidR="009511F4">
        <w:t xml:space="preserve">Khu vực thao tác quản lý, hỗ trợ các chức năng thêm mới, chỉnh sửa và các </w:t>
      </w:r>
      <w:r w:rsidR="00203137">
        <w:br/>
      </w:r>
      <w:r w:rsidR="009511F4">
        <w:t>thao tác phụ liên quan đến danh mục.</w:t>
      </w:r>
    </w:p>
    <w:p w14:paraId="1A2A44E0" w14:textId="159CBA66" w:rsidR="009511F4" w:rsidRDefault="00BC3405" w:rsidP="00BC3405">
      <w:pPr>
        <w:pStyle w:val="Anor"/>
      </w:pPr>
      <w:r>
        <w:t xml:space="preserve">- </w:t>
      </w:r>
      <w:r w:rsidR="009511F4">
        <w:t>Khu vực thông tin danh mục, xác định vị trí hiển thị các thông tin cơ bản của từng danh mục nhằm phục vụ công tác quản lý.</w:t>
      </w:r>
    </w:p>
    <w:p w14:paraId="4B3998E6" w14:textId="1086B068" w:rsidR="00111AA8" w:rsidRDefault="00B139CD" w:rsidP="009511F4">
      <w:pPr>
        <w:tabs>
          <w:tab w:val="left" w:pos="851"/>
        </w:tabs>
        <w:spacing w:line="360" w:lineRule="auto"/>
        <w:jc w:val="both"/>
      </w:pPr>
      <w:r w:rsidRPr="00B139CD">
        <w:rPr>
          <w:noProof/>
        </w:rPr>
        <w:drawing>
          <wp:inline distT="0" distB="0" distL="0" distR="0" wp14:anchorId="201262DF" wp14:editId="19ED5997">
            <wp:extent cx="5760720" cy="3209290"/>
            <wp:effectExtent l="0" t="0" r="0" b="0"/>
            <wp:docPr id="127498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2366" name=""/>
                    <pic:cNvPicPr/>
                  </pic:nvPicPr>
                  <pic:blipFill>
                    <a:blip r:embed="rId30"/>
                    <a:stretch>
                      <a:fillRect/>
                    </a:stretch>
                  </pic:blipFill>
                  <pic:spPr>
                    <a:xfrm>
                      <a:off x="0" y="0"/>
                      <a:ext cx="5760720" cy="3209290"/>
                    </a:xfrm>
                    <a:prstGeom prst="rect">
                      <a:avLst/>
                    </a:prstGeom>
                  </pic:spPr>
                </pic:pic>
              </a:graphicData>
            </a:graphic>
          </wp:inline>
        </w:drawing>
      </w:r>
    </w:p>
    <w:p w14:paraId="4983FD1F" w14:textId="766722B2" w:rsidR="00B23A28" w:rsidRPr="00111AA8" w:rsidRDefault="00B23A28" w:rsidP="00B23A28">
      <w:pPr>
        <w:pStyle w:val="images"/>
      </w:pPr>
      <w:bookmarkStart w:id="151" w:name="_Toc218731001"/>
      <w:bookmarkStart w:id="152" w:name="_Toc218799230"/>
      <w:r>
        <w:t>Hình 2.1</w:t>
      </w:r>
      <w:r w:rsidR="001D6692">
        <w:t>3</w:t>
      </w:r>
      <w:r>
        <w:t xml:space="preserve"> Phác thảo giao diện trang quản lí danh mục</w:t>
      </w:r>
      <w:bookmarkEnd w:id="151"/>
      <w:bookmarkEnd w:id="152"/>
    </w:p>
    <w:p w14:paraId="62AF8CF4" w14:textId="1B9FB92D" w:rsidR="00B23A28" w:rsidRDefault="00B23A28" w:rsidP="002C2A7E">
      <w:pPr>
        <w:pStyle w:val="Heading3"/>
        <w:numPr>
          <w:ilvl w:val="2"/>
          <w:numId w:val="17"/>
        </w:numPr>
        <w:tabs>
          <w:tab w:val="num" w:pos="360"/>
          <w:tab w:val="left" w:pos="851"/>
        </w:tabs>
        <w:ind w:left="0" w:firstLine="567"/>
        <w:jc w:val="both"/>
      </w:pPr>
      <w:bookmarkStart w:id="153" w:name="_Toc218731108"/>
      <w:bookmarkStart w:id="154" w:name="_Toc218749225"/>
      <w:r>
        <w:t>Phác thảo giao diện quản lí sản phẩm</w:t>
      </w:r>
      <w:bookmarkEnd w:id="153"/>
      <w:bookmarkEnd w:id="154"/>
    </w:p>
    <w:p w14:paraId="5F228422" w14:textId="4528DBD3" w:rsidR="00095F8C" w:rsidRDefault="00095F8C" w:rsidP="00BC3405">
      <w:pPr>
        <w:pStyle w:val="Anor"/>
      </w:pPr>
      <w:r>
        <w:t>Trang quản lý sản phẩm được phác thảo nhằm xác định bố cục và các chức năng chính phục vụ công tác quản lý sản phẩm trong hệ thống. Phác thảo tập trung vào các nội dung quan trọng sau:</w:t>
      </w:r>
    </w:p>
    <w:p w14:paraId="48F51F37" w14:textId="10D15509" w:rsidR="00095F8C" w:rsidRDefault="00BC3405" w:rsidP="00BC3405">
      <w:pPr>
        <w:pStyle w:val="Anor"/>
      </w:pPr>
      <w:r>
        <w:t xml:space="preserve">- </w:t>
      </w:r>
      <w:r w:rsidR="00095F8C">
        <w:t>Khu vực danh sách sản phẩm, dùng để xác định vị trí hiển thị các sản phẩm hiện có trong hệ thống.</w:t>
      </w:r>
    </w:p>
    <w:p w14:paraId="76164AC2" w14:textId="3219D3B0" w:rsidR="00095F8C" w:rsidRDefault="00BC3405" w:rsidP="00BC3405">
      <w:pPr>
        <w:pStyle w:val="Anor"/>
      </w:pPr>
      <w:r>
        <w:t xml:space="preserve">- </w:t>
      </w:r>
      <w:r w:rsidR="00095F8C">
        <w:t xml:space="preserve">Khu vực thao tác quản lý, hỗ trợ các chức năng thêm mới, chỉnh sửa và các </w:t>
      </w:r>
      <w:r w:rsidR="00203137">
        <w:br/>
      </w:r>
      <w:r w:rsidR="00095F8C">
        <w:t>thao tác phụ liên quan đến sản phẩm.</w:t>
      </w:r>
    </w:p>
    <w:p w14:paraId="1603FAC0" w14:textId="1B814B69" w:rsidR="00095F8C" w:rsidRDefault="00BC3405" w:rsidP="00BC3405">
      <w:pPr>
        <w:pStyle w:val="Anor"/>
      </w:pPr>
      <w:r>
        <w:t xml:space="preserve">- </w:t>
      </w:r>
      <w:r w:rsidR="00095F8C">
        <w:t>Khu vực thông tin sản phẩm, xác định cách trình bày các thông tin cơ bản của từng sản phẩm nhằm phục vụ việc quản lý và cập nhật dữ liệu.</w:t>
      </w:r>
    </w:p>
    <w:p w14:paraId="31B75438" w14:textId="77777777" w:rsidR="00095F8C" w:rsidRDefault="00095F8C" w:rsidP="00095F8C">
      <w:pPr>
        <w:pStyle w:val="ListParagraph"/>
      </w:pPr>
    </w:p>
    <w:p w14:paraId="6E2FC06A" w14:textId="7B2D5ADE" w:rsidR="00B23A28" w:rsidRDefault="00B139CD" w:rsidP="00095F8C">
      <w:pPr>
        <w:tabs>
          <w:tab w:val="left" w:pos="851"/>
        </w:tabs>
        <w:spacing w:line="360" w:lineRule="auto"/>
        <w:jc w:val="both"/>
      </w:pPr>
      <w:r w:rsidRPr="00B139CD">
        <w:rPr>
          <w:noProof/>
        </w:rPr>
        <w:lastRenderedPageBreak/>
        <w:drawing>
          <wp:inline distT="0" distB="0" distL="0" distR="0" wp14:anchorId="403157E5" wp14:editId="35936D35">
            <wp:extent cx="5760720" cy="3398520"/>
            <wp:effectExtent l="0" t="0" r="0" b="0"/>
            <wp:docPr id="172324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41031" name=""/>
                    <pic:cNvPicPr/>
                  </pic:nvPicPr>
                  <pic:blipFill>
                    <a:blip r:embed="rId31"/>
                    <a:stretch>
                      <a:fillRect/>
                    </a:stretch>
                  </pic:blipFill>
                  <pic:spPr>
                    <a:xfrm>
                      <a:off x="0" y="0"/>
                      <a:ext cx="5760720" cy="3398520"/>
                    </a:xfrm>
                    <a:prstGeom prst="rect">
                      <a:avLst/>
                    </a:prstGeom>
                  </pic:spPr>
                </pic:pic>
              </a:graphicData>
            </a:graphic>
          </wp:inline>
        </w:drawing>
      </w:r>
    </w:p>
    <w:p w14:paraId="246E985F" w14:textId="5275E3F3" w:rsidR="0078253F" w:rsidRPr="00B23A28" w:rsidRDefault="0078253F" w:rsidP="0078253F">
      <w:pPr>
        <w:pStyle w:val="images"/>
      </w:pPr>
      <w:bookmarkStart w:id="155" w:name="_Toc218731002"/>
      <w:bookmarkStart w:id="156" w:name="_Toc218799231"/>
      <w:r>
        <w:t>Hình 2.1</w:t>
      </w:r>
      <w:r w:rsidR="001D6692">
        <w:t>4</w:t>
      </w:r>
      <w:r>
        <w:t xml:space="preserve"> Phác thảo giao diện trang quản lí sản phẩm</w:t>
      </w:r>
      <w:bookmarkEnd w:id="155"/>
      <w:bookmarkEnd w:id="156"/>
    </w:p>
    <w:p w14:paraId="389AC615" w14:textId="378F793A" w:rsidR="00B23A28" w:rsidRDefault="00B23A28" w:rsidP="002C2A7E">
      <w:pPr>
        <w:pStyle w:val="Heading3"/>
        <w:numPr>
          <w:ilvl w:val="2"/>
          <w:numId w:val="17"/>
        </w:numPr>
        <w:tabs>
          <w:tab w:val="num" w:pos="360"/>
        </w:tabs>
      </w:pPr>
      <w:bookmarkStart w:id="157" w:name="_Toc218731109"/>
      <w:bookmarkStart w:id="158" w:name="_Toc218749226"/>
      <w:r>
        <w:t>Phác thảo giao diện</w:t>
      </w:r>
      <w:r w:rsidR="0078253F">
        <w:t xml:space="preserve"> quản lí khách hàng</w:t>
      </w:r>
      <w:bookmarkEnd w:id="157"/>
      <w:bookmarkEnd w:id="158"/>
    </w:p>
    <w:p w14:paraId="661886D0" w14:textId="6548BA53" w:rsidR="00095F8C" w:rsidRDefault="00095F8C" w:rsidP="00BC3405">
      <w:pPr>
        <w:pStyle w:val="Anor"/>
      </w:pPr>
      <w:r>
        <w:t xml:space="preserve">Trang quản lý khách hàng được phác thảo nhằm xác định bố cục và các </w:t>
      </w:r>
      <w:r w:rsidR="0031646F">
        <w:br/>
      </w:r>
      <w:r>
        <w:t xml:space="preserve">chức năng chính phục vụ công tác quản lý thông tin khách hàng trong hệ thống. </w:t>
      </w:r>
      <w:r w:rsidR="0031646F">
        <w:br/>
      </w:r>
      <w:r>
        <w:t>Phác thảo tập trung vào các nội dung sau:</w:t>
      </w:r>
    </w:p>
    <w:p w14:paraId="455CD62C" w14:textId="332889A5" w:rsidR="00095F8C" w:rsidRDefault="00BC3405" w:rsidP="00BC3405">
      <w:pPr>
        <w:pStyle w:val="Anor"/>
      </w:pPr>
      <w:r>
        <w:t xml:space="preserve">- </w:t>
      </w:r>
      <w:r w:rsidR="00095F8C">
        <w:t>Khu vực danh sách tài khoản khách hàng, xác định vị trí hiển thị các thông tin cơ bản như tên, email, số điện thoại và trạng thái tài khoản.</w:t>
      </w:r>
    </w:p>
    <w:p w14:paraId="7B2722E0" w14:textId="587C7AC5" w:rsidR="00095F8C" w:rsidRDefault="00BC3405" w:rsidP="00BC3405">
      <w:pPr>
        <w:pStyle w:val="Anor"/>
      </w:pPr>
      <w:r>
        <w:t xml:space="preserve">- </w:t>
      </w:r>
      <w:r w:rsidR="00095F8C">
        <w:t xml:space="preserve">Khu vực chức năng quản lý, hỗ trợ các thao tác cần thiết trong quá trình </w:t>
      </w:r>
      <w:r w:rsidR="00203137">
        <w:br/>
      </w:r>
      <w:r w:rsidR="00095F8C">
        <w:t>quản lý và xử lý thông tin khách hàng.</w:t>
      </w:r>
    </w:p>
    <w:p w14:paraId="18C20F7F" w14:textId="2B15012F" w:rsidR="00095F8C" w:rsidRPr="00095F8C" w:rsidRDefault="00BC3405" w:rsidP="00BC3405">
      <w:pPr>
        <w:pStyle w:val="Anor"/>
      </w:pPr>
      <w:r>
        <w:t xml:space="preserve">- </w:t>
      </w:r>
      <w:r w:rsidR="00095F8C">
        <w:t>Khu vực thao tác, dùng để thực hiện các hành động liên quan đến từng tài khoản khách hàng.</w:t>
      </w:r>
    </w:p>
    <w:p w14:paraId="0926805A" w14:textId="77777777" w:rsidR="0078253F" w:rsidRDefault="0078253F" w:rsidP="0078253F">
      <w:r w:rsidRPr="0078253F">
        <w:rPr>
          <w:noProof/>
        </w:rPr>
        <w:lastRenderedPageBreak/>
        <w:drawing>
          <wp:inline distT="0" distB="0" distL="0" distR="0" wp14:anchorId="40A804B4" wp14:editId="689488E5">
            <wp:extent cx="5760720" cy="3421380"/>
            <wp:effectExtent l="0" t="0" r="0" b="7620"/>
            <wp:docPr id="2471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8813" name=""/>
                    <pic:cNvPicPr/>
                  </pic:nvPicPr>
                  <pic:blipFill>
                    <a:blip r:embed="rId32"/>
                    <a:stretch>
                      <a:fillRect/>
                    </a:stretch>
                  </pic:blipFill>
                  <pic:spPr>
                    <a:xfrm>
                      <a:off x="0" y="0"/>
                      <a:ext cx="5760720" cy="3421380"/>
                    </a:xfrm>
                    <a:prstGeom prst="rect">
                      <a:avLst/>
                    </a:prstGeom>
                  </pic:spPr>
                </pic:pic>
              </a:graphicData>
            </a:graphic>
          </wp:inline>
        </w:drawing>
      </w:r>
    </w:p>
    <w:p w14:paraId="520C75DF" w14:textId="7268A638" w:rsidR="0078253F" w:rsidRPr="0078253F" w:rsidRDefault="0078253F" w:rsidP="0078253F">
      <w:pPr>
        <w:pStyle w:val="images"/>
      </w:pPr>
      <w:bookmarkStart w:id="159" w:name="_Toc218731003"/>
      <w:bookmarkStart w:id="160" w:name="_Toc218799232"/>
      <w:r>
        <w:t>Hình 2.1</w:t>
      </w:r>
      <w:r w:rsidR="001D6692">
        <w:t>5</w:t>
      </w:r>
      <w:r>
        <w:t xml:space="preserve"> Phác thảo giao diện trang quản lí khách hàng</w:t>
      </w:r>
      <w:bookmarkEnd w:id="159"/>
      <w:bookmarkEnd w:id="160"/>
    </w:p>
    <w:p w14:paraId="4F9ABAAA" w14:textId="1E359CC4" w:rsidR="00B23A28" w:rsidRDefault="00B23A28" w:rsidP="002C2A7E">
      <w:pPr>
        <w:pStyle w:val="Heading3"/>
        <w:numPr>
          <w:ilvl w:val="2"/>
          <w:numId w:val="17"/>
        </w:numPr>
        <w:tabs>
          <w:tab w:val="num" w:pos="360"/>
        </w:tabs>
      </w:pPr>
      <w:bookmarkStart w:id="161" w:name="_Toc218731110"/>
      <w:bookmarkStart w:id="162" w:name="_Toc218749227"/>
      <w:r>
        <w:t>Phác thảo giao diện</w:t>
      </w:r>
      <w:r w:rsidR="001D6692">
        <w:t xml:space="preserve"> quản lí đánh giá</w:t>
      </w:r>
      <w:bookmarkEnd w:id="161"/>
      <w:bookmarkEnd w:id="162"/>
    </w:p>
    <w:p w14:paraId="119A50B5" w14:textId="273F55AF" w:rsidR="00095F8C" w:rsidRPr="00095F8C" w:rsidRDefault="00095F8C" w:rsidP="00BC3405">
      <w:pPr>
        <w:pStyle w:val="Anor"/>
      </w:pPr>
      <w:r w:rsidRPr="00095F8C">
        <w:t xml:space="preserve">Trang quản lý đánh giá được phác thảo nhằm xác định bố cục và các thành phần chính phục vụ việc quản lý các đánh giá của khách hàng trong hệ thống. Phác thảo </w:t>
      </w:r>
      <w:r w:rsidR="00203137">
        <w:br/>
      </w:r>
      <w:r w:rsidRPr="00095F8C">
        <w:t>tập trung vào các nội dung sau:</w:t>
      </w:r>
    </w:p>
    <w:p w14:paraId="6816FC41" w14:textId="7351D372" w:rsidR="00095F8C" w:rsidRPr="00095F8C" w:rsidRDefault="00BC3405" w:rsidP="00BC3405">
      <w:pPr>
        <w:pStyle w:val="Anor"/>
      </w:pPr>
      <w:r>
        <w:t xml:space="preserve">- </w:t>
      </w:r>
      <w:r w:rsidR="00095F8C" w:rsidRPr="00095F8C">
        <w:t xml:space="preserve">Khu vực lọc và phân loại đánh giá, hỗ trợ việc tìm kiếm và sắp xếp các </w:t>
      </w:r>
      <w:r w:rsidR="00D02FDA">
        <w:br/>
      </w:r>
      <w:r w:rsidR="00095F8C" w:rsidRPr="00095F8C">
        <w:t>đánh giá theo từng tiêu chí.</w:t>
      </w:r>
    </w:p>
    <w:p w14:paraId="54D834E9" w14:textId="58FAFA05" w:rsidR="00095F8C" w:rsidRPr="00095F8C" w:rsidRDefault="00BC3405" w:rsidP="00BC3405">
      <w:pPr>
        <w:pStyle w:val="Anor"/>
      </w:pPr>
      <w:r>
        <w:t xml:space="preserve">- </w:t>
      </w:r>
      <w:r w:rsidR="00095F8C" w:rsidRPr="00095F8C">
        <w:t>Khu vực danh sách đánh giá, xác định vị trí hiển thị các thông tin cơ bản như tài khoản người đánh giá, nội dung đánh giá và mức xếp hạng.</w:t>
      </w:r>
    </w:p>
    <w:p w14:paraId="75468DC2" w14:textId="21DA18CA" w:rsidR="00095F8C" w:rsidRDefault="00BC3405" w:rsidP="00BC3405">
      <w:pPr>
        <w:pStyle w:val="Anor"/>
      </w:pPr>
      <w:r>
        <w:t xml:space="preserve">- </w:t>
      </w:r>
      <w:r w:rsidR="00095F8C" w:rsidRPr="00095F8C">
        <w:t xml:space="preserve">Khu vực thao tác, dùng để thực hiện các hành động quản lý đối với từng </w:t>
      </w:r>
      <w:r w:rsidR="00203137">
        <w:br/>
      </w:r>
      <w:r w:rsidR="00095F8C" w:rsidRPr="00095F8C">
        <w:t>đánh giá.</w:t>
      </w:r>
    </w:p>
    <w:p w14:paraId="2CBB3D29" w14:textId="77777777" w:rsidR="00095F8C" w:rsidRPr="00095F8C" w:rsidRDefault="00095F8C" w:rsidP="00095F8C"/>
    <w:p w14:paraId="2F76E523" w14:textId="08E2928A" w:rsidR="001D6692" w:rsidRDefault="00217030" w:rsidP="001D6692">
      <w:r w:rsidRPr="00217030">
        <w:rPr>
          <w:noProof/>
        </w:rPr>
        <w:lastRenderedPageBreak/>
        <w:drawing>
          <wp:inline distT="0" distB="0" distL="0" distR="0" wp14:anchorId="771C5C52" wp14:editId="16D573EC">
            <wp:extent cx="5760720" cy="3180080"/>
            <wp:effectExtent l="0" t="0" r="0" b="1270"/>
            <wp:docPr id="109128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88217" name=""/>
                    <pic:cNvPicPr/>
                  </pic:nvPicPr>
                  <pic:blipFill>
                    <a:blip r:embed="rId33"/>
                    <a:stretch>
                      <a:fillRect/>
                    </a:stretch>
                  </pic:blipFill>
                  <pic:spPr>
                    <a:xfrm>
                      <a:off x="0" y="0"/>
                      <a:ext cx="5760720" cy="3180080"/>
                    </a:xfrm>
                    <a:prstGeom prst="rect">
                      <a:avLst/>
                    </a:prstGeom>
                  </pic:spPr>
                </pic:pic>
              </a:graphicData>
            </a:graphic>
          </wp:inline>
        </w:drawing>
      </w:r>
    </w:p>
    <w:p w14:paraId="1E1F5B20" w14:textId="0F15BB02" w:rsidR="006D71B5" w:rsidRPr="006232C3" w:rsidRDefault="001D6692" w:rsidP="001D6692">
      <w:pPr>
        <w:pStyle w:val="images"/>
      </w:pPr>
      <w:bookmarkStart w:id="163" w:name="_Toc218731004"/>
      <w:bookmarkStart w:id="164" w:name="_Toc218799233"/>
      <w:r>
        <w:t>Hình 2.16 Phác thảo giao diện trang quản lí đánh giá</w:t>
      </w:r>
      <w:bookmarkEnd w:id="163"/>
      <w:bookmarkEnd w:id="164"/>
    </w:p>
    <w:p w14:paraId="33F7AB79" w14:textId="77777777" w:rsidR="006D71B5" w:rsidRDefault="00053065" w:rsidP="002F177F">
      <w:pPr>
        <w:pStyle w:val="Heading1"/>
        <w:spacing w:line="360" w:lineRule="auto"/>
      </w:pPr>
      <w:r w:rsidRPr="00F93EB7">
        <w:br w:type="page"/>
      </w:r>
    </w:p>
    <w:p w14:paraId="3F7A1A6C" w14:textId="77777777" w:rsidR="00053065" w:rsidRPr="00F93EB7" w:rsidRDefault="00053065" w:rsidP="000E73DA">
      <w:pPr>
        <w:pStyle w:val="Heading1"/>
        <w:numPr>
          <w:ilvl w:val="0"/>
          <w:numId w:val="0"/>
        </w:numPr>
        <w:spacing w:line="360" w:lineRule="auto"/>
        <w:ind w:left="432"/>
        <w:rPr>
          <w:b/>
        </w:rPr>
      </w:pPr>
      <w:bookmarkStart w:id="165" w:name="_Toc208052930"/>
      <w:bookmarkStart w:id="166" w:name="_Toc218731111"/>
      <w:bookmarkStart w:id="167" w:name="_Toc218749228"/>
      <w:r w:rsidRPr="00F93EB7">
        <w:rPr>
          <w:b/>
        </w:rPr>
        <w:lastRenderedPageBreak/>
        <w:t xml:space="preserve">Phần </w:t>
      </w:r>
      <w:r w:rsidR="00C749AC">
        <w:rPr>
          <w:b/>
        </w:rPr>
        <w:t>3</w:t>
      </w:r>
      <w:r w:rsidR="00242FC4" w:rsidRPr="00F93EB7">
        <w:rPr>
          <w:b/>
        </w:rPr>
        <w:t>:</w:t>
      </w:r>
      <w:r w:rsidR="003C61A4" w:rsidRPr="00F93EB7">
        <w:rPr>
          <w:b/>
        </w:rPr>
        <w:br/>
      </w:r>
      <w:r w:rsidR="00372DBB" w:rsidRPr="00F93EB7">
        <w:rPr>
          <w:b/>
        </w:rPr>
        <w:t xml:space="preserve">XÂY DỰNG </w:t>
      </w:r>
      <w:r w:rsidR="00B01DE1" w:rsidRPr="00F93EB7">
        <w:rPr>
          <w:b/>
        </w:rPr>
        <w:t>WEBSITE</w:t>
      </w:r>
      <w:bookmarkEnd w:id="165"/>
      <w:bookmarkEnd w:id="166"/>
      <w:bookmarkEnd w:id="167"/>
    </w:p>
    <w:p w14:paraId="4A54766D" w14:textId="77777777" w:rsidR="00372DBB" w:rsidRPr="00F93EB7" w:rsidRDefault="00B01DE1" w:rsidP="002C2A7E">
      <w:pPr>
        <w:pStyle w:val="Heading2-TimesNewRowman"/>
        <w:numPr>
          <w:ilvl w:val="0"/>
          <w:numId w:val="3"/>
        </w:numPr>
        <w:spacing w:line="360" w:lineRule="auto"/>
        <w:ind w:hanging="720"/>
      </w:pPr>
      <w:bookmarkStart w:id="168" w:name="_Toc208052931"/>
      <w:bookmarkStart w:id="169" w:name="_Toc218731112"/>
      <w:bookmarkStart w:id="170" w:name="_Toc218749229"/>
      <w:r w:rsidRPr="00F93EB7">
        <w:t>GIỚI THIỆU GIAO DIỆN</w:t>
      </w:r>
      <w:bookmarkEnd w:id="168"/>
      <w:bookmarkEnd w:id="169"/>
      <w:bookmarkEnd w:id="170"/>
    </w:p>
    <w:p w14:paraId="25502198" w14:textId="77777777" w:rsidR="00B01DE1" w:rsidRDefault="00B01DE1" w:rsidP="002C2A7E">
      <w:pPr>
        <w:pStyle w:val="Heading3"/>
        <w:numPr>
          <w:ilvl w:val="0"/>
          <w:numId w:val="4"/>
        </w:numPr>
        <w:tabs>
          <w:tab w:val="left" w:pos="993"/>
        </w:tabs>
        <w:spacing w:before="0" w:after="0"/>
        <w:ind w:left="284" w:firstLine="0"/>
        <w:rPr>
          <w:rFonts w:cs="Times New Roman"/>
          <w:i w:val="0"/>
        </w:rPr>
      </w:pPr>
      <w:bookmarkStart w:id="171" w:name="_Toc208052932"/>
      <w:bookmarkStart w:id="172" w:name="_Toc218731113"/>
      <w:bookmarkStart w:id="173" w:name="_Toc218749230"/>
      <w:r w:rsidRPr="00F93EB7">
        <w:rPr>
          <w:rFonts w:cs="Times New Roman"/>
          <w:i w:val="0"/>
        </w:rPr>
        <w:t>Thanh thực đơn</w:t>
      </w:r>
      <w:bookmarkEnd w:id="171"/>
      <w:bookmarkEnd w:id="172"/>
      <w:bookmarkEnd w:id="173"/>
    </w:p>
    <w:p w14:paraId="68F2F8AC" w14:textId="5AABD209" w:rsidR="00A722D5" w:rsidRDefault="00A722D5" w:rsidP="00BC3405">
      <w:pPr>
        <w:pStyle w:val="Anor"/>
      </w:pPr>
      <w:r>
        <w:t xml:space="preserve">Thanh thực đơn chính của hệ thống được bố trí ở phía trên cùng của giao diện website, đóng vai trò là khu vực điều hướng chính cho người dùng. Bên trái thanh </w:t>
      </w:r>
      <w:r w:rsidR="00203137">
        <w:br/>
      </w:r>
      <w:r>
        <w:t xml:space="preserve">thực đơn hiển thị tên và logo của website “Điện Lạnh”, giúp người dùng dễ dàng </w:t>
      </w:r>
      <w:r w:rsidR="00203137">
        <w:br/>
      </w:r>
      <w:r>
        <w:t>nhận diện thương hiệu.</w:t>
      </w:r>
    </w:p>
    <w:p w14:paraId="074D50D5" w14:textId="6F7A9EDE" w:rsidR="00A722D5" w:rsidRDefault="00A722D5" w:rsidP="00BC3405">
      <w:pPr>
        <w:pStyle w:val="Anor"/>
      </w:pPr>
      <w:r>
        <w:t xml:space="preserve">Ở khu vực trung tâm là ô tìm kiếm sản phẩm, cho phép người dùng nhập từ khóa để tra cứu nhanh các sản phẩm mong muốn, góp phần nâng cao tính tiện lợi trong </w:t>
      </w:r>
      <w:r w:rsidR="00B414FD">
        <w:br/>
      </w:r>
      <w:r>
        <w:t>quá trình sử dụng.</w:t>
      </w:r>
    </w:p>
    <w:p w14:paraId="193BFD80" w14:textId="4E2D9A5E" w:rsidR="00A722D5" w:rsidRDefault="00A722D5" w:rsidP="00BC3405">
      <w:pPr>
        <w:pStyle w:val="Anor"/>
      </w:pPr>
      <w:r>
        <w:t xml:space="preserve">Bên dưới thanh tiêu đề là các mục điều hướng chính bao gồm: Danh mục, </w:t>
      </w:r>
      <w:r w:rsidR="00B414FD">
        <w:br/>
      </w:r>
      <w:r>
        <w:t>Trang chủ, Sản phẩm, Giới thiệu và Liên hệ, hỗ trợ người dùng truy cập nhanh đến các khu vực chức năng quan trọng của hệ thống.</w:t>
      </w:r>
    </w:p>
    <w:p w14:paraId="770D24DD" w14:textId="0F42FE49" w:rsidR="00A722D5" w:rsidRPr="00A722D5" w:rsidRDefault="00A722D5" w:rsidP="00BC3405">
      <w:pPr>
        <w:pStyle w:val="Anor"/>
      </w:pPr>
      <w:r>
        <w:t xml:space="preserve">Phía bên phải thanh thực đơn hiển thị biểu tượng giỏ hàng cùng các nút </w:t>
      </w:r>
      <w:r w:rsidR="002423BF">
        <w:br/>
      </w:r>
      <w:r>
        <w:t>Đăng nhập và Đăng ký, cho phép người dùng quản lý tài khoản cá nhân và thực hiện các thao tác mua sắm trực tuyến. Thiết kế thanh thực đơn đơn giản, trực quan, góp phần cải thiện trải nghiệm người dùng và tăng khả năng tương tác với website.</w:t>
      </w:r>
    </w:p>
    <w:p w14:paraId="52280E66" w14:textId="6C1341BA" w:rsidR="00CD1A13" w:rsidRDefault="00B5478A" w:rsidP="001017AF">
      <w:pPr>
        <w:spacing w:line="360" w:lineRule="auto"/>
        <w:jc w:val="center"/>
      </w:pPr>
      <w:r w:rsidRPr="00B5478A">
        <w:rPr>
          <w:noProof/>
        </w:rPr>
        <w:drawing>
          <wp:inline distT="0" distB="0" distL="0" distR="0" wp14:anchorId="39CD5F54" wp14:editId="4512D8D1">
            <wp:extent cx="5760720" cy="417195"/>
            <wp:effectExtent l="0" t="0" r="0" b="1905"/>
            <wp:docPr id="13013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141" name=""/>
                    <pic:cNvPicPr/>
                  </pic:nvPicPr>
                  <pic:blipFill>
                    <a:blip r:embed="rId34"/>
                    <a:stretch>
                      <a:fillRect/>
                    </a:stretch>
                  </pic:blipFill>
                  <pic:spPr>
                    <a:xfrm>
                      <a:off x="0" y="0"/>
                      <a:ext cx="5760720" cy="417195"/>
                    </a:xfrm>
                    <a:prstGeom prst="rect">
                      <a:avLst/>
                    </a:prstGeom>
                  </pic:spPr>
                </pic:pic>
              </a:graphicData>
            </a:graphic>
          </wp:inline>
        </w:drawing>
      </w:r>
    </w:p>
    <w:p w14:paraId="65BD4554" w14:textId="31B556BA" w:rsidR="00C749AC" w:rsidRPr="001017AF" w:rsidRDefault="001017AF" w:rsidP="00C256A5">
      <w:pPr>
        <w:pStyle w:val="images"/>
      </w:pPr>
      <w:bookmarkStart w:id="174" w:name="_Toc528393704"/>
      <w:bookmarkStart w:id="175" w:name="_Toc208052892"/>
      <w:bookmarkStart w:id="176" w:name="_Toc218731005"/>
      <w:bookmarkStart w:id="177" w:name="_Toc218799234"/>
      <w:r w:rsidRPr="001017AF">
        <w:t>Hình 3.</w:t>
      </w:r>
      <w:fldSimple w:instr=" SEQ Hình_3. \* ARABIC ">
        <w:r w:rsidR="00A26201">
          <w:rPr>
            <w:noProof/>
          </w:rPr>
          <w:t>1</w:t>
        </w:r>
      </w:fldSimple>
      <w:r w:rsidRPr="001017AF">
        <w:t xml:space="preserve"> </w:t>
      </w:r>
      <w:r w:rsidR="002A786C" w:rsidRPr="001017AF">
        <w:t>Thanh thực đơn chính</w:t>
      </w:r>
      <w:bookmarkEnd w:id="174"/>
      <w:bookmarkEnd w:id="175"/>
      <w:bookmarkEnd w:id="176"/>
      <w:bookmarkEnd w:id="177"/>
    </w:p>
    <w:p w14:paraId="12D872B1" w14:textId="3B2EF321" w:rsidR="00B5478A" w:rsidRDefault="00B5478A" w:rsidP="002C2A7E">
      <w:pPr>
        <w:pStyle w:val="Heading3"/>
        <w:numPr>
          <w:ilvl w:val="0"/>
          <w:numId w:val="4"/>
        </w:numPr>
        <w:tabs>
          <w:tab w:val="left" w:pos="993"/>
        </w:tabs>
        <w:spacing w:before="0" w:after="0"/>
        <w:ind w:left="284" w:firstLine="0"/>
        <w:rPr>
          <w:rFonts w:cs="Times New Roman"/>
          <w:i w:val="0"/>
        </w:rPr>
      </w:pPr>
      <w:bookmarkStart w:id="178" w:name="_Toc218731114"/>
      <w:bookmarkStart w:id="179" w:name="_Toc218749231"/>
      <w:bookmarkStart w:id="180" w:name="_Toc208052933"/>
      <w:r>
        <w:rPr>
          <w:rFonts w:cs="Times New Roman"/>
          <w:i w:val="0"/>
        </w:rPr>
        <w:t>Giao diện đăng nhập</w:t>
      </w:r>
      <w:r w:rsidR="00C256A5">
        <w:rPr>
          <w:rFonts w:cs="Times New Roman"/>
          <w:i w:val="0"/>
        </w:rPr>
        <w:t>/ đăng ký</w:t>
      </w:r>
      <w:bookmarkEnd w:id="178"/>
      <w:bookmarkEnd w:id="179"/>
    </w:p>
    <w:p w14:paraId="27C1C55C" w14:textId="5626C993" w:rsidR="00C66BDD" w:rsidRDefault="00C66BDD" w:rsidP="00184792">
      <w:pPr>
        <w:pStyle w:val="Anor"/>
      </w:pPr>
      <w:r>
        <w:t>Giao diện đăng nhập và đăng ký được thiết kế nhằm hỗ trợ người dùng truy cập và sử dụng đầy đủ các chức năng của hệ thống. Khu vực biểu mẫu được bố trí ở trung tâm màn hình, giúp người dùng dễ dàng quan sát và thao tác.</w:t>
      </w:r>
    </w:p>
    <w:p w14:paraId="23383D50" w14:textId="1D18A962" w:rsidR="00C66BDD" w:rsidRDefault="00C66BDD" w:rsidP="00184792">
      <w:pPr>
        <w:pStyle w:val="Anor"/>
      </w:pPr>
      <w:r>
        <w:t>Giao diện đăng nhập cho phép người dùng truy cập vào hệ thống thông qua việc nhập địa chỉ email và mật khẩu. Các trường thông tin được trình bày rõ ràng, kèm theo nút chức năng “Đăng nhập” nhằm xác thực tài khoản người dùng. Ngoài ra, giao diện còn cung cấp liên kết chuyển nhanh sang trang đăng ký dành cho những người dùng chưa có tài khoản.</w:t>
      </w:r>
    </w:p>
    <w:p w14:paraId="51A018CC" w14:textId="1821E67A" w:rsidR="00C66BDD" w:rsidRDefault="00C66BDD" w:rsidP="00184792">
      <w:pPr>
        <w:pStyle w:val="Anor"/>
      </w:pPr>
      <w:r>
        <w:t xml:space="preserve">Giao diện đăng ký cho phép người dùng tạo tài khoản mới với các thông tin cơ bản bao gồm họ tên, email, số điện thoại, địa chỉ giao hàng, mật khẩu và xác nhận </w:t>
      </w:r>
      <w:r w:rsidR="002423BF">
        <w:br/>
      </w:r>
      <w:r>
        <w:lastRenderedPageBreak/>
        <w:t>mật khẩu. Việc yêu cầu đầy đủ thông tin ngay từ bước đăng ký giúp hệ thống thuận lợi trong quá trình quản lý người dùng và xử lý đơn hàng sau này.</w:t>
      </w:r>
    </w:p>
    <w:p w14:paraId="5562496B" w14:textId="67939363" w:rsidR="00C66BDD" w:rsidRPr="00C66BDD" w:rsidRDefault="00C66BDD" w:rsidP="00184792">
      <w:pPr>
        <w:pStyle w:val="Anor"/>
      </w:pPr>
      <w:r>
        <w:t xml:space="preserve">Thiết kế hai giao diện này mang phong cách đơn giản, trực quan, đồng thời giữ sự thống nhất với bố cục tổng thể của website, góp phần nâng cao trải nghiệm </w:t>
      </w:r>
      <w:r w:rsidR="002423BF">
        <w:br/>
      </w:r>
      <w:r>
        <w:t>người dùng và đảm bảo tính thuận tiện trong quá trình sử dụng hệ thống.</w:t>
      </w:r>
    </w:p>
    <w:p w14:paraId="231E0960" w14:textId="66C4770C" w:rsidR="00B5478A" w:rsidRDefault="00B5478A" w:rsidP="00B5478A">
      <w:r w:rsidRPr="00B5478A">
        <w:rPr>
          <w:noProof/>
        </w:rPr>
        <w:drawing>
          <wp:inline distT="0" distB="0" distL="0" distR="0" wp14:anchorId="1A17F5CE" wp14:editId="49226863">
            <wp:extent cx="5760720" cy="3082636"/>
            <wp:effectExtent l="0" t="0" r="0" b="3810"/>
            <wp:docPr id="146048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83754" name=""/>
                    <pic:cNvPicPr/>
                  </pic:nvPicPr>
                  <pic:blipFill>
                    <a:blip r:embed="rId35"/>
                    <a:stretch>
                      <a:fillRect/>
                    </a:stretch>
                  </pic:blipFill>
                  <pic:spPr>
                    <a:xfrm>
                      <a:off x="0" y="0"/>
                      <a:ext cx="5765598" cy="3085246"/>
                    </a:xfrm>
                    <a:prstGeom prst="rect">
                      <a:avLst/>
                    </a:prstGeom>
                  </pic:spPr>
                </pic:pic>
              </a:graphicData>
            </a:graphic>
          </wp:inline>
        </w:drawing>
      </w:r>
    </w:p>
    <w:p w14:paraId="1D61B39D" w14:textId="15FC1F9F" w:rsidR="00C256A5" w:rsidRDefault="00C256A5" w:rsidP="00C256A5">
      <w:pPr>
        <w:pStyle w:val="images"/>
      </w:pPr>
      <w:bookmarkStart w:id="181" w:name="_Toc218731006"/>
      <w:bookmarkStart w:id="182" w:name="_Toc218799235"/>
      <w:r>
        <w:t>Hình 3.2 Giao diện đăng nhập</w:t>
      </w:r>
      <w:bookmarkEnd w:id="181"/>
      <w:bookmarkEnd w:id="182"/>
    </w:p>
    <w:p w14:paraId="2B5B5725" w14:textId="7689AE89" w:rsidR="00C256A5" w:rsidRDefault="003B4BE3" w:rsidP="003B4BE3">
      <w:pPr>
        <w:jc w:val="center"/>
      </w:pPr>
      <w:r w:rsidRPr="003B4BE3">
        <w:rPr>
          <w:noProof/>
        </w:rPr>
        <w:lastRenderedPageBreak/>
        <w:drawing>
          <wp:inline distT="0" distB="0" distL="0" distR="0" wp14:anchorId="5EC27DCF" wp14:editId="5D845072">
            <wp:extent cx="3747654" cy="6045703"/>
            <wp:effectExtent l="0" t="0" r="5715" b="0"/>
            <wp:docPr id="1678347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5511" cy="6074511"/>
                    </a:xfrm>
                    <a:prstGeom prst="rect">
                      <a:avLst/>
                    </a:prstGeom>
                    <a:noFill/>
                    <a:ln>
                      <a:noFill/>
                    </a:ln>
                  </pic:spPr>
                </pic:pic>
              </a:graphicData>
            </a:graphic>
          </wp:inline>
        </w:drawing>
      </w:r>
    </w:p>
    <w:p w14:paraId="01121753" w14:textId="2EC9DFB4" w:rsidR="00C256A5" w:rsidRPr="00B5478A" w:rsidRDefault="00C256A5" w:rsidP="00C256A5">
      <w:pPr>
        <w:pStyle w:val="images"/>
      </w:pPr>
      <w:bookmarkStart w:id="183" w:name="_Toc218731007"/>
      <w:bookmarkStart w:id="184" w:name="_Toc218799236"/>
      <w:r>
        <w:t>Hình 3.3 Giao diện đăng ký</w:t>
      </w:r>
      <w:bookmarkEnd w:id="183"/>
      <w:bookmarkEnd w:id="184"/>
    </w:p>
    <w:p w14:paraId="72C20687" w14:textId="657BA88D" w:rsidR="00B5478A" w:rsidRDefault="005C4FB8" w:rsidP="002C2A7E">
      <w:pPr>
        <w:pStyle w:val="Heading3"/>
        <w:numPr>
          <w:ilvl w:val="0"/>
          <w:numId w:val="4"/>
        </w:numPr>
        <w:tabs>
          <w:tab w:val="left" w:pos="993"/>
        </w:tabs>
        <w:spacing w:before="0" w:after="0"/>
        <w:ind w:left="284" w:firstLine="0"/>
        <w:rPr>
          <w:rFonts w:cs="Times New Roman"/>
          <w:i w:val="0"/>
        </w:rPr>
      </w:pPr>
      <w:bookmarkStart w:id="185" w:name="_Toc218731115"/>
      <w:bookmarkStart w:id="186" w:name="_Toc218749232"/>
      <w:r>
        <w:rPr>
          <w:rFonts w:cs="Times New Roman"/>
          <w:i w:val="0"/>
        </w:rPr>
        <w:t>Giao diện dashboard admin</w:t>
      </w:r>
      <w:bookmarkEnd w:id="185"/>
      <w:bookmarkEnd w:id="186"/>
    </w:p>
    <w:p w14:paraId="6CB840D3" w14:textId="1E8C732B" w:rsidR="00C66BDD" w:rsidRDefault="00C66BDD" w:rsidP="00184792">
      <w:pPr>
        <w:pStyle w:val="Anor"/>
      </w:pPr>
      <w:r>
        <w:t xml:space="preserve">Giao diện dashboard quản trị là màn hình tổng quan dành cho quản trị viên sau khi đăng nhập và được hệ thống xác thực quyền truy cập. Giao diện này cung cấp </w:t>
      </w:r>
      <w:r w:rsidR="00105F4F">
        <w:br/>
      </w:r>
      <w:r>
        <w:t xml:space="preserve">cái nhìn tổng thể về tình trạng hoạt động kinh doanh của hệ thống thông qua các chỉ số </w:t>
      </w:r>
      <w:r w:rsidR="00B414FD">
        <w:br/>
      </w:r>
      <w:r>
        <w:t>thống kê chính.</w:t>
      </w:r>
    </w:p>
    <w:p w14:paraId="3C377B19" w14:textId="1BF7A626" w:rsidR="00C66BDD" w:rsidRDefault="00C66BDD" w:rsidP="00184792">
      <w:pPr>
        <w:pStyle w:val="Anor"/>
      </w:pPr>
      <w:r>
        <w:t xml:space="preserve">Ở khu vực trung tâm dashboard, hệ thống hiển thị các thẻ thông tin (cards) bao gồm: doanh thu trong tháng, số lượng đơn hàng, số lượng sản phẩm, số lượng </w:t>
      </w:r>
      <w:r w:rsidR="00105F4F">
        <w:br/>
      </w:r>
      <w:r>
        <w:t xml:space="preserve">khách hàng, cùng với các trạng thái liên quan như đơn hàng chờ xử lý, hết hàng, sắp </w:t>
      </w:r>
      <w:r w:rsidR="00105F4F">
        <w:br/>
      </w:r>
      <w:r>
        <w:t xml:space="preserve">hết hàng và đánh giá chưa duyệt. Các thông tin này được trình bày trực quan, giúp </w:t>
      </w:r>
      <w:r w:rsidR="00105F4F">
        <w:br/>
      </w:r>
      <w:r>
        <w:t>quản trị viên nhanh chóng nắm bắt tình hình vận hành của hệ thống.</w:t>
      </w:r>
    </w:p>
    <w:p w14:paraId="698D75C0" w14:textId="23565D6A" w:rsidR="00C66BDD" w:rsidRDefault="00C66BDD" w:rsidP="00184792">
      <w:pPr>
        <w:pStyle w:val="Anor"/>
      </w:pPr>
      <w:r>
        <w:lastRenderedPageBreak/>
        <w:t xml:space="preserve">Bên dưới khu vực thống kê là biểu đồ doanh thu theo thời gian, thể hiện </w:t>
      </w:r>
      <w:r w:rsidR="00EB2966">
        <w:br/>
      </w:r>
      <w:r>
        <w:t xml:space="preserve">doanh thu trong tháng dưới dạng đồ thị, hỗ trợ quản trị viên theo dõi xu hướng </w:t>
      </w:r>
      <w:r w:rsidR="00EB2966">
        <w:br/>
      </w:r>
      <w:r>
        <w:t>kinh doanh và đánh giá hiệu quả hoạt động bán hàng. Biểu đồ có khả năng hiển thị theo các khoảng thời gian khác nhau, giúp việc phân tích dữ liệu trở nên linh hoạt hơn.</w:t>
      </w:r>
    </w:p>
    <w:p w14:paraId="08ADF4F7" w14:textId="2CEB5F24" w:rsidR="00C66BDD" w:rsidRPr="00C66BDD" w:rsidRDefault="00C66BDD" w:rsidP="00184792">
      <w:pPr>
        <w:pStyle w:val="Anor"/>
      </w:pPr>
      <w:r>
        <w:t xml:space="preserve">Ngoài ra, thanh điều hướng bên trái cung cấp các chức năng quản lý chính như quản lý danh mục, sản phẩm, đơn hàng, khách hàng và đánh giá. Việc bố trí các </w:t>
      </w:r>
      <w:r w:rsidR="00B414FD">
        <w:br/>
      </w:r>
      <w:r>
        <w:t>chức năng quản lý theo dạng menu giúp quản trị viên dễ dàng truy cập và thao tác trong quá trình điều hành hệ thống.</w:t>
      </w:r>
    </w:p>
    <w:p w14:paraId="56F87E3F" w14:textId="68C7A08B" w:rsidR="005C4FB8" w:rsidRDefault="00EE49A0" w:rsidP="005C4FB8">
      <w:r w:rsidRPr="00EE49A0">
        <w:rPr>
          <w:noProof/>
        </w:rPr>
        <w:drawing>
          <wp:inline distT="0" distB="0" distL="0" distR="0" wp14:anchorId="4D66EC28" wp14:editId="2A396393">
            <wp:extent cx="5760720" cy="2745105"/>
            <wp:effectExtent l="0" t="0" r="0" b="0"/>
            <wp:docPr id="71927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77578" name=""/>
                    <pic:cNvPicPr/>
                  </pic:nvPicPr>
                  <pic:blipFill>
                    <a:blip r:embed="rId37"/>
                    <a:stretch>
                      <a:fillRect/>
                    </a:stretch>
                  </pic:blipFill>
                  <pic:spPr>
                    <a:xfrm>
                      <a:off x="0" y="0"/>
                      <a:ext cx="5760720" cy="2745105"/>
                    </a:xfrm>
                    <a:prstGeom prst="rect">
                      <a:avLst/>
                    </a:prstGeom>
                  </pic:spPr>
                </pic:pic>
              </a:graphicData>
            </a:graphic>
          </wp:inline>
        </w:drawing>
      </w:r>
    </w:p>
    <w:p w14:paraId="1461E599" w14:textId="648C134D" w:rsidR="00C256A5" w:rsidRPr="005C4FB8" w:rsidRDefault="00C256A5" w:rsidP="00C256A5">
      <w:pPr>
        <w:pStyle w:val="images"/>
      </w:pPr>
      <w:bookmarkStart w:id="187" w:name="_Toc218731008"/>
      <w:bookmarkStart w:id="188" w:name="_Toc218799237"/>
      <w:r>
        <w:t>Hình 3.</w:t>
      </w:r>
      <w:r w:rsidR="003B4BE3">
        <w:t>4</w:t>
      </w:r>
      <w:r>
        <w:t xml:space="preserve"> Giao diện đăng ký</w:t>
      </w:r>
      <w:bookmarkEnd w:id="187"/>
      <w:bookmarkEnd w:id="188"/>
    </w:p>
    <w:p w14:paraId="5238CFBD" w14:textId="322BE139" w:rsidR="005C4FB8" w:rsidRDefault="005C4FB8" w:rsidP="002C2A7E">
      <w:pPr>
        <w:pStyle w:val="Heading3"/>
        <w:numPr>
          <w:ilvl w:val="0"/>
          <w:numId w:val="4"/>
        </w:numPr>
        <w:tabs>
          <w:tab w:val="left" w:pos="993"/>
        </w:tabs>
        <w:spacing w:before="0" w:after="0"/>
        <w:ind w:left="284" w:firstLine="0"/>
        <w:rPr>
          <w:rFonts w:cs="Times New Roman"/>
          <w:i w:val="0"/>
        </w:rPr>
      </w:pPr>
      <w:bookmarkStart w:id="189" w:name="_Toc218731116"/>
      <w:bookmarkStart w:id="190" w:name="_Toc218749233"/>
      <w:r>
        <w:rPr>
          <w:rFonts w:cs="Times New Roman"/>
          <w:i w:val="0"/>
        </w:rPr>
        <w:t>Giao diện quản lí danh mục</w:t>
      </w:r>
      <w:bookmarkEnd w:id="189"/>
      <w:bookmarkEnd w:id="190"/>
    </w:p>
    <w:p w14:paraId="41C2CBC6" w14:textId="0CC025C9" w:rsidR="00C66BDD" w:rsidRDefault="00C66BDD" w:rsidP="00184792">
      <w:pPr>
        <w:pStyle w:val="Anor"/>
      </w:pPr>
      <w:r>
        <w:t>Giao diện quản lý danh mục được thiết kế dành cho quản trị viên nhằm quản lý các nhóm sản phẩm trong hệ thống. Trên giao diện hiển thị danh sách các danh mục hiện có dưới dạng bảng, giúp quản trị viên dễ dàng theo dõi và thao tác.</w:t>
      </w:r>
    </w:p>
    <w:p w14:paraId="2D22EE28" w14:textId="100690C8" w:rsidR="00C66BDD" w:rsidRDefault="00C66BDD" w:rsidP="00184792">
      <w:pPr>
        <w:pStyle w:val="Anor"/>
      </w:pPr>
      <w:r>
        <w:t xml:space="preserve">Bảng danh mục bao gồm các thông tin chính như tên danh mục, slug, số lượng </w:t>
      </w:r>
      <w:r w:rsidR="00B414FD">
        <w:br/>
      </w:r>
      <w:r>
        <w:t xml:space="preserve">sản phẩm thuộc danh mục, thứ tự hiển thị và trạng thái hoạt động. Việc hiển thị số lượng sản phẩm theo từng danh mục giúp quản trị viên nhanh chóng nắm bắt tình trạng </w:t>
      </w:r>
      <w:r w:rsidR="00B414FD">
        <w:br/>
      </w:r>
      <w:r>
        <w:t>phân bố sản phẩm trong hệ thống.</w:t>
      </w:r>
    </w:p>
    <w:p w14:paraId="091AE4B4" w14:textId="58A4B9D1" w:rsidR="00C66BDD" w:rsidRDefault="00C66BDD" w:rsidP="00184792">
      <w:pPr>
        <w:pStyle w:val="Anor"/>
      </w:pPr>
      <w:r>
        <w:t xml:space="preserve">Giao diện cũng cung cấp chức năng tìm kiếm danh mục, hỗ trợ quản trị viên </w:t>
      </w:r>
      <w:r w:rsidR="00B414FD">
        <w:br/>
      </w:r>
      <w:r>
        <w:t>tra cứu nhanh khi số lượng danh mục tăng lên. Ngoài ra, nút thêm danh mục cho phép tạo mới danh mục khi cần mở rộng hệ thống sản phẩm.</w:t>
      </w:r>
    </w:p>
    <w:p w14:paraId="67AED2BE" w14:textId="2C049C5D" w:rsidR="00C66BDD" w:rsidRPr="00C66BDD" w:rsidRDefault="00C66BDD" w:rsidP="00184792">
      <w:pPr>
        <w:pStyle w:val="Anor"/>
      </w:pPr>
      <w:r>
        <w:t xml:space="preserve">Trong cột thao tác, quản trị viên có thể thực hiện các chức năng chỉnh sửa hoặc xóa danh mục, qua đó hỗ trợ việc cập nhật và tổ chức dữ liệu một cách linh hoạt. </w:t>
      </w:r>
      <w:r w:rsidR="00B414FD">
        <w:br/>
      </w:r>
      <w:r>
        <w:lastRenderedPageBreak/>
        <w:t>Giao diện quản lý danh mục góp phần đảm bảo cấu trúc phân loại sản phẩm được quản lý khoa học và nhất quán trong toàn hệ thống.</w:t>
      </w:r>
    </w:p>
    <w:p w14:paraId="3EF5EA6A" w14:textId="21719F70" w:rsidR="005C4FB8" w:rsidRDefault="00CF6683" w:rsidP="005C4FB8">
      <w:r w:rsidRPr="00CF6683">
        <w:rPr>
          <w:noProof/>
        </w:rPr>
        <w:drawing>
          <wp:inline distT="0" distB="0" distL="0" distR="0" wp14:anchorId="1EFE3EF1" wp14:editId="6BE8B761">
            <wp:extent cx="5760720" cy="2832100"/>
            <wp:effectExtent l="0" t="0" r="0" b="6350"/>
            <wp:docPr id="162531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6462" name=""/>
                    <pic:cNvPicPr/>
                  </pic:nvPicPr>
                  <pic:blipFill>
                    <a:blip r:embed="rId38"/>
                    <a:stretch>
                      <a:fillRect/>
                    </a:stretch>
                  </pic:blipFill>
                  <pic:spPr>
                    <a:xfrm>
                      <a:off x="0" y="0"/>
                      <a:ext cx="5760720" cy="2832100"/>
                    </a:xfrm>
                    <a:prstGeom prst="rect">
                      <a:avLst/>
                    </a:prstGeom>
                  </pic:spPr>
                </pic:pic>
              </a:graphicData>
            </a:graphic>
          </wp:inline>
        </w:drawing>
      </w:r>
    </w:p>
    <w:p w14:paraId="32395CEF" w14:textId="2094FDFD" w:rsidR="00C256A5" w:rsidRPr="005C4FB8" w:rsidRDefault="00C256A5" w:rsidP="00C256A5">
      <w:pPr>
        <w:pStyle w:val="images"/>
      </w:pPr>
      <w:bookmarkStart w:id="191" w:name="_Toc218731009"/>
      <w:bookmarkStart w:id="192" w:name="_Toc218799238"/>
      <w:r>
        <w:t>Hình 3.</w:t>
      </w:r>
      <w:r w:rsidR="003B4BE3">
        <w:t>5</w:t>
      </w:r>
      <w:r>
        <w:t xml:space="preserve"> Giao diện quản</w:t>
      </w:r>
      <w:r w:rsidR="00A8255C">
        <w:t xml:space="preserve"> lí danh mục</w:t>
      </w:r>
      <w:bookmarkEnd w:id="191"/>
      <w:bookmarkEnd w:id="192"/>
    </w:p>
    <w:p w14:paraId="68731A64" w14:textId="51DB432D" w:rsidR="005C4FB8" w:rsidRDefault="005C4FB8" w:rsidP="002C2A7E">
      <w:pPr>
        <w:pStyle w:val="Heading3"/>
        <w:numPr>
          <w:ilvl w:val="0"/>
          <w:numId w:val="4"/>
        </w:numPr>
        <w:tabs>
          <w:tab w:val="left" w:pos="993"/>
        </w:tabs>
        <w:spacing w:before="0" w:after="0"/>
        <w:ind w:left="284" w:firstLine="0"/>
        <w:rPr>
          <w:rFonts w:cs="Times New Roman"/>
          <w:i w:val="0"/>
        </w:rPr>
      </w:pPr>
      <w:bookmarkStart w:id="193" w:name="_Toc218731117"/>
      <w:bookmarkStart w:id="194" w:name="_Toc218749234"/>
      <w:r>
        <w:rPr>
          <w:rFonts w:cs="Times New Roman"/>
          <w:i w:val="0"/>
        </w:rPr>
        <w:t>Giao diện quản lí sản phẩm</w:t>
      </w:r>
      <w:bookmarkEnd w:id="193"/>
      <w:bookmarkEnd w:id="194"/>
    </w:p>
    <w:p w14:paraId="040DC594" w14:textId="3409D5DC" w:rsidR="00C66BDD" w:rsidRDefault="00C66BDD" w:rsidP="00184792">
      <w:pPr>
        <w:pStyle w:val="Anor"/>
      </w:pPr>
      <w:r>
        <w:t>Giao diện quản lý sản phẩm cho phép quản trị viên theo dõi và quản lý toàn bộ các sản phẩm hiện có trong hệ thống. Danh sách sản phẩm được trình bày dưới dạng bảng, giúp việc quan sát và thao tác trở nên trực quan và thuận tiện.</w:t>
      </w:r>
    </w:p>
    <w:p w14:paraId="77885048" w14:textId="42F00068" w:rsidR="00C66BDD" w:rsidRDefault="00C66BDD" w:rsidP="00184792">
      <w:pPr>
        <w:pStyle w:val="Anor"/>
      </w:pPr>
      <w:r>
        <w:t xml:space="preserve">Mỗi sản phẩm trong danh sách hiển thị các thông tin cơ bản bao gồm tên </w:t>
      </w:r>
      <w:r w:rsidR="00EB2966">
        <w:br/>
      </w:r>
      <w:r>
        <w:t xml:space="preserve">sản phẩm, danh mục, giá bán, số lượng tồn kho, trạng thái hiển thị và các thao tác </w:t>
      </w:r>
      <w:r w:rsidR="00EB2966">
        <w:br/>
      </w:r>
      <w:r>
        <w:t>quản lý. Việc hiển thị đầy đủ các thuộc tính này giúp quản trị viên dễ dàng kiểm soát tình trạng sản phẩm trong quá trình kinh doanh.</w:t>
      </w:r>
    </w:p>
    <w:p w14:paraId="242E7712" w14:textId="2E595475" w:rsidR="00C66BDD" w:rsidRDefault="00C66BDD" w:rsidP="00184792">
      <w:pPr>
        <w:pStyle w:val="Anor"/>
      </w:pPr>
      <w:r>
        <w:t>Giao diện cung cấp chức năng tìm kiếm sản phẩm theo tên và lọc theo danh mục, hỗ trợ quản trị viên nhanh chóng tra cứu sản phẩm khi số lượng dữ liệu lớn. Ngoài ra, nút thêm sản phẩm cho phép quản trị viên bổ sung sản phẩm mới vào hệ thống.</w:t>
      </w:r>
    </w:p>
    <w:p w14:paraId="4CD1BEC6" w14:textId="44335E54" w:rsidR="00C66BDD" w:rsidRPr="00C66BDD" w:rsidRDefault="00C66BDD" w:rsidP="00184792">
      <w:pPr>
        <w:pStyle w:val="Anor"/>
      </w:pPr>
      <w:r>
        <w:t xml:space="preserve">Trong cột thao tác, quản trị viên có thể thực hiện các chức năng chỉnh sửa hoặc xóa sản phẩm, qua đó cập nhật kịp thời thông tin và đảm bảo dữ liệu sản phẩm luôn chính xác. Giao diện quản lý sản phẩm đóng vai trò quan trọng trong việc duy trì và </w:t>
      </w:r>
      <w:r w:rsidR="00B414FD">
        <w:br/>
      </w:r>
      <w:r>
        <w:t>vận hành hệ thống bán hàng một cách hiệu quả.</w:t>
      </w:r>
    </w:p>
    <w:p w14:paraId="7F5D73B5" w14:textId="753B5253" w:rsidR="005C4FB8" w:rsidRDefault="00370EDD" w:rsidP="00A8255C">
      <w:pPr>
        <w:jc w:val="both"/>
      </w:pPr>
      <w:r w:rsidRPr="00370EDD">
        <w:rPr>
          <w:noProof/>
        </w:rPr>
        <w:lastRenderedPageBreak/>
        <w:drawing>
          <wp:inline distT="0" distB="0" distL="0" distR="0" wp14:anchorId="7FD22D63" wp14:editId="3C555261">
            <wp:extent cx="5760720" cy="3018692"/>
            <wp:effectExtent l="0" t="0" r="0" b="0"/>
            <wp:docPr id="536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432" name=""/>
                    <pic:cNvPicPr/>
                  </pic:nvPicPr>
                  <pic:blipFill>
                    <a:blip r:embed="rId39"/>
                    <a:stretch>
                      <a:fillRect/>
                    </a:stretch>
                  </pic:blipFill>
                  <pic:spPr>
                    <a:xfrm>
                      <a:off x="0" y="0"/>
                      <a:ext cx="5763881" cy="3020348"/>
                    </a:xfrm>
                    <a:prstGeom prst="rect">
                      <a:avLst/>
                    </a:prstGeom>
                  </pic:spPr>
                </pic:pic>
              </a:graphicData>
            </a:graphic>
          </wp:inline>
        </w:drawing>
      </w:r>
    </w:p>
    <w:p w14:paraId="5AD9F527" w14:textId="79AF4B52" w:rsidR="003B4BE3" w:rsidRPr="005C4FB8" w:rsidRDefault="00EE49A0" w:rsidP="00EE49A0">
      <w:pPr>
        <w:pStyle w:val="images"/>
      </w:pPr>
      <w:bookmarkStart w:id="195" w:name="_Toc218731010"/>
      <w:bookmarkStart w:id="196" w:name="_Toc218799239"/>
      <w:r>
        <w:t>Hình 3.6 Giao diện quản lí sản phẩm</w:t>
      </w:r>
      <w:bookmarkEnd w:id="195"/>
      <w:bookmarkEnd w:id="196"/>
    </w:p>
    <w:p w14:paraId="3546BD8D" w14:textId="74447097" w:rsidR="005C4FB8" w:rsidRDefault="005C4FB8" w:rsidP="002C2A7E">
      <w:pPr>
        <w:pStyle w:val="Heading3"/>
        <w:numPr>
          <w:ilvl w:val="0"/>
          <w:numId w:val="4"/>
        </w:numPr>
        <w:tabs>
          <w:tab w:val="left" w:pos="993"/>
        </w:tabs>
        <w:spacing w:before="0" w:after="0"/>
        <w:ind w:left="284" w:firstLine="0"/>
        <w:rPr>
          <w:rFonts w:cs="Times New Roman"/>
          <w:i w:val="0"/>
        </w:rPr>
      </w:pPr>
      <w:bookmarkStart w:id="197" w:name="_Toc218731118"/>
      <w:bookmarkStart w:id="198" w:name="_Toc218749235"/>
      <w:r>
        <w:rPr>
          <w:rFonts w:cs="Times New Roman"/>
          <w:i w:val="0"/>
        </w:rPr>
        <w:t>Giao diện quản lí đơn hàng</w:t>
      </w:r>
      <w:bookmarkEnd w:id="197"/>
      <w:bookmarkEnd w:id="198"/>
    </w:p>
    <w:p w14:paraId="771D13B1" w14:textId="34C0D44D" w:rsidR="00C66BDD" w:rsidRDefault="00C66BDD" w:rsidP="00184792">
      <w:pPr>
        <w:pStyle w:val="Anor"/>
      </w:pPr>
      <w:r>
        <w:t>Giao diện quản lý đơn hàng được xây dựng nhằm hỗ trợ quản trị viên theo dõi và xử lý các đơn đặt hàng phát sinh trong hệ thống. Danh sách đơn hàng được hiển thị dưới dạng bảng, giúp quản trị viên dễ dàng quan sát và quản lý.</w:t>
      </w:r>
    </w:p>
    <w:p w14:paraId="7E57D555" w14:textId="649D5334" w:rsidR="00C66BDD" w:rsidRDefault="00C66BDD" w:rsidP="00184792">
      <w:pPr>
        <w:pStyle w:val="Anor"/>
      </w:pPr>
      <w:r>
        <w:t>Mỗi đơn hàng trong danh sách bao gồm các thông tin cơ bản như mã đơn hàng, tên khách hàng, tổng tiền, trạng thái đơn hàng và thời gian đặt hàng. Việc trình bày rõ ràng các thông tin này giúp quản trị viên nhanh chóng nắm bắt tình trạng xử lý của từng đơn hàng.</w:t>
      </w:r>
    </w:p>
    <w:p w14:paraId="3CEDEF19" w14:textId="19B9D27A" w:rsidR="00C66BDD" w:rsidRDefault="00C66BDD" w:rsidP="00184792">
      <w:pPr>
        <w:pStyle w:val="Anor"/>
      </w:pPr>
      <w:r>
        <w:t xml:space="preserve">Giao diện cung cấp chức năng tìm kiếm đơn hàng theo mã đơn hoặc tên </w:t>
      </w:r>
      <w:r w:rsidR="00BE0E73">
        <w:br/>
      </w:r>
      <w:r>
        <w:t xml:space="preserve">khách hàng, hỗ trợ việc tra cứu khi số lượng đơn hàng lớn. Trong cột thao tác, quản trị viên có thể xem chi tiết đơn hàng, xác nhận hoặc hủy đơn hàng tùy theo trạng thái </w:t>
      </w:r>
      <w:r w:rsidR="00BE0E73">
        <w:br/>
      </w:r>
      <w:r>
        <w:t>xử lý.</w:t>
      </w:r>
    </w:p>
    <w:p w14:paraId="4FCE6005" w14:textId="0EFA55F8" w:rsidR="00C66BDD" w:rsidRPr="00C66BDD" w:rsidRDefault="00C66BDD" w:rsidP="00184792">
      <w:pPr>
        <w:pStyle w:val="Anor"/>
      </w:pPr>
      <w:r>
        <w:t>Thông qua giao diện quản lý đơn hàng, quá trình kiểm soát và xử lý đơn đặt hàng được thực hiện một cách có hệ thống, góp phần đảm bảo hoạt động bán hàng diễn ra chính xác và hiệu quả.</w:t>
      </w:r>
    </w:p>
    <w:p w14:paraId="4C8B1F85" w14:textId="77777777" w:rsidR="005C4FB8" w:rsidRDefault="00EE49A0" w:rsidP="005C4FB8">
      <w:r w:rsidRPr="00EE49A0">
        <w:rPr>
          <w:noProof/>
        </w:rPr>
        <w:lastRenderedPageBreak/>
        <w:drawing>
          <wp:inline distT="0" distB="0" distL="0" distR="0" wp14:anchorId="166FC215" wp14:editId="078F8020">
            <wp:extent cx="5760720" cy="2907323"/>
            <wp:effectExtent l="0" t="0" r="0" b="7620"/>
            <wp:docPr id="180861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3191" name=""/>
                    <pic:cNvPicPr/>
                  </pic:nvPicPr>
                  <pic:blipFill>
                    <a:blip r:embed="rId40"/>
                    <a:stretch>
                      <a:fillRect/>
                    </a:stretch>
                  </pic:blipFill>
                  <pic:spPr>
                    <a:xfrm>
                      <a:off x="0" y="0"/>
                      <a:ext cx="5763015" cy="2908481"/>
                    </a:xfrm>
                    <a:prstGeom prst="rect">
                      <a:avLst/>
                    </a:prstGeom>
                  </pic:spPr>
                </pic:pic>
              </a:graphicData>
            </a:graphic>
          </wp:inline>
        </w:drawing>
      </w:r>
    </w:p>
    <w:p w14:paraId="1A931421" w14:textId="3F074FA4" w:rsidR="00EE49A0" w:rsidRPr="005C4FB8" w:rsidRDefault="00EE49A0" w:rsidP="00EE49A0">
      <w:pPr>
        <w:pStyle w:val="images"/>
      </w:pPr>
      <w:bookmarkStart w:id="199" w:name="_Toc218731011"/>
      <w:bookmarkStart w:id="200" w:name="_Toc218799240"/>
      <w:r>
        <w:t>Hình 3.7 Giao diện quản lí đơn hàng</w:t>
      </w:r>
      <w:bookmarkEnd w:id="199"/>
      <w:bookmarkEnd w:id="200"/>
    </w:p>
    <w:p w14:paraId="1CEBB0E5" w14:textId="31D11994" w:rsidR="005C4FB8" w:rsidRDefault="005C4FB8" w:rsidP="002C2A7E">
      <w:pPr>
        <w:pStyle w:val="Heading3"/>
        <w:numPr>
          <w:ilvl w:val="0"/>
          <w:numId w:val="4"/>
        </w:numPr>
        <w:tabs>
          <w:tab w:val="left" w:pos="993"/>
        </w:tabs>
        <w:spacing w:before="0" w:after="0"/>
        <w:ind w:left="284" w:firstLine="0"/>
        <w:rPr>
          <w:rFonts w:cs="Times New Roman"/>
          <w:i w:val="0"/>
        </w:rPr>
      </w:pPr>
      <w:bookmarkStart w:id="201" w:name="_Toc218731119"/>
      <w:bookmarkStart w:id="202" w:name="_Toc218749236"/>
      <w:r>
        <w:rPr>
          <w:rFonts w:cs="Times New Roman"/>
          <w:i w:val="0"/>
        </w:rPr>
        <w:t>Giao diện quản lí tài khoản khách hàng</w:t>
      </w:r>
      <w:bookmarkEnd w:id="201"/>
      <w:bookmarkEnd w:id="202"/>
    </w:p>
    <w:p w14:paraId="1C92E04D" w14:textId="103394AC" w:rsidR="00454DC5" w:rsidRDefault="00454DC5" w:rsidP="00184792">
      <w:pPr>
        <w:pStyle w:val="Anor"/>
      </w:pPr>
      <w:r>
        <w:t>Giao diện quản lý tài khoản khách hàng được xây dựng nhằm hỗ trợ quản trị viên theo dõi và quản lý thông tin người dùng trong hệ thống. Ở khu vực tổng quan, giao diện hiển thị các chỉ số thống kê cơ bản như tổng số khách hàng, số tài khoản đang hoạt động, số tài khoản đã khóa và số khách hàng mới trong tháng, giúp quản trị viên nhanh chóng nắm bắt tình hình người dùng.</w:t>
      </w:r>
    </w:p>
    <w:p w14:paraId="0BD14943" w14:textId="26056A7E" w:rsidR="00454DC5" w:rsidRDefault="00454DC5" w:rsidP="00184792">
      <w:pPr>
        <w:pStyle w:val="Anor"/>
      </w:pPr>
      <w:r>
        <w:t xml:space="preserve">Bên dưới khu vực thống kê là danh sách khách hàng được trình bày dưới dạng bảng, bao gồm các thông tin chính như tên khách hàng, địa chỉ email, số điện thoại, </w:t>
      </w:r>
      <w:r w:rsidR="002D55EC">
        <w:br/>
      </w:r>
      <w:r>
        <w:t xml:space="preserve">số lượng đơn hàng, trạng thái tài khoản và ngày tạo tài khoản. Việc hiển thị đầy đủ </w:t>
      </w:r>
      <w:r w:rsidR="002D55EC">
        <w:br/>
      </w:r>
      <w:r>
        <w:t xml:space="preserve">thông tin giúp quản trị viên dễ dàng theo dõi lịch sử và mức độ hoạt động của từng </w:t>
      </w:r>
      <w:r w:rsidR="002D55EC">
        <w:br/>
      </w:r>
      <w:r>
        <w:t>khách hàng.</w:t>
      </w:r>
    </w:p>
    <w:p w14:paraId="13E21B88" w14:textId="38D333CC" w:rsidR="00454DC5" w:rsidRDefault="00454DC5" w:rsidP="00184792">
      <w:pPr>
        <w:pStyle w:val="Anor"/>
      </w:pPr>
      <w:r>
        <w:t xml:space="preserve">Giao diện cung cấp chức năng tìm kiếm và lọc theo trạng thái tài khoản (tất cả, đang hoạt động, đã khóa), hỗ trợ quản trị viên tra cứu nhanh khi số lượng người dùng lớn. Trong cột thao tác, quản trị viên có thể thực hiện chức năng khóa tài khoản khi </w:t>
      </w:r>
      <w:r w:rsidR="002D55EC">
        <w:br/>
      </w:r>
      <w:r>
        <w:t>cần thiết nhằm đảm bảo an toàn và kiểm soát hoạt động của hệ thống.</w:t>
      </w:r>
    </w:p>
    <w:p w14:paraId="79BDBC75" w14:textId="6446EE5F" w:rsidR="00C66BDD" w:rsidRPr="00C66BDD" w:rsidRDefault="00454DC5" w:rsidP="00184792">
      <w:pPr>
        <w:pStyle w:val="Anor"/>
      </w:pPr>
      <w:r>
        <w:t>Thông qua giao diện quản lý tài khoản khách hàng, hệ thống hỗ trợ việc quản lý người dùng một cách hiệu quả, đồng thời góp phần nâng cao tính bảo mật và ổn định trong quá trình vận hành.</w:t>
      </w:r>
    </w:p>
    <w:p w14:paraId="439051CA" w14:textId="1F619F11" w:rsidR="005C4FB8" w:rsidRDefault="00EE49A0" w:rsidP="005C4FB8">
      <w:r w:rsidRPr="00EE49A0">
        <w:rPr>
          <w:noProof/>
        </w:rPr>
        <w:lastRenderedPageBreak/>
        <w:drawing>
          <wp:inline distT="0" distB="0" distL="0" distR="0" wp14:anchorId="7F1FFF34" wp14:editId="667856BD">
            <wp:extent cx="5760720" cy="2860431"/>
            <wp:effectExtent l="0" t="0" r="0" b="0"/>
            <wp:docPr id="170349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99270" name=""/>
                    <pic:cNvPicPr/>
                  </pic:nvPicPr>
                  <pic:blipFill>
                    <a:blip r:embed="rId41"/>
                    <a:stretch>
                      <a:fillRect/>
                    </a:stretch>
                  </pic:blipFill>
                  <pic:spPr>
                    <a:xfrm>
                      <a:off x="0" y="0"/>
                      <a:ext cx="5762728" cy="2861428"/>
                    </a:xfrm>
                    <a:prstGeom prst="rect">
                      <a:avLst/>
                    </a:prstGeom>
                  </pic:spPr>
                </pic:pic>
              </a:graphicData>
            </a:graphic>
          </wp:inline>
        </w:drawing>
      </w:r>
    </w:p>
    <w:p w14:paraId="567DF6DD" w14:textId="0BCA0526" w:rsidR="00EE49A0" w:rsidRPr="005C4FB8" w:rsidRDefault="00EE49A0" w:rsidP="00EE49A0">
      <w:pPr>
        <w:pStyle w:val="images"/>
      </w:pPr>
      <w:bookmarkStart w:id="203" w:name="_Toc218731012"/>
      <w:bookmarkStart w:id="204" w:name="_Toc218799241"/>
      <w:r>
        <w:t>Hình 3.</w:t>
      </w:r>
      <w:r w:rsidR="003F05AF">
        <w:t>8</w:t>
      </w:r>
      <w:r>
        <w:t xml:space="preserve"> Giao diện quản lí </w:t>
      </w:r>
      <w:r w:rsidR="003F05AF">
        <w:t>khách hàng</w:t>
      </w:r>
      <w:bookmarkEnd w:id="203"/>
      <w:bookmarkEnd w:id="204"/>
    </w:p>
    <w:p w14:paraId="4C5B658F" w14:textId="28D8F88B" w:rsidR="005C4FB8" w:rsidRDefault="005C4FB8" w:rsidP="002C2A7E">
      <w:pPr>
        <w:pStyle w:val="Heading3"/>
        <w:numPr>
          <w:ilvl w:val="0"/>
          <w:numId w:val="4"/>
        </w:numPr>
        <w:tabs>
          <w:tab w:val="left" w:pos="993"/>
        </w:tabs>
        <w:spacing w:before="0" w:after="0"/>
        <w:ind w:left="284" w:firstLine="0"/>
        <w:rPr>
          <w:rFonts w:cs="Times New Roman"/>
          <w:i w:val="0"/>
        </w:rPr>
      </w:pPr>
      <w:bookmarkStart w:id="205" w:name="_Toc218731120"/>
      <w:bookmarkStart w:id="206" w:name="_Toc218749237"/>
      <w:r>
        <w:rPr>
          <w:rFonts w:cs="Times New Roman"/>
          <w:i w:val="0"/>
        </w:rPr>
        <w:t>Giao diện quản lí đánh giá</w:t>
      </w:r>
      <w:bookmarkEnd w:id="205"/>
      <w:bookmarkEnd w:id="206"/>
    </w:p>
    <w:p w14:paraId="134B349B" w14:textId="01B69B61" w:rsidR="00454DC5" w:rsidRDefault="00454DC5" w:rsidP="00184792">
      <w:pPr>
        <w:pStyle w:val="Anor"/>
      </w:pPr>
      <w:r>
        <w:t xml:space="preserve">Giao diện quản lý đánh giá được xây dựng nhằm hỗ trợ quản trị viên theo dõi, </w:t>
      </w:r>
      <w:r w:rsidR="00B414FD">
        <w:br/>
      </w:r>
      <w:r>
        <w:t>kiểm duyệt và quản lý các đánh giá của khách hàng đối với sản phẩm trong hệ thống. Giao diện này góp phần đảm bảo chất lượng nội dung hiển thị và duy trì độ tin cậy của website thương mại điện tử.</w:t>
      </w:r>
    </w:p>
    <w:p w14:paraId="467C3F2C" w14:textId="01736721" w:rsidR="00454DC5" w:rsidRDefault="00454DC5" w:rsidP="00184792">
      <w:pPr>
        <w:pStyle w:val="Anor"/>
      </w:pPr>
      <w:r>
        <w:t xml:space="preserve">Tại khu vực chức năng, hệ thống cung cấp ô tìm kiếm cho phép quản trị viên </w:t>
      </w:r>
      <w:r w:rsidR="00B414FD">
        <w:br/>
      </w:r>
      <w:r>
        <w:t xml:space="preserve">tra cứu đánh giá theo sản phẩm, khách hàng hoặc nội dung đánh giá. Đồng thời, </w:t>
      </w:r>
      <w:r w:rsidR="00297971">
        <w:br/>
      </w:r>
      <w:r>
        <w:t xml:space="preserve">các bộ lọc theo trạng thái đánh giá như tất cả, chờ duyệt và đã duyệt giúp việc quản lý </w:t>
      </w:r>
      <w:r w:rsidR="00B414FD">
        <w:br/>
      </w:r>
      <w:r>
        <w:t>đánh giá trở nên thuận tiện và hiệu quả hơn.</w:t>
      </w:r>
    </w:p>
    <w:p w14:paraId="64FC4C60" w14:textId="3C763062" w:rsidR="00454DC5" w:rsidRDefault="00454DC5" w:rsidP="00184792">
      <w:pPr>
        <w:pStyle w:val="Anor"/>
      </w:pPr>
      <w:r>
        <w:t xml:space="preserve">Danh sách đánh giá được hiển thị kèm theo các thông tin cơ bản như tên </w:t>
      </w:r>
      <w:r w:rsidR="00297971">
        <w:br/>
      </w:r>
      <w:r>
        <w:t>sản phẩm, tên khách hàng, số sao đánh giá và nội dung nhận xét. Những thông tin này giúp quản trị viên dễ dàng kiểm tra mức độ phù hợp và chất lượng của từng đánh giá trước khi cho phép hiển thị công khai.</w:t>
      </w:r>
    </w:p>
    <w:p w14:paraId="1FDF7C23" w14:textId="4D792E6E" w:rsidR="00454DC5" w:rsidRPr="00454DC5" w:rsidRDefault="00454DC5" w:rsidP="00184792">
      <w:pPr>
        <w:pStyle w:val="Anor"/>
      </w:pPr>
      <w:r>
        <w:t xml:space="preserve">Trong cột thao tác, quản trị viên có thể thực hiện chức năng duyệt hoặc xóa </w:t>
      </w:r>
      <w:r w:rsidR="00297971">
        <w:br/>
      </w:r>
      <w:r>
        <w:t xml:space="preserve">đánh giá tùy theo nội dung cụ thể. Thông qua giao diện quản lý đánh giá, hệ thống </w:t>
      </w:r>
      <w:r w:rsidR="00297971">
        <w:br/>
      </w:r>
      <w:r>
        <w:t>hỗ trợ việc kiểm soát nội dung phản hồi từ khách hàng một cách hiệu quả, góp phần nâng cao uy tín và chất lượng dịch vụ của website.</w:t>
      </w:r>
    </w:p>
    <w:p w14:paraId="683F6F53" w14:textId="77777777" w:rsidR="005C4FB8" w:rsidRDefault="00DB00A3" w:rsidP="005C4FB8">
      <w:r w:rsidRPr="00DB00A3">
        <w:rPr>
          <w:noProof/>
        </w:rPr>
        <w:lastRenderedPageBreak/>
        <w:drawing>
          <wp:inline distT="0" distB="0" distL="0" distR="0" wp14:anchorId="0DE4EC49" wp14:editId="5E61FD32">
            <wp:extent cx="5760720" cy="3053861"/>
            <wp:effectExtent l="0" t="0" r="0" b="0"/>
            <wp:docPr id="188134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41438" name=""/>
                    <pic:cNvPicPr/>
                  </pic:nvPicPr>
                  <pic:blipFill>
                    <a:blip r:embed="rId42"/>
                    <a:stretch>
                      <a:fillRect/>
                    </a:stretch>
                  </pic:blipFill>
                  <pic:spPr>
                    <a:xfrm>
                      <a:off x="0" y="0"/>
                      <a:ext cx="5761771" cy="3054418"/>
                    </a:xfrm>
                    <a:prstGeom prst="rect">
                      <a:avLst/>
                    </a:prstGeom>
                  </pic:spPr>
                </pic:pic>
              </a:graphicData>
            </a:graphic>
          </wp:inline>
        </w:drawing>
      </w:r>
    </w:p>
    <w:p w14:paraId="1F71C151" w14:textId="12F97E78" w:rsidR="00DB00A3" w:rsidRPr="005C4FB8" w:rsidRDefault="00DB00A3" w:rsidP="00DB00A3">
      <w:pPr>
        <w:pStyle w:val="images"/>
      </w:pPr>
      <w:bookmarkStart w:id="207" w:name="_Toc218731013"/>
      <w:bookmarkStart w:id="208" w:name="_Toc218799242"/>
      <w:r>
        <w:t>Hình 3.9 Giao diện quản lí đánh giá</w:t>
      </w:r>
      <w:bookmarkEnd w:id="207"/>
      <w:bookmarkEnd w:id="208"/>
    </w:p>
    <w:p w14:paraId="32BC31CE" w14:textId="64132815" w:rsidR="00C256A5" w:rsidRDefault="00C256A5" w:rsidP="002C2A7E">
      <w:pPr>
        <w:pStyle w:val="Heading3"/>
        <w:numPr>
          <w:ilvl w:val="0"/>
          <w:numId w:val="4"/>
        </w:numPr>
        <w:tabs>
          <w:tab w:val="left" w:pos="993"/>
        </w:tabs>
        <w:spacing w:before="0" w:after="0"/>
        <w:ind w:left="284" w:firstLine="0"/>
        <w:rPr>
          <w:rFonts w:cs="Times New Roman"/>
          <w:i w:val="0"/>
        </w:rPr>
      </w:pPr>
      <w:bookmarkStart w:id="209" w:name="_Toc218731121"/>
      <w:bookmarkStart w:id="210" w:name="_Toc218749238"/>
      <w:r>
        <w:rPr>
          <w:rFonts w:cs="Times New Roman"/>
          <w:i w:val="0"/>
        </w:rPr>
        <w:t xml:space="preserve">Giao diện </w:t>
      </w:r>
      <w:r w:rsidR="00DB00A3">
        <w:rPr>
          <w:rFonts w:cs="Times New Roman"/>
          <w:i w:val="0"/>
        </w:rPr>
        <w:t>trang chủ</w:t>
      </w:r>
      <w:bookmarkEnd w:id="209"/>
      <w:bookmarkEnd w:id="210"/>
    </w:p>
    <w:p w14:paraId="260DB441" w14:textId="2ECD2000" w:rsidR="00454DC5" w:rsidRDefault="00454DC5" w:rsidP="00184792">
      <w:pPr>
        <w:pStyle w:val="Anor"/>
      </w:pPr>
      <w:r>
        <w:t xml:space="preserve">Giao diện trang chủ là màn hình đầu tiên người dùng tiếp cận khi truy cập vào website. Trang này được thiết kế nhằm giới thiệu tổng quan về hệ thống cũng như </w:t>
      </w:r>
      <w:r w:rsidR="00B414FD">
        <w:br/>
      </w:r>
      <w:r>
        <w:t>hỗ trợ người dùng nhanh chóng tiếp cận các danh mục và sản phẩm nổi bật.</w:t>
      </w:r>
    </w:p>
    <w:p w14:paraId="165DCE96" w14:textId="25649D66" w:rsidR="00454DC5" w:rsidRDefault="00454DC5" w:rsidP="00184792">
      <w:pPr>
        <w:pStyle w:val="Anor"/>
      </w:pPr>
      <w:r>
        <w:t xml:space="preserve">Ở khu vực đầu trang, trang chủ hiển thị thanh tìm kiếm và thanh điều hướng chính, cho phép người dùng dễ dàng tra cứu sản phẩm và di chuyển giữa các trang </w:t>
      </w:r>
      <w:r w:rsidR="009A16B6">
        <w:br/>
      </w:r>
      <w:r>
        <w:t>chức năng. Bên dưới là khu vực giới thiệu các tiện ích dịch vụ của cửa hàng như giao hàng miễn phí, chính sách bảo hành, hỗ trợ tư vấn và phương thức thanh toán, góp phần tạo sự tin tưởng cho người dùng.</w:t>
      </w:r>
    </w:p>
    <w:p w14:paraId="310B2249" w14:textId="5710D5BF" w:rsidR="00454DC5" w:rsidRDefault="00454DC5" w:rsidP="00184792">
      <w:pPr>
        <w:pStyle w:val="Anor"/>
      </w:pPr>
      <w:r>
        <w:t xml:space="preserve">Tiếp theo, trang chủ hiển thị danh mục sản phẩm dưới dạng các khối biểu tượng, bao gồm các nhóm sản phẩm chính như máy lạnh, tủ lạnh, máy giặt và máy sấy. </w:t>
      </w:r>
      <w:r w:rsidR="00B414FD">
        <w:br/>
      </w:r>
      <w:r>
        <w:t>Cách trình bày này giúp người dùng dễ dàng lựa chọn và truy cập nhanh vào danh mục mong muốn.</w:t>
      </w:r>
    </w:p>
    <w:p w14:paraId="7C0FF9D5" w14:textId="09C70DAF" w:rsidR="00454DC5" w:rsidRPr="00454DC5" w:rsidRDefault="00454DC5" w:rsidP="00184792">
      <w:pPr>
        <w:pStyle w:val="Anor"/>
      </w:pPr>
      <w:r>
        <w:t xml:space="preserve">Ngoài ra, khu vực sản phẩm nổi bật giới thiệu các sản phẩm đang được </w:t>
      </w:r>
      <w:r w:rsidR="00B414FD">
        <w:br/>
      </w:r>
      <w:r>
        <w:t xml:space="preserve">khuyến mãi hoặc được quan tâm nhiều, kèm theo hình ảnh, giá bán và nút thêm vào </w:t>
      </w:r>
      <w:r w:rsidR="00B414FD">
        <w:br/>
      </w:r>
      <w:r>
        <w:t xml:space="preserve">giỏ hàng. Thiết kế trực quan của trang chủ giúp nâng cao trải nghiệm người dùng và </w:t>
      </w:r>
      <w:r w:rsidR="00B414FD">
        <w:br/>
      </w:r>
      <w:r>
        <w:t>hỗ trợ thúc đẩy hoạt động mua sắm trên website.</w:t>
      </w:r>
    </w:p>
    <w:p w14:paraId="6886D42C" w14:textId="77777777" w:rsidR="00C256A5" w:rsidRDefault="00C256A5" w:rsidP="00C256A5">
      <w:pPr>
        <w:jc w:val="center"/>
      </w:pPr>
      <w:r w:rsidRPr="00C256A5">
        <w:rPr>
          <w:noProof/>
        </w:rPr>
        <w:lastRenderedPageBreak/>
        <w:drawing>
          <wp:inline distT="0" distB="0" distL="0" distR="0" wp14:anchorId="02FDE3DE" wp14:editId="4D89B686">
            <wp:extent cx="5272686" cy="8563708"/>
            <wp:effectExtent l="0" t="0" r="4445" b="8890"/>
            <wp:docPr id="8670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6667" name=""/>
                    <pic:cNvPicPr/>
                  </pic:nvPicPr>
                  <pic:blipFill>
                    <a:blip r:embed="rId43"/>
                    <a:stretch>
                      <a:fillRect/>
                    </a:stretch>
                  </pic:blipFill>
                  <pic:spPr>
                    <a:xfrm>
                      <a:off x="0" y="0"/>
                      <a:ext cx="5286091" cy="8585479"/>
                    </a:xfrm>
                    <a:prstGeom prst="rect">
                      <a:avLst/>
                    </a:prstGeom>
                  </pic:spPr>
                </pic:pic>
              </a:graphicData>
            </a:graphic>
          </wp:inline>
        </w:drawing>
      </w:r>
    </w:p>
    <w:p w14:paraId="6296B305" w14:textId="45614CCE" w:rsidR="00DB00A3" w:rsidRPr="00C256A5" w:rsidRDefault="00DB00A3" w:rsidP="00DB00A3">
      <w:pPr>
        <w:pStyle w:val="images"/>
      </w:pPr>
      <w:bookmarkStart w:id="211" w:name="_Toc218731014"/>
      <w:bookmarkStart w:id="212" w:name="_Toc218799243"/>
      <w:r>
        <w:t>Hình 3.10 Giao diện trang chủ</w:t>
      </w:r>
      <w:bookmarkEnd w:id="211"/>
      <w:bookmarkEnd w:id="212"/>
    </w:p>
    <w:p w14:paraId="40AC5C48" w14:textId="1740D292" w:rsidR="003B4BE3" w:rsidRDefault="003B4BE3" w:rsidP="002C2A7E">
      <w:pPr>
        <w:pStyle w:val="Heading3"/>
        <w:numPr>
          <w:ilvl w:val="0"/>
          <w:numId w:val="4"/>
        </w:numPr>
        <w:tabs>
          <w:tab w:val="left" w:pos="993"/>
        </w:tabs>
        <w:spacing w:before="0" w:after="0"/>
        <w:ind w:left="284" w:firstLine="0"/>
        <w:rPr>
          <w:rFonts w:cs="Times New Roman"/>
          <w:i w:val="0"/>
        </w:rPr>
      </w:pPr>
      <w:bookmarkStart w:id="213" w:name="_Toc218731122"/>
      <w:bookmarkStart w:id="214" w:name="_Toc218749239"/>
      <w:r>
        <w:rPr>
          <w:rFonts w:cs="Times New Roman"/>
          <w:i w:val="0"/>
        </w:rPr>
        <w:lastRenderedPageBreak/>
        <w:t xml:space="preserve">Giao </w:t>
      </w:r>
      <w:r w:rsidR="00DB00A3">
        <w:rPr>
          <w:rFonts w:cs="Times New Roman"/>
          <w:i w:val="0"/>
        </w:rPr>
        <w:t xml:space="preserve">diện </w:t>
      </w:r>
      <w:r w:rsidR="00C60BB8">
        <w:rPr>
          <w:rFonts w:cs="Times New Roman"/>
          <w:i w:val="0"/>
        </w:rPr>
        <w:t>d</w:t>
      </w:r>
      <w:r w:rsidR="00DB00A3">
        <w:rPr>
          <w:rFonts w:cs="Times New Roman"/>
          <w:i w:val="0"/>
        </w:rPr>
        <w:t>anh mục sản phẩm</w:t>
      </w:r>
      <w:bookmarkEnd w:id="213"/>
      <w:bookmarkEnd w:id="214"/>
      <w:r w:rsidR="00DB00A3">
        <w:rPr>
          <w:rFonts w:cs="Times New Roman"/>
          <w:i w:val="0"/>
        </w:rPr>
        <w:t xml:space="preserve"> </w:t>
      </w:r>
    </w:p>
    <w:p w14:paraId="2CC2A542" w14:textId="13ECD647" w:rsidR="00454DC5" w:rsidRDefault="00454DC5" w:rsidP="00184792">
      <w:pPr>
        <w:pStyle w:val="Anor"/>
      </w:pPr>
      <w:r>
        <w:t xml:space="preserve">Giao diện menu danh mục nhanh được thiết kế nhằm hỗ trợ người dùng xem nhanh và lựa chọn các nhóm sản phẩm ngay từ thanh điều hướng chính. Khi người dùng </w:t>
      </w:r>
      <w:r w:rsidR="00B414FD">
        <w:br/>
      </w:r>
      <w:r>
        <w:t xml:space="preserve">di chuyển hoặc nhấn vào mục Danh mục, hệ thống hiển thị danh sách các danh mục </w:t>
      </w:r>
      <w:r w:rsidR="00B414FD">
        <w:br/>
      </w:r>
      <w:r>
        <w:t>sản phẩm chính dưới dạng menu thả xuống, giúp người dùng có cái nhìn tổng quan về các loại sản phẩm hiện có trong hệ thống.</w:t>
      </w:r>
    </w:p>
    <w:p w14:paraId="43CB747F" w14:textId="7FE51D5B" w:rsidR="00454DC5" w:rsidRDefault="00454DC5" w:rsidP="00184792">
      <w:pPr>
        <w:pStyle w:val="Anor"/>
      </w:pPr>
      <w:r>
        <w:t xml:space="preserve">Trong menu danh mục, các sản phẩm được phân chia theo từng nhóm cụ thể như máy lạnh, tủ lạnh, máy giặt và máy sấy. Một số danh mục còn được chia nhỏ thành các danh mục con nhằm tăng tính chi tiết và thuận tiện cho việc lựa chọn sản phẩm. </w:t>
      </w:r>
      <w:r w:rsidR="00B414FD">
        <w:br/>
      </w:r>
      <w:r>
        <w:t>Cách tổ chức này giúp người dùng nhanh chóng tiếp cận đúng nhóm sản phẩm phù hợp với nhu cầu.</w:t>
      </w:r>
    </w:p>
    <w:p w14:paraId="09A87334" w14:textId="13A43BC6" w:rsidR="00454DC5" w:rsidRPr="00454DC5" w:rsidRDefault="00454DC5" w:rsidP="00184792">
      <w:pPr>
        <w:pStyle w:val="Anor"/>
      </w:pPr>
      <w:r>
        <w:t xml:space="preserve">Khi người dùng lựa chọn một danh mục hoặc danh mục con cụ thể, hệ thống sẽ </w:t>
      </w:r>
      <w:r w:rsidR="00B414FD">
        <w:br/>
      </w:r>
      <w:r>
        <w:t>tự động chuyển hướng đến trang danh sách sản phẩm tương ứng, trong đó các sản phẩm được hiển thị theo đúng bộ lọc đã chọn. Cơ chế này giúp rút ngắn thao tác tìm kiếm, đồng thời nâng cao trải nghiệm người dùng trong quá trình duyệt và lựa chọn sản phẩm.</w:t>
      </w:r>
    </w:p>
    <w:p w14:paraId="424928FF" w14:textId="7632F4F8" w:rsidR="00DB00A3" w:rsidRDefault="00DB00A3" w:rsidP="00DB00A3">
      <w:r w:rsidRPr="00DB00A3">
        <w:rPr>
          <w:noProof/>
        </w:rPr>
        <w:drawing>
          <wp:inline distT="0" distB="0" distL="0" distR="0" wp14:anchorId="1BECCE4C" wp14:editId="58E5219E">
            <wp:extent cx="5760720" cy="2965939"/>
            <wp:effectExtent l="0" t="0" r="0" b="6350"/>
            <wp:docPr id="212238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88559" name=""/>
                    <pic:cNvPicPr/>
                  </pic:nvPicPr>
                  <pic:blipFill>
                    <a:blip r:embed="rId44"/>
                    <a:stretch>
                      <a:fillRect/>
                    </a:stretch>
                  </pic:blipFill>
                  <pic:spPr>
                    <a:xfrm>
                      <a:off x="0" y="0"/>
                      <a:ext cx="5767070" cy="2969209"/>
                    </a:xfrm>
                    <a:prstGeom prst="rect">
                      <a:avLst/>
                    </a:prstGeom>
                  </pic:spPr>
                </pic:pic>
              </a:graphicData>
            </a:graphic>
          </wp:inline>
        </w:drawing>
      </w:r>
    </w:p>
    <w:p w14:paraId="1D9E82EB" w14:textId="07381BF4" w:rsidR="003B4BE3" w:rsidRDefault="00DB00A3" w:rsidP="00DB00A3">
      <w:pPr>
        <w:pStyle w:val="images"/>
      </w:pPr>
      <w:bookmarkStart w:id="215" w:name="_Toc218731015"/>
      <w:bookmarkStart w:id="216" w:name="_Toc218799244"/>
      <w:r>
        <w:t>Hình 3.11 Giao diện danh mục sản phẩm</w:t>
      </w:r>
      <w:bookmarkEnd w:id="215"/>
      <w:bookmarkEnd w:id="216"/>
    </w:p>
    <w:p w14:paraId="61CCAC7E" w14:textId="77777777" w:rsidR="003B4BE3" w:rsidRPr="003B4BE3" w:rsidRDefault="003B4BE3" w:rsidP="003B4BE3"/>
    <w:p w14:paraId="09C023EB" w14:textId="06A64277" w:rsidR="00DB00A3" w:rsidRDefault="00DB00A3" w:rsidP="002C2A7E">
      <w:pPr>
        <w:pStyle w:val="Heading3"/>
        <w:numPr>
          <w:ilvl w:val="0"/>
          <w:numId w:val="4"/>
        </w:numPr>
        <w:tabs>
          <w:tab w:val="left" w:pos="993"/>
        </w:tabs>
        <w:spacing w:before="0" w:after="0"/>
        <w:ind w:left="284" w:firstLine="0"/>
        <w:rPr>
          <w:rFonts w:cs="Times New Roman"/>
          <w:i w:val="0"/>
        </w:rPr>
      </w:pPr>
      <w:bookmarkStart w:id="217" w:name="_Toc218731123"/>
      <w:bookmarkStart w:id="218" w:name="_Toc218749240"/>
      <w:r>
        <w:rPr>
          <w:rFonts w:cs="Times New Roman"/>
          <w:i w:val="0"/>
        </w:rPr>
        <w:t>Giao diện trang sản phẩm</w:t>
      </w:r>
      <w:bookmarkEnd w:id="217"/>
      <w:bookmarkEnd w:id="218"/>
    </w:p>
    <w:p w14:paraId="2CCDFE86" w14:textId="4D216D74" w:rsidR="003A3EF1" w:rsidRDefault="003A3EF1" w:rsidP="00184792">
      <w:pPr>
        <w:pStyle w:val="Anor"/>
      </w:pPr>
      <w:r>
        <w:t xml:space="preserve">Giao diện danh mục sản phẩm được thiết kế nhằm hiển thị danh sách các </w:t>
      </w:r>
      <w:r w:rsidR="003724C9">
        <w:br/>
      </w:r>
      <w:r>
        <w:t xml:space="preserve">sản phẩm thuộc một nhóm hoặc danh mục cụ thể trong hệ thống. Giao diện này hỗ trợ người dùng duyệt, lọc và lựa chọn sản phẩm một cách thuận tiện trong quá trình </w:t>
      </w:r>
      <w:r w:rsidR="003724C9">
        <w:br/>
      </w:r>
      <w:r>
        <w:t>mua sắm.</w:t>
      </w:r>
    </w:p>
    <w:p w14:paraId="1AD94495" w14:textId="1E95DD65" w:rsidR="003A3EF1" w:rsidRDefault="003A3EF1" w:rsidP="00184792">
      <w:pPr>
        <w:pStyle w:val="Anor"/>
      </w:pPr>
      <w:r>
        <w:lastRenderedPageBreak/>
        <w:t xml:space="preserve">Tại khu vực bên trái giao diện, hệ thống cung cấp bộ lọc danh mục sản phẩm, </w:t>
      </w:r>
      <w:r w:rsidR="00B414FD">
        <w:br/>
      </w:r>
      <w:r>
        <w:t>cho phép người dùng lựa chọn các nhóm sản phẩm theo từng loại cụ thể như thiết bị lạnh (tủ lạnh, tủ đông, tủ mát), thiết bị điều hòa và thiết bị giặt sấy. Khi người dùng chọn một danh mục hoặc danh mục con, danh sách sản phẩm ở khu vực trung tâm sẽ được cập nhật tương ứng theo bộ lọc đã chọn.</w:t>
      </w:r>
    </w:p>
    <w:p w14:paraId="620DF6D7" w14:textId="765B2396" w:rsidR="003A3EF1" w:rsidRDefault="003A3EF1" w:rsidP="00184792">
      <w:pPr>
        <w:pStyle w:val="Anor"/>
      </w:pPr>
      <w:r>
        <w:t xml:space="preserve">Khu vực trung tâm hiển thị danh sách sản phẩm dưới dạng lưới, trong đó mỗi </w:t>
      </w:r>
      <w:r w:rsidR="00B414FD">
        <w:br/>
      </w:r>
      <w:r>
        <w:t>sản phẩm được trình bày với các thông tin cơ bản như hình ảnh, tên sản phẩm, giá bán, mức giảm giá (nếu có) và nút thêm vào giỏ hàng. Cách trình bày này giúp người dùng dễ dàng so sánh và lựa chọn sản phẩm phù hợp với nhu cầu.</w:t>
      </w:r>
    </w:p>
    <w:p w14:paraId="00CABF6F" w14:textId="0BB22C43" w:rsidR="003A3EF1" w:rsidRPr="003A3EF1" w:rsidRDefault="003A3EF1" w:rsidP="00184792">
      <w:pPr>
        <w:pStyle w:val="Anor"/>
      </w:pPr>
      <w:r>
        <w:t xml:space="preserve">Ngoài ra, giao diện còn hỗ trợ sắp xếp sản phẩm theo các tiêu chí như mới nhất, giúp người dùng linh hoạt trong quá trình tìm kiếm. Thông qua giao diện danh mục </w:t>
      </w:r>
      <w:r w:rsidR="00B414FD">
        <w:br/>
      </w:r>
      <w:r>
        <w:t xml:space="preserve">sản phẩm, hệ thống góp phần nâng cao trải nghiệm người dùng và hỗ trợ hiệu quả cho </w:t>
      </w:r>
      <w:r w:rsidR="00B414FD">
        <w:br/>
      </w:r>
      <w:r>
        <w:t>hoạt động mua sắm trực tuyến.</w:t>
      </w:r>
    </w:p>
    <w:p w14:paraId="3CC299B0" w14:textId="52892885" w:rsidR="00DB00A3" w:rsidRDefault="00C60BB8" w:rsidP="00DB00A3">
      <w:pPr>
        <w:jc w:val="center"/>
      </w:pPr>
      <w:r w:rsidRPr="00C60BB8">
        <w:rPr>
          <w:noProof/>
        </w:rPr>
        <w:lastRenderedPageBreak/>
        <w:drawing>
          <wp:inline distT="0" distB="0" distL="0" distR="0" wp14:anchorId="72E45D1B" wp14:editId="0464D8A1">
            <wp:extent cx="5146431" cy="8351202"/>
            <wp:effectExtent l="0" t="0" r="0" b="0"/>
            <wp:docPr id="148306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9326" name=""/>
                    <pic:cNvPicPr/>
                  </pic:nvPicPr>
                  <pic:blipFill>
                    <a:blip r:embed="rId45"/>
                    <a:stretch>
                      <a:fillRect/>
                    </a:stretch>
                  </pic:blipFill>
                  <pic:spPr>
                    <a:xfrm>
                      <a:off x="0" y="0"/>
                      <a:ext cx="5151826" cy="8359957"/>
                    </a:xfrm>
                    <a:prstGeom prst="rect">
                      <a:avLst/>
                    </a:prstGeom>
                  </pic:spPr>
                </pic:pic>
              </a:graphicData>
            </a:graphic>
          </wp:inline>
        </w:drawing>
      </w:r>
    </w:p>
    <w:p w14:paraId="182C0204" w14:textId="47708A96" w:rsidR="00F74F09" w:rsidRPr="00DB00A3" w:rsidRDefault="00F74F09" w:rsidP="00F74F09">
      <w:pPr>
        <w:pStyle w:val="images"/>
      </w:pPr>
      <w:bookmarkStart w:id="219" w:name="_Toc218731016"/>
      <w:bookmarkStart w:id="220" w:name="_Toc218799245"/>
      <w:r>
        <w:t>Hình 3.12 Giao diện trang sản phẩm</w:t>
      </w:r>
      <w:bookmarkEnd w:id="219"/>
      <w:bookmarkEnd w:id="220"/>
    </w:p>
    <w:p w14:paraId="51F895F4" w14:textId="60A7E095" w:rsidR="00DB00A3" w:rsidRDefault="00C60BB8" w:rsidP="002C2A7E">
      <w:pPr>
        <w:pStyle w:val="Heading3"/>
        <w:numPr>
          <w:ilvl w:val="0"/>
          <w:numId w:val="4"/>
        </w:numPr>
        <w:tabs>
          <w:tab w:val="left" w:pos="993"/>
        </w:tabs>
        <w:spacing w:before="0" w:after="0"/>
        <w:ind w:left="284" w:firstLine="0"/>
        <w:rPr>
          <w:rFonts w:cs="Times New Roman"/>
          <w:i w:val="0"/>
        </w:rPr>
      </w:pPr>
      <w:bookmarkStart w:id="221" w:name="_Toc218731124"/>
      <w:bookmarkStart w:id="222" w:name="_Toc218749241"/>
      <w:r>
        <w:rPr>
          <w:rFonts w:cs="Times New Roman"/>
          <w:i w:val="0"/>
        </w:rPr>
        <w:lastRenderedPageBreak/>
        <w:t>Giao diện trang giới thiệu</w:t>
      </w:r>
      <w:bookmarkEnd w:id="221"/>
      <w:bookmarkEnd w:id="222"/>
    </w:p>
    <w:p w14:paraId="406CDE42" w14:textId="4D58CB46" w:rsidR="003A3EF1" w:rsidRDefault="003A3EF1" w:rsidP="00184792">
      <w:pPr>
        <w:pStyle w:val="Anor"/>
      </w:pPr>
      <w:r>
        <w:t xml:space="preserve">Trang giới thiệu được thiết kế nhằm cung cấp cho người dùng các thông tin </w:t>
      </w:r>
      <w:r w:rsidR="00B414FD">
        <w:br/>
      </w:r>
      <w:r>
        <w:t>tổng quan về đơn vị cung cấp sản phẩm điện lạnh. Nội dung trang trình bày sứ mệnh hoạt động, cam kết về chất lượng sản phẩm và các giá trị cốt lõi của hệ thống.</w:t>
      </w:r>
    </w:p>
    <w:p w14:paraId="685CEB62" w14:textId="627B1A77" w:rsidR="003A3EF1" w:rsidRPr="003A3EF1" w:rsidRDefault="003A3EF1" w:rsidP="00184792">
      <w:pPr>
        <w:pStyle w:val="Anor"/>
      </w:pPr>
      <w:r>
        <w:t xml:space="preserve">Bên cạnh đó, giao diện hiển thị các thông tin liên hệ cơ bản, giúp người dùng </w:t>
      </w:r>
      <w:r w:rsidR="00B414FD">
        <w:br/>
      </w:r>
      <w:r>
        <w:t>dễ dàng tìm hiểu và liên hệ khi có nhu cầu tư vấn hoặc hỗ trợ. Trang giới thiệu góp phần nâng cao mức độ tin cậy và tính chuyên nghiệp của website.</w:t>
      </w:r>
    </w:p>
    <w:p w14:paraId="252C4561" w14:textId="77777777" w:rsidR="00C60BB8" w:rsidRDefault="00997A28" w:rsidP="00997A28">
      <w:pPr>
        <w:pStyle w:val="NormalWeb"/>
        <w:jc w:val="center"/>
      </w:pPr>
      <w:r>
        <w:rPr>
          <w:noProof/>
        </w:rPr>
        <w:drawing>
          <wp:inline distT="0" distB="0" distL="0" distR="0" wp14:anchorId="749A7554" wp14:editId="1DC04A15">
            <wp:extent cx="3825240" cy="5889540"/>
            <wp:effectExtent l="0" t="0" r="3810" b="0"/>
            <wp:docPr id="2096082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36592" cy="5907018"/>
                    </a:xfrm>
                    <a:prstGeom prst="rect">
                      <a:avLst/>
                    </a:prstGeom>
                    <a:noFill/>
                    <a:ln>
                      <a:noFill/>
                    </a:ln>
                  </pic:spPr>
                </pic:pic>
              </a:graphicData>
            </a:graphic>
          </wp:inline>
        </w:drawing>
      </w:r>
    </w:p>
    <w:p w14:paraId="7C889D17" w14:textId="4DF3C214" w:rsidR="00997A28" w:rsidRDefault="00997A28" w:rsidP="00997A28">
      <w:pPr>
        <w:pStyle w:val="images"/>
      </w:pPr>
      <w:bookmarkStart w:id="223" w:name="_Toc218731017"/>
      <w:bookmarkStart w:id="224" w:name="_Toc218799246"/>
      <w:r>
        <w:t>Hình 3.13 Giao diện trang giới thiệu</w:t>
      </w:r>
      <w:bookmarkEnd w:id="223"/>
      <w:bookmarkEnd w:id="224"/>
    </w:p>
    <w:p w14:paraId="4358388B" w14:textId="77777777" w:rsidR="00C60BB8" w:rsidRPr="00C60BB8" w:rsidRDefault="00C60BB8" w:rsidP="00C60BB8"/>
    <w:p w14:paraId="0CA9176B" w14:textId="6B1FAE4A" w:rsidR="00997A28" w:rsidRDefault="00997A28" w:rsidP="002C2A7E">
      <w:pPr>
        <w:pStyle w:val="Heading3"/>
        <w:numPr>
          <w:ilvl w:val="0"/>
          <w:numId w:val="4"/>
        </w:numPr>
        <w:tabs>
          <w:tab w:val="left" w:pos="993"/>
        </w:tabs>
        <w:spacing w:before="0" w:after="0"/>
        <w:ind w:left="284" w:firstLine="0"/>
        <w:rPr>
          <w:rFonts w:cs="Times New Roman"/>
          <w:i w:val="0"/>
        </w:rPr>
      </w:pPr>
      <w:bookmarkStart w:id="225" w:name="_Toc218731125"/>
      <w:bookmarkStart w:id="226" w:name="_Toc218749242"/>
      <w:r>
        <w:rPr>
          <w:rFonts w:cs="Times New Roman"/>
          <w:i w:val="0"/>
        </w:rPr>
        <w:lastRenderedPageBreak/>
        <w:t xml:space="preserve">Giao </w:t>
      </w:r>
      <w:r w:rsidRPr="00F93EB7">
        <w:rPr>
          <w:rFonts w:cs="Times New Roman"/>
          <w:i w:val="0"/>
        </w:rPr>
        <w:t>diện t</w:t>
      </w:r>
      <w:r>
        <w:rPr>
          <w:rFonts w:cs="Times New Roman"/>
          <w:i w:val="0"/>
        </w:rPr>
        <w:t>rang liên hệ</w:t>
      </w:r>
      <w:bookmarkEnd w:id="225"/>
      <w:bookmarkEnd w:id="226"/>
    </w:p>
    <w:p w14:paraId="76DAD7C7" w14:textId="2E14B843" w:rsidR="003A3EF1" w:rsidRDefault="003A3EF1" w:rsidP="00184792">
      <w:pPr>
        <w:pStyle w:val="Anor"/>
      </w:pPr>
      <w:r>
        <w:t xml:space="preserve">Trang liên hệ được thiết kế nhằm cung cấp các thông tin liên hệ và giới thiệu nhóm thực hiện dự án. Giao diện hiển thị danh sách thành viên nhóm, kèm vai trò </w:t>
      </w:r>
      <w:r w:rsidR="00C445FD">
        <w:br/>
      </w:r>
      <w:r>
        <w:t>tham gia trong quá trình thực hiện hệ thống.</w:t>
      </w:r>
    </w:p>
    <w:p w14:paraId="5371713F" w14:textId="27B31F7F" w:rsidR="003A3EF1" w:rsidRPr="003A3EF1" w:rsidRDefault="003A3EF1" w:rsidP="00184792">
      <w:pPr>
        <w:pStyle w:val="Anor"/>
      </w:pPr>
      <w:r>
        <w:t xml:space="preserve">Bên dưới, trang cung cấp các thông tin liên hệ cơ bản như địa chỉ, số điện thoại, email và thời gian làm việc, đồng thời tích hợp bản đồ vị trí giúp người dùng dễ dàng xác định địa điểm. Giao diện trang liên hệ hỗ trợ việc trao đổi thông tin và tăng </w:t>
      </w:r>
      <w:r w:rsidR="00B414FD">
        <w:br/>
      </w:r>
      <w:r>
        <w:t>tính minh bạch cho hệ thống.</w:t>
      </w:r>
    </w:p>
    <w:p w14:paraId="5F638533" w14:textId="639F9899" w:rsidR="00997A28" w:rsidRDefault="0026737A" w:rsidP="0026737A">
      <w:pPr>
        <w:pStyle w:val="NormalWeb"/>
        <w:jc w:val="center"/>
      </w:pPr>
      <w:r>
        <w:rPr>
          <w:noProof/>
        </w:rPr>
        <w:drawing>
          <wp:inline distT="0" distB="0" distL="0" distR="0" wp14:anchorId="0A4EB97B" wp14:editId="08E03E3C">
            <wp:extent cx="3383280" cy="5548808"/>
            <wp:effectExtent l="0" t="0" r="7620" b="0"/>
            <wp:docPr id="14521987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89423" cy="5558882"/>
                    </a:xfrm>
                    <a:prstGeom prst="rect">
                      <a:avLst/>
                    </a:prstGeom>
                    <a:noFill/>
                    <a:ln>
                      <a:noFill/>
                    </a:ln>
                  </pic:spPr>
                </pic:pic>
              </a:graphicData>
            </a:graphic>
          </wp:inline>
        </w:drawing>
      </w:r>
    </w:p>
    <w:p w14:paraId="20AF3F72" w14:textId="635DFB48" w:rsidR="00997A28" w:rsidRPr="00997A28" w:rsidRDefault="00997A28" w:rsidP="00997A28">
      <w:pPr>
        <w:pStyle w:val="images"/>
      </w:pPr>
      <w:bookmarkStart w:id="227" w:name="_Toc218731018"/>
      <w:bookmarkStart w:id="228" w:name="_Toc218799247"/>
      <w:r>
        <w:t>Hình 3.14 Giao diện trang liên hệ</w:t>
      </w:r>
      <w:bookmarkEnd w:id="227"/>
      <w:bookmarkEnd w:id="228"/>
    </w:p>
    <w:p w14:paraId="2919A566" w14:textId="470F8FE3" w:rsidR="00B01DE1" w:rsidRDefault="00B01DE1" w:rsidP="002C2A7E">
      <w:pPr>
        <w:pStyle w:val="Heading3"/>
        <w:numPr>
          <w:ilvl w:val="0"/>
          <w:numId w:val="4"/>
        </w:numPr>
        <w:tabs>
          <w:tab w:val="left" w:pos="993"/>
        </w:tabs>
        <w:spacing w:before="0" w:after="0"/>
        <w:ind w:left="284" w:firstLine="0"/>
        <w:rPr>
          <w:rFonts w:cs="Times New Roman"/>
          <w:i w:val="0"/>
        </w:rPr>
      </w:pPr>
      <w:bookmarkStart w:id="229" w:name="_Toc218731126"/>
      <w:bookmarkStart w:id="230" w:name="_Toc218749243"/>
      <w:r w:rsidRPr="00F93EB7">
        <w:rPr>
          <w:rFonts w:cs="Times New Roman"/>
          <w:i w:val="0"/>
        </w:rPr>
        <w:t xml:space="preserve">Giao </w:t>
      </w:r>
      <w:bookmarkEnd w:id="180"/>
      <w:r w:rsidR="00997A28">
        <w:rPr>
          <w:rFonts w:cs="Times New Roman"/>
          <w:i w:val="0"/>
        </w:rPr>
        <w:t>diện trang thanh toán</w:t>
      </w:r>
      <w:bookmarkEnd w:id="229"/>
      <w:bookmarkEnd w:id="230"/>
    </w:p>
    <w:p w14:paraId="68FE1F0D" w14:textId="6BEDB356" w:rsidR="00726196" w:rsidRDefault="00726196" w:rsidP="00184792">
      <w:pPr>
        <w:pStyle w:val="Anor"/>
      </w:pPr>
      <w:r>
        <w:t xml:space="preserve">Trang thanh toán được thiết kế nhằm hỗ trợ người dùng hoàn tất quá trình </w:t>
      </w:r>
      <w:r w:rsidR="00C445FD">
        <w:br/>
      </w:r>
      <w:r>
        <w:t xml:space="preserve">đặt hàng một cách thuận tiện và rõ ràng. Giao diện cho phép người dùng nhập thông tin </w:t>
      </w:r>
      <w:r w:rsidR="00B414FD">
        <w:br/>
      </w:r>
      <w:r>
        <w:lastRenderedPageBreak/>
        <w:t>giao hàng, xem lại danh sách sản phẩm trong đơn hàng và tổng giá trị thanh toán trước khi xác nhận đặt hàng.</w:t>
      </w:r>
    </w:p>
    <w:p w14:paraId="540221A2" w14:textId="67E75517" w:rsidR="00726196" w:rsidRDefault="00726196" w:rsidP="00184792">
      <w:pPr>
        <w:pStyle w:val="Anor"/>
      </w:pPr>
      <w:r>
        <w:t xml:space="preserve">Hệ thống hỗ trợ nhiều phương thức thanh toán, bao gồm thanh toán khi </w:t>
      </w:r>
      <w:r w:rsidR="00C96FA3">
        <w:br/>
      </w:r>
      <w:r>
        <w:t xml:space="preserve">nhận hàng (COD) và thanh toán bằng chuyển khoản ngân hàng thông qua mã QR. </w:t>
      </w:r>
      <w:r w:rsidR="00C96FA3">
        <w:br/>
      </w:r>
      <w:r>
        <w:t>Đối với hình thức thanh toán QR, giao diện hiển thị mã QR cùng thông tin tài khoản ngân hàng để người dùng thực hiện thanh toán.</w:t>
      </w:r>
    </w:p>
    <w:p w14:paraId="503131D7" w14:textId="70D11E4A" w:rsidR="00997A28" w:rsidRPr="00997A28" w:rsidRDefault="00726196" w:rsidP="00184792">
      <w:pPr>
        <w:pStyle w:val="Anor"/>
      </w:pPr>
      <w:r>
        <w:t>Sau khi đặt hàng, người dùng có thể truy cập giao diện kiểm tra đơn hàng để theo dõi danh sách các đơn đã đặt, trạng thái xử lý và xem chi tiết từng đơn hàng. Giao diện trang thanh toán góp phần đảm bảo quá trình mua sắm diễn ra thuận lợi và minh bạch.</w:t>
      </w:r>
    </w:p>
    <w:p w14:paraId="34E0D256" w14:textId="5509109A" w:rsidR="00DB00A3" w:rsidRDefault="00DB00A3" w:rsidP="00997A28">
      <w:pPr>
        <w:spacing w:line="360" w:lineRule="auto"/>
        <w:jc w:val="center"/>
      </w:pPr>
      <w:r>
        <w:rPr>
          <w:noProof/>
        </w:rPr>
        <w:lastRenderedPageBreak/>
        <w:drawing>
          <wp:inline distT="0" distB="0" distL="0" distR="0" wp14:anchorId="57CEC4E7" wp14:editId="2E4165EA">
            <wp:extent cx="4366846" cy="7085367"/>
            <wp:effectExtent l="0" t="0" r="0" b="1270"/>
            <wp:docPr id="15470598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5080" cy="7098727"/>
                    </a:xfrm>
                    <a:prstGeom prst="rect">
                      <a:avLst/>
                    </a:prstGeom>
                    <a:noFill/>
                    <a:ln>
                      <a:noFill/>
                    </a:ln>
                  </pic:spPr>
                </pic:pic>
              </a:graphicData>
            </a:graphic>
          </wp:inline>
        </w:drawing>
      </w:r>
    </w:p>
    <w:p w14:paraId="542DDEC2" w14:textId="38AEE94E" w:rsidR="00997A28" w:rsidRDefault="00997A28" w:rsidP="00997A28">
      <w:pPr>
        <w:pStyle w:val="images"/>
      </w:pPr>
      <w:bookmarkStart w:id="231" w:name="_Toc218731019"/>
      <w:bookmarkStart w:id="232" w:name="_Toc218799248"/>
      <w:r>
        <w:t>Hình 3.15 Giao diện trang thanh toán bằng COD</w:t>
      </w:r>
      <w:bookmarkEnd w:id="231"/>
      <w:bookmarkEnd w:id="232"/>
    </w:p>
    <w:p w14:paraId="50DEFE9B" w14:textId="7AD46047" w:rsidR="0026737A" w:rsidRDefault="0026737A" w:rsidP="0026737A">
      <w:r w:rsidRPr="0026737A">
        <w:rPr>
          <w:noProof/>
        </w:rPr>
        <w:lastRenderedPageBreak/>
        <w:drawing>
          <wp:inline distT="0" distB="0" distL="0" distR="0" wp14:anchorId="77C16224" wp14:editId="5F2B01CD">
            <wp:extent cx="5760720" cy="3599180"/>
            <wp:effectExtent l="0" t="0" r="0" b="1270"/>
            <wp:docPr id="12574239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599180"/>
                    </a:xfrm>
                    <a:prstGeom prst="rect">
                      <a:avLst/>
                    </a:prstGeom>
                    <a:noFill/>
                    <a:ln>
                      <a:noFill/>
                    </a:ln>
                  </pic:spPr>
                </pic:pic>
              </a:graphicData>
            </a:graphic>
          </wp:inline>
        </w:drawing>
      </w:r>
    </w:p>
    <w:p w14:paraId="59E883C2" w14:textId="74A83669" w:rsidR="0026737A" w:rsidRPr="0026737A" w:rsidRDefault="0026737A" w:rsidP="0026737A">
      <w:pPr>
        <w:pStyle w:val="images"/>
      </w:pPr>
      <w:bookmarkStart w:id="233" w:name="_Toc218731020"/>
      <w:bookmarkStart w:id="234" w:name="_Toc218799249"/>
      <w:r>
        <w:t>Hình 3.16 Giao diện trang thanh toán bằng QR</w:t>
      </w:r>
      <w:bookmarkEnd w:id="233"/>
      <w:bookmarkEnd w:id="234"/>
    </w:p>
    <w:p w14:paraId="3B40158C" w14:textId="77777777" w:rsidR="0026737A" w:rsidRDefault="0026737A" w:rsidP="0026737A"/>
    <w:p w14:paraId="6B8D41BB" w14:textId="4D3E5BAB" w:rsidR="002A786C" w:rsidRDefault="0026737A" w:rsidP="00997A28">
      <w:pPr>
        <w:spacing w:line="360" w:lineRule="auto"/>
        <w:jc w:val="both"/>
      </w:pPr>
      <w:r w:rsidRPr="0026737A">
        <w:rPr>
          <w:noProof/>
        </w:rPr>
        <w:drawing>
          <wp:inline distT="0" distB="0" distL="0" distR="0" wp14:anchorId="6C4F88F5" wp14:editId="1F5F0928">
            <wp:extent cx="5760720" cy="2764155"/>
            <wp:effectExtent l="0" t="0" r="0" b="0"/>
            <wp:docPr id="137713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32514" name=""/>
                    <pic:cNvPicPr/>
                  </pic:nvPicPr>
                  <pic:blipFill>
                    <a:blip r:embed="rId50"/>
                    <a:stretch>
                      <a:fillRect/>
                    </a:stretch>
                  </pic:blipFill>
                  <pic:spPr>
                    <a:xfrm>
                      <a:off x="0" y="0"/>
                      <a:ext cx="5760720" cy="2764155"/>
                    </a:xfrm>
                    <a:prstGeom prst="rect">
                      <a:avLst/>
                    </a:prstGeom>
                  </pic:spPr>
                </pic:pic>
              </a:graphicData>
            </a:graphic>
          </wp:inline>
        </w:drawing>
      </w:r>
    </w:p>
    <w:p w14:paraId="475ABCFF" w14:textId="023832ED" w:rsidR="0026737A" w:rsidRDefault="0026737A" w:rsidP="0026737A">
      <w:pPr>
        <w:pStyle w:val="images"/>
      </w:pPr>
      <w:bookmarkStart w:id="235" w:name="_Toc218731021"/>
      <w:bookmarkStart w:id="236" w:name="_Toc218799250"/>
      <w:r>
        <w:t>Hình 3.16 Giao diện kiểm tra đơn hàng</w:t>
      </w:r>
      <w:bookmarkEnd w:id="235"/>
      <w:bookmarkEnd w:id="236"/>
    </w:p>
    <w:p w14:paraId="46472F8D" w14:textId="77777777" w:rsidR="00B01DE1" w:rsidRPr="00F93EB7" w:rsidRDefault="00B01DE1" w:rsidP="002C2A7E">
      <w:pPr>
        <w:pStyle w:val="Heading2-TimesNewRowman"/>
        <w:numPr>
          <w:ilvl w:val="0"/>
          <w:numId w:val="3"/>
        </w:numPr>
        <w:spacing w:line="360" w:lineRule="auto"/>
        <w:ind w:hanging="720"/>
      </w:pPr>
      <w:bookmarkStart w:id="237" w:name="_Toc208052934"/>
      <w:bookmarkStart w:id="238" w:name="_Toc218731127"/>
      <w:bookmarkStart w:id="239" w:name="_Toc218749244"/>
      <w:r w:rsidRPr="00F93EB7">
        <w:t>CÁC CHỨC NĂNG CỦA WEBSITE</w:t>
      </w:r>
      <w:bookmarkEnd w:id="237"/>
      <w:bookmarkEnd w:id="238"/>
      <w:bookmarkEnd w:id="239"/>
    </w:p>
    <w:p w14:paraId="33F8201F" w14:textId="309EC0E1" w:rsidR="00B01DE1" w:rsidRPr="00F93EB7" w:rsidRDefault="003B1169" w:rsidP="002C2A7E">
      <w:pPr>
        <w:pStyle w:val="Heading3"/>
        <w:numPr>
          <w:ilvl w:val="0"/>
          <w:numId w:val="5"/>
        </w:numPr>
        <w:tabs>
          <w:tab w:val="left" w:pos="993"/>
        </w:tabs>
        <w:spacing w:before="0" w:after="0"/>
        <w:ind w:left="284" w:firstLine="0"/>
        <w:rPr>
          <w:rFonts w:cs="Times New Roman"/>
          <w:i w:val="0"/>
        </w:rPr>
      </w:pPr>
      <w:bookmarkStart w:id="240" w:name="_Toc218731128"/>
      <w:bookmarkStart w:id="241" w:name="_Toc218749245"/>
      <w:r>
        <w:rPr>
          <w:rFonts w:cs="Times New Roman"/>
          <w:i w:val="0"/>
        </w:rPr>
        <w:t>Chức năng đăng nhập người dùng</w:t>
      </w:r>
      <w:bookmarkEnd w:id="240"/>
      <w:bookmarkEnd w:id="241"/>
    </w:p>
    <w:p w14:paraId="50F50E51" w14:textId="114289B9" w:rsidR="00B01DE1" w:rsidRDefault="003B1169" w:rsidP="00184792">
      <w:pPr>
        <w:pStyle w:val="Anor"/>
      </w:pPr>
      <w:r w:rsidRPr="003B1169">
        <w:t>Chức năng đăng nhập cho phép khách hàng xác thực danh tính để sử dụng các chức năng yêu cầu quyền truy cập như quản lý giỏ hàng, đặt hàng, theo dõi đơn hàng và đánh giá sản phẩm.</w:t>
      </w:r>
    </w:p>
    <w:p w14:paraId="5EA03173" w14:textId="0A4078BC" w:rsidR="003B1169" w:rsidRDefault="003B1169" w:rsidP="00184792">
      <w:pPr>
        <w:pStyle w:val="Anor"/>
      </w:pPr>
      <w:r w:rsidRPr="003B1169">
        <w:t>Hệ thống sử dụng cơ chế xác thực dựa trên JWT (JSON Web Token), triển khai bằng thư viện tymon/jwt-auth trong framework Laravel.</w:t>
      </w:r>
    </w:p>
    <w:p w14:paraId="53CC4062" w14:textId="53524BA1" w:rsidR="000E54DD" w:rsidRDefault="000E54DD" w:rsidP="000E54DD">
      <w:pPr>
        <w:spacing w:line="360" w:lineRule="auto"/>
      </w:pPr>
      <w:r w:rsidRPr="000E54DD">
        <w:rPr>
          <w:noProof/>
        </w:rPr>
        <w:lastRenderedPageBreak/>
        <w:drawing>
          <wp:inline distT="0" distB="0" distL="0" distR="0" wp14:anchorId="172C4C70" wp14:editId="345E3CC9">
            <wp:extent cx="5760720" cy="2762250"/>
            <wp:effectExtent l="0" t="0" r="0" b="0"/>
            <wp:docPr id="3140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61534" name=""/>
                    <pic:cNvPicPr/>
                  </pic:nvPicPr>
                  <pic:blipFill>
                    <a:blip r:embed="rId51"/>
                    <a:stretch>
                      <a:fillRect/>
                    </a:stretch>
                  </pic:blipFill>
                  <pic:spPr>
                    <a:xfrm>
                      <a:off x="0" y="0"/>
                      <a:ext cx="5760720" cy="2762250"/>
                    </a:xfrm>
                    <a:prstGeom prst="rect">
                      <a:avLst/>
                    </a:prstGeom>
                  </pic:spPr>
                </pic:pic>
              </a:graphicData>
            </a:graphic>
          </wp:inline>
        </w:drawing>
      </w:r>
    </w:p>
    <w:p w14:paraId="1554133D" w14:textId="20BF2F6E" w:rsidR="000E54DD" w:rsidRDefault="000E54DD" w:rsidP="000E54DD">
      <w:pPr>
        <w:pStyle w:val="images"/>
      </w:pPr>
      <w:bookmarkStart w:id="242" w:name="_Toc218731022"/>
      <w:bookmarkStart w:id="243" w:name="_Toc218799251"/>
      <w:r>
        <w:t>Hình 3.17 Xác thực Jwt khi đăng nhập sai</w:t>
      </w:r>
      <w:bookmarkEnd w:id="242"/>
      <w:bookmarkEnd w:id="243"/>
    </w:p>
    <w:p w14:paraId="4C2B5CE4" w14:textId="2B3109CA" w:rsidR="000E54DD" w:rsidRDefault="000E54DD" w:rsidP="000E54DD">
      <w:pPr>
        <w:spacing w:line="360" w:lineRule="auto"/>
      </w:pPr>
      <w:r w:rsidRPr="000E54DD">
        <w:rPr>
          <w:noProof/>
        </w:rPr>
        <w:drawing>
          <wp:inline distT="0" distB="0" distL="0" distR="0" wp14:anchorId="13516220" wp14:editId="31DE4865">
            <wp:extent cx="5760720" cy="2741930"/>
            <wp:effectExtent l="0" t="0" r="0" b="1270"/>
            <wp:docPr id="60164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40116" name=""/>
                    <pic:cNvPicPr/>
                  </pic:nvPicPr>
                  <pic:blipFill>
                    <a:blip r:embed="rId52"/>
                    <a:stretch>
                      <a:fillRect/>
                    </a:stretch>
                  </pic:blipFill>
                  <pic:spPr>
                    <a:xfrm>
                      <a:off x="0" y="0"/>
                      <a:ext cx="5760720" cy="2741930"/>
                    </a:xfrm>
                    <a:prstGeom prst="rect">
                      <a:avLst/>
                    </a:prstGeom>
                  </pic:spPr>
                </pic:pic>
              </a:graphicData>
            </a:graphic>
          </wp:inline>
        </w:drawing>
      </w:r>
    </w:p>
    <w:p w14:paraId="3763AA25" w14:textId="40344B04" w:rsidR="000E54DD" w:rsidRDefault="000E54DD" w:rsidP="000E54DD">
      <w:pPr>
        <w:pStyle w:val="images"/>
      </w:pPr>
      <w:bookmarkStart w:id="244" w:name="_Toc218731023"/>
      <w:bookmarkStart w:id="245" w:name="_Toc218799252"/>
      <w:r>
        <w:t>Hình 3.17 Xác thực jwt khi xác thực người dùng thành công</w:t>
      </w:r>
      <w:bookmarkEnd w:id="244"/>
      <w:bookmarkEnd w:id="245"/>
    </w:p>
    <w:p w14:paraId="0D4CCCD7" w14:textId="77777777" w:rsidR="003B1169" w:rsidRPr="003B1169" w:rsidRDefault="003B1169" w:rsidP="00B30694">
      <w:pPr>
        <w:spacing w:line="360" w:lineRule="auto"/>
        <w:ind w:firstLine="567"/>
      </w:pPr>
      <w:r w:rsidRPr="00184792">
        <w:t>API Endpoint:</w:t>
      </w:r>
      <w:r w:rsidRPr="003B1169">
        <w:t xml:space="preserve"> POST /api/customer/login</w:t>
      </w:r>
    </w:p>
    <w:p w14:paraId="42076BE0" w14:textId="77777777" w:rsidR="003B1169" w:rsidRPr="003B1169" w:rsidRDefault="003B1169" w:rsidP="00184792">
      <w:pPr>
        <w:pStyle w:val="Anor"/>
      </w:pPr>
      <w:r w:rsidRPr="003B1169">
        <w:t>Luồng xử lý đăng nhập</w:t>
      </w:r>
    </w:p>
    <w:p w14:paraId="31C23E3A" w14:textId="556BA39D" w:rsidR="003B1169" w:rsidRPr="003B1169" w:rsidRDefault="00184792" w:rsidP="00184792">
      <w:pPr>
        <w:pStyle w:val="Anor"/>
      </w:pPr>
      <w:r>
        <w:t xml:space="preserve">- </w:t>
      </w:r>
      <w:r w:rsidR="003B1169" w:rsidRPr="003B1169">
        <w:t>Nhập thông tin đăng nhập</w:t>
      </w:r>
      <w:r w:rsidR="003B1169">
        <w:t xml:space="preserve">: </w:t>
      </w:r>
      <w:r w:rsidR="003B1169" w:rsidRPr="003B1169">
        <w:t>Khách hàng truy cập trang đăng nhập, nhập email và mật khẩu, sau đó gửi yêu cầu đăng nhập.</w:t>
      </w:r>
    </w:p>
    <w:p w14:paraId="03DA0659" w14:textId="5C4BD9CA" w:rsidR="003B1169" w:rsidRPr="003B1169" w:rsidRDefault="00184792" w:rsidP="00184792">
      <w:pPr>
        <w:pStyle w:val="Anor"/>
      </w:pPr>
      <w:r>
        <w:t xml:space="preserve">- </w:t>
      </w:r>
      <w:r w:rsidR="003B1169" w:rsidRPr="003B1169">
        <w:t>Xác thực thông tin (Backend)</w:t>
      </w:r>
      <w:r w:rsidR="003B1169">
        <w:t xml:space="preserve">: </w:t>
      </w:r>
      <w:r w:rsidR="003B1169" w:rsidRPr="003B1169">
        <w:t>Hệ thống kiểm tra sự tồn tại của email trong bảng khách hàng, xác minh mật khẩu bằng hàm băm và kiểm tra trạng thái hoạt động</w:t>
      </w:r>
      <w:r>
        <w:t xml:space="preserve"> hiện tại</w:t>
      </w:r>
      <w:r w:rsidR="003B1169" w:rsidRPr="003B1169">
        <w:t xml:space="preserve"> của tài khoản.</w:t>
      </w:r>
    </w:p>
    <w:p w14:paraId="5E323E8D" w14:textId="2FEF8C61" w:rsidR="003B1169" w:rsidRPr="003B1169" w:rsidRDefault="00184792" w:rsidP="00184792">
      <w:pPr>
        <w:pStyle w:val="Anor"/>
      </w:pPr>
      <w:r>
        <w:t xml:space="preserve">- </w:t>
      </w:r>
      <w:r w:rsidR="003B1169" w:rsidRPr="003B1169">
        <w:t>Tạo và trả JWT Token</w:t>
      </w:r>
      <w:r w:rsidR="003B1169">
        <w:t xml:space="preserve">: </w:t>
      </w:r>
      <w:r w:rsidR="003B1169" w:rsidRPr="003B1169">
        <w:t>Nếu thông tin hợp lệ, server tạo JWT token chứa các thông tin định danh cơ bản của người dùng và thời gian hết hạn. Token được ký bằng khóa bí mật cấu hình trong hệ thống và trả về cho client.</w:t>
      </w:r>
    </w:p>
    <w:p w14:paraId="4896863B" w14:textId="292A564B" w:rsidR="003B1169" w:rsidRPr="003B1169" w:rsidRDefault="00184792" w:rsidP="00184792">
      <w:pPr>
        <w:pStyle w:val="Anor"/>
      </w:pPr>
      <w:r>
        <w:lastRenderedPageBreak/>
        <w:t xml:space="preserve">- </w:t>
      </w:r>
      <w:r w:rsidR="003B1169" w:rsidRPr="003B1169">
        <w:t>Lưu trữ và sử dụng token (Frontend)</w:t>
      </w:r>
      <w:r w:rsidR="003B1169">
        <w:t xml:space="preserve">: </w:t>
      </w:r>
      <w:r w:rsidR="003B1169" w:rsidRPr="003B1169">
        <w:t>Token được lưu tại phía client và tự động đính kèm vào header của các request tiếp theo để truy cập các API yêu cầu xác thực.</w:t>
      </w:r>
    </w:p>
    <w:p w14:paraId="51A86B8F" w14:textId="49255552" w:rsidR="003B1169" w:rsidRPr="003B1169" w:rsidRDefault="00184792" w:rsidP="00184792">
      <w:pPr>
        <w:pStyle w:val="Anor"/>
      </w:pPr>
      <w:r>
        <w:t xml:space="preserve">- </w:t>
      </w:r>
      <w:r w:rsidR="003B1169" w:rsidRPr="003B1169">
        <w:t>Xác thực các request tiếp theo</w:t>
      </w:r>
      <w:r w:rsidR="003B1169">
        <w:t xml:space="preserve">: </w:t>
      </w:r>
      <w:r w:rsidR="003B1169" w:rsidRPr="003B1169">
        <w:t>Các request đến API bảo vệ sẽ được middleware kiểm tra token, xác thực chữ ký, thời gian hiệu lực và tải thông tin người dùng</w:t>
      </w:r>
      <w:r w:rsidR="00B414FD">
        <w:br/>
      </w:r>
      <w:r w:rsidR="003B1169" w:rsidRPr="003B1169">
        <w:t>tương ứng.</w:t>
      </w:r>
    </w:p>
    <w:p w14:paraId="3850AD39" w14:textId="7F92253F" w:rsidR="003B1169" w:rsidRPr="003B1169" w:rsidRDefault="00184792" w:rsidP="00184792">
      <w:pPr>
        <w:pStyle w:val="Anor"/>
      </w:pPr>
      <w:r>
        <w:t xml:space="preserve">- </w:t>
      </w:r>
      <w:r w:rsidR="003B1169" w:rsidRPr="003B1169">
        <w:t>Xử lý lỗi</w:t>
      </w:r>
      <w:r w:rsidR="003B1169">
        <w:t xml:space="preserve">: Hệ thống xử lý các trường hợp lỗi như thông tin đăng nhập không </w:t>
      </w:r>
      <w:r w:rsidR="00B414FD">
        <w:br/>
      </w:r>
      <w:r w:rsidR="003B1169">
        <w:t xml:space="preserve">hợp lệ, tài khoản bị khóa hoặc token không hợp lệ, đồng thời trả về mã lỗi HTTP </w:t>
      </w:r>
      <w:r w:rsidR="00B414FD">
        <w:br/>
      </w:r>
      <w:r w:rsidR="003B1169">
        <w:t>phù hợp để frontend hiển thị thông báo cho người dùng.</w:t>
      </w:r>
    </w:p>
    <w:p w14:paraId="072AD8FA" w14:textId="77777777" w:rsidR="003B1169" w:rsidRPr="003B1169" w:rsidRDefault="003B1169" w:rsidP="00184792">
      <w:pPr>
        <w:pStyle w:val="Anor"/>
      </w:pPr>
      <w:r w:rsidRPr="003B1169">
        <w:t>Ưu điểm của cơ chế JWT</w:t>
      </w:r>
    </w:p>
    <w:p w14:paraId="11D2AAD7" w14:textId="28B3A1DB" w:rsidR="003B1169" w:rsidRPr="003B1169" w:rsidRDefault="00184792" w:rsidP="00184792">
      <w:pPr>
        <w:pStyle w:val="Anor"/>
      </w:pPr>
      <w:r>
        <w:t xml:space="preserve">- </w:t>
      </w:r>
      <w:r w:rsidR="003B1169" w:rsidRPr="003B1169">
        <w:t>Không lưu session phía server, dễ mở rộng hệ thống</w:t>
      </w:r>
    </w:p>
    <w:p w14:paraId="59F0C089" w14:textId="6F6C973B" w:rsidR="003B1169" w:rsidRPr="003B1169" w:rsidRDefault="00184792" w:rsidP="00184792">
      <w:pPr>
        <w:pStyle w:val="Anor"/>
      </w:pPr>
      <w:r>
        <w:t xml:space="preserve">- </w:t>
      </w:r>
      <w:r w:rsidR="003B1169" w:rsidRPr="003B1169">
        <w:t>Bảo mật cao nhờ cơ chế ký token</w:t>
      </w:r>
    </w:p>
    <w:p w14:paraId="04173E16" w14:textId="7E718357" w:rsidR="003B1169" w:rsidRPr="003B1169" w:rsidRDefault="00184792" w:rsidP="00184792">
      <w:pPr>
        <w:pStyle w:val="Anor"/>
      </w:pPr>
      <w:r>
        <w:t xml:space="preserve">- </w:t>
      </w:r>
      <w:r w:rsidR="003B1169" w:rsidRPr="003B1169">
        <w:t>Phù hợp với mô hình SPA và ứng dụng web hiện đại</w:t>
      </w:r>
    </w:p>
    <w:p w14:paraId="3ECCF5F8" w14:textId="23499176" w:rsidR="003B1169" w:rsidRPr="00F93EB7" w:rsidRDefault="00184792" w:rsidP="00184792">
      <w:pPr>
        <w:pStyle w:val="Anor"/>
      </w:pPr>
      <w:r>
        <w:t xml:space="preserve">- </w:t>
      </w:r>
      <w:r w:rsidR="003B1169" w:rsidRPr="003B1169">
        <w:t>Token có thời hạn, giảm rủi ro bị lạm dụng</w:t>
      </w:r>
    </w:p>
    <w:p w14:paraId="05D6A736" w14:textId="31E4DCA5" w:rsidR="00C17784" w:rsidRDefault="00C17784" w:rsidP="00B414FD">
      <w:pPr>
        <w:pStyle w:val="Heading3"/>
        <w:numPr>
          <w:ilvl w:val="0"/>
          <w:numId w:val="5"/>
        </w:numPr>
        <w:tabs>
          <w:tab w:val="left" w:pos="993"/>
        </w:tabs>
        <w:spacing w:before="0" w:after="0"/>
        <w:ind w:left="284" w:firstLine="0"/>
        <w:jc w:val="both"/>
        <w:rPr>
          <w:rFonts w:cs="Times New Roman"/>
          <w:i w:val="0"/>
        </w:rPr>
      </w:pPr>
      <w:bookmarkStart w:id="246" w:name="_Toc218731129"/>
      <w:bookmarkStart w:id="247" w:name="_Toc218749246"/>
      <w:bookmarkStart w:id="248" w:name="_Toc208052936"/>
      <w:r>
        <w:rPr>
          <w:rFonts w:cs="Times New Roman"/>
          <w:i w:val="0"/>
        </w:rPr>
        <w:t xml:space="preserve">Chức </w:t>
      </w:r>
      <w:r w:rsidRPr="00F93EB7">
        <w:rPr>
          <w:rFonts w:cs="Times New Roman"/>
          <w:i w:val="0"/>
        </w:rPr>
        <w:t xml:space="preserve">năng </w:t>
      </w:r>
      <w:r>
        <w:rPr>
          <w:rFonts w:cs="Times New Roman"/>
          <w:i w:val="0"/>
        </w:rPr>
        <w:t>xem, tìm kiếm và lọc sản phẩm</w:t>
      </w:r>
      <w:bookmarkEnd w:id="246"/>
      <w:bookmarkEnd w:id="247"/>
    </w:p>
    <w:p w14:paraId="73BEF0F3" w14:textId="0ABD5B79" w:rsidR="00C17784" w:rsidRDefault="00C17784" w:rsidP="00B414FD">
      <w:pPr>
        <w:spacing w:line="360" w:lineRule="auto"/>
        <w:ind w:firstLine="720"/>
        <w:jc w:val="both"/>
      </w:pPr>
      <w:r w:rsidRPr="00B30694">
        <w:t xml:space="preserve">Chức năng xem, tìm kiếm và lọc sản phẩm cho phép khách hàng tra cứu và </w:t>
      </w:r>
      <w:r w:rsidR="00B414FD">
        <w:br/>
      </w:r>
      <w:r w:rsidRPr="00B30694">
        <w:t xml:space="preserve">tiếp cận các sản phẩm điện lạnh một cách nhanh chóng và thuận tiện. Đây là chức năng cốt lõi của website bán hàng, hỗ trợ người dùng lựa chọn sản phẩm phù hợp với </w:t>
      </w:r>
      <w:r w:rsidR="00B414FD">
        <w:br/>
      </w:r>
      <w:r w:rsidRPr="00B30694">
        <w:t>nhu cầu.</w:t>
      </w:r>
    </w:p>
    <w:p w14:paraId="7F2E8CD7" w14:textId="77777777" w:rsidR="00C17784" w:rsidRPr="000E54DD" w:rsidRDefault="00C17784" w:rsidP="00B414FD">
      <w:pPr>
        <w:spacing w:line="360" w:lineRule="auto"/>
        <w:ind w:firstLine="720"/>
        <w:jc w:val="both"/>
        <w:rPr>
          <w:b/>
          <w:bCs/>
        </w:rPr>
      </w:pPr>
      <w:r w:rsidRPr="000E54DD">
        <w:rPr>
          <w:b/>
          <w:bCs/>
        </w:rPr>
        <w:t>API tiêu biểu:</w:t>
      </w:r>
    </w:p>
    <w:p w14:paraId="37DE09F8" w14:textId="2FB56425" w:rsidR="00C17784" w:rsidRPr="000E54DD" w:rsidRDefault="00184792" w:rsidP="00184792">
      <w:pPr>
        <w:pStyle w:val="Anor"/>
      </w:pPr>
      <w:r>
        <w:t xml:space="preserve">- </w:t>
      </w:r>
      <w:r w:rsidR="00C17784" w:rsidRPr="000E54DD">
        <w:t>GET /api/public/products</w:t>
      </w:r>
    </w:p>
    <w:p w14:paraId="5C313E4B" w14:textId="2651C45C" w:rsidR="00C17784" w:rsidRPr="000E54DD" w:rsidRDefault="00184792" w:rsidP="00184792">
      <w:pPr>
        <w:pStyle w:val="Anor"/>
      </w:pPr>
      <w:r>
        <w:t xml:space="preserve">- </w:t>
      </w:r>
      <w:r w:rsidR="00C17784" w:rsidRPr="000E54DD">
        <w:t>GET /api/public/products/{slug}</w:t>
      </w:r>
    </w:p>
    <w:p w14:paraId="682F9CDC" w14:textId="1350CB64" w:rsidR="00C17784" w:rsidRDefault="00184792" w:rsidP="00184792">
      <w:pPr>
        <w:pStyle w:val="Anor"/>
      </w:pPr>
      <w:r>
        <w:t xml:space="preserve">- </w:t>
      </w:r>
      <w:r w:rsidR="00C17784" w:rsidRPr="000E54DD">
        <w:t>GET /api/public/categories</w:t>
      </w:r>
    </w:p>
    <w:p w14:paraId="05A1870E" w14:textId="77777777" w:rsidR="00C17784" w:rsidRDefault="00C17784" w:rsidP="00C17784">
      <w:pPr>
        <w:spacing w:line="360" w:lineRule="auto"/>
      </w:pPr>
      <w:r w:rsidRPr="00C17784">
        <w:rPr>
          <w:noProof/>
        </w:rPr>
        <w:drawing>
          <wp:inline distT="0" distB="0" distL="0" distR="0" wp14:anchorId="1851A990" wp14:editId="0FE2C452">
            <wp:extent cx="5760720" cy="2623185"/>
            <wp:effectExtent l="0" t="0" r="0" b="5715"/>
            <wp:docPr id="207392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26926" name=""/>
                    <pic:cNvPicPr/>
                  </pic:nvPicPr>
                  <pic:blipFill>
                    <a:blip r:embed="rId53"/>
                    <a:stretch>
                      <a:fillRect/>
                    </a:stretch>
                  </pic:blipFill>
                  <pic:spPr>
                    <a:xfrm>
                      <a:off x="0" y="0"/>
                      <a:ext cx="5760720" cy="2623185"/>
                    </a:xfrm>
                    <a:prstGeom prst="rect">
                      <a:avLst/>
                    </a:prstGeom>
                  </pic:spPr>
                </pic:pic>
              </a:graphicData>
            </a:graphic>
          </wp:inline>
        </w:drawing>
      </w:r>
    </w:p>
    <w:p w14:paraId="20C6E37A" w14:textId="77777777" w:rsidR="00C17784" w:rsidRDefault="00C17784" w:rsidP="00C17784">
      <w:pPr>
        <w:pStyle w:val="images"/>
      </w:pPr>
      <w:bookmarkStart w:id="249" w:name="_Toc218731024"/>
      <w:bookmarkStart w:id="250" w:name="_Toc218799253"/>
      <w:r>
        <w:t>Hình 3.18 Chức năng xem và tìm kiếm sản phẩm theo thời gian và danh mục ở user</w:t>
      </w:r>
      <w:bookmarkEnd w:id="249"/>
      <w:bookmarkEnd w:id="250"/>
    </w:p>
    <w:p w14:paraId="09118C6D" w14:textId="77777777" w:rsidR="00C17784" w:rsidRDefault="00C17784" w:rsidP="00C17784">
      <w:r w:rsidRPr="00C17784">
        <w:rPr>
          <w:noProof/>
        </w:rPr>
        <w:lastRenderedPageBreak/>
        <w:drawing>
          <wp:inline distT="0" distB="0" distL="0" distR="0" wp14:anchorId="09922A73" wp14:editId="47733B25">
            <wp:extent cx="5760720" cy="2722245"/>
            <wp:effectExtent l="0" t="0" r="0" b="1905"/>
            <wp:docPr id="126560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05324" name=""/>
                    <pic:cNvPicPr/>
                  </pic:nvPicPr>
                  <pic:blipFill>
                    <a:blip r:embed="rId54"/>
                    <a:stretch>
                      <a:fillRect/>
                    </a:stretch>
                  </pic:blipFill>
                  <pic:spPr>
                    <a:xfrm>
                      <a:off x="0" y="0"/>
                      <a:ext cx="5760720" cy="2722245"/>
                    </a:xfrm>
                    <a:prstGeom prst="rect">
                      <a:avLst/>
                    </a:prstGeom>
                  </pic:spPr>
                </pic:pic>
              </a:graphicData>
            </a:graphic>
          </wp:inline>
        </w:drawing>
      </w:r>
    </w:p>
    <w:p w14:paraId="0144E18E" w14:textId="77777777" w:rsidR="00C17784" w:rsidRPr="00C17784" w:rsidRDefault="00C17784" w:rsidP="00C17784">
      <w:pPr>
        <w:pStyle w:val="images"/>
      </w:pPr>
      <w:bookmarkStart w:id="251" w:name="_Toc218731025"/>
      <w:bookmarkStart w:id="252" w:name="_Toc218799254"/>
      <w:r>
        <w:t>Hình 3.19 Chức năng xem và tìm kiếm sản phẩm theo thời gian và danh mục ở admin</w:t>
      </w:r>
      <w:bookmarkEnd w:id="251"/>
      <w:bookmarkEnd w:id="252"/>
    </w:p>
    <w:p w14:paraId="4A8DC1A7" w14:textId="77777777" w:rsidR="00C17784" w:rsidRPr="000E54DD" w:rsidRDefault="00C17784" w:rsidP="00184792">
      <w:pPr>
        <w:pStyle w:val="Anor"/>
      </w:pPr>
      <w:r w:rsidRPr="000E54DD">
        <w:t>Luồng xử lý</w:t>
      </w:r>
      <w:r>
        <w:t>:</w:t>
      </w:r>
    </w:p>
    <w:p w14:paraId="3B4AFEEF" w14:textId="370501CA" w:rsidR="00C17784" w:rsidRPr="000E54DD" w:rsidRDefault="00184792" w:rsidP="00184792">
      <w:pPr>
        <w:pStyle w:val="Anor"/>
      </w:pPr>
      <w:r>
        <w:t xml:space="preserve">- </w:t>
      </w:r>
      <w:r w:rsidR="00C17784" w:rsidRPr="000E54DD">
        <w:t>Hiển thị danh sách sản phẩm: Khi người dùng truy cập trang danh mục hoặc trang sản phẩm, hệ thống gửi request đến API để lấy danh sách sản phẩm tương ứng và hiển thị dưới dạng lưới.</w:t>
      </w:r>
    </w:p>
    <w:p w14:paraId="4722DEE8" w14:textId="00E26C77" w:rsidR="00C17784" w:rsidRPr="000E54DD" w:rsidRDefault="00184792" w:rsidP="00184792">
      <w:pPr>
        <w:pStyle w:val="Anor"/>
      </w:pPr>
      <w:r>
        <w:t xml:space="preserve">- </w:t>
      </w:r>
      <w:r w:rsidR="00C17784" w:rsidRPr="000E54DD">
        <w:t xml:space="preserve">Tìm kiếm sản phẩm: Người dùng nhập từ khóa tìm kiếm (tên sản phẩm hoặc thương hiệu). Frontend gửi request kèm tham số tìm kiếm, backend xử lý và trả về </w:t>
      </w:r>
      <w:r w:rsidR="00B414FD">
        <w:br/>
      </w:r>
      <w:r w:rsidR="00C17784" w:rsidRPr="000E54DD">
        <w:t>danh sách sản phẩm phù hợp.</w:t>
      </w:r>
    </w:p>
    <w:p w14:paraId="1FCE3A15" w14:textId="6CB5C824" w:rsidR="00C17784" w:rsidRPr="000E54DD" w:rsidRDefault="00184792" w:rsidP="00184792">
      <w:pPr>
        <w:pStyle w:val="Anor"/>
      </w:pPr>
      <w:r>
        <w:t xml:space="preserve">- </w:t>
      </w:r>
      <w:r w:rsidR="00C17784" w:rsidRPr="000E54DD">
        <w:t xml:space="preserve">Lọc và sắp xếp sản phẩm: Người dùng có thể lọc sản phẩm theo danh mục, khoảng giá hoặc thương hiệu, đồng thời sắp xếp theo các tiêu chí như mới nhất hoặc </w:t>
      </w:r>
      <w:r w:rsidR="00B414FD">
        <w:br/>
      </w:r>
      <w:r w:rsidR="00C17784" w:rsidRPr="000E54DD">
        <w:t>giá tăng/giảm. Backend xử lý các tham số lọc và trả về dữ liệu đã được xử lý.</w:t>
      </w:r>
    </w:p>
    <w:p w14:paraId="4596FC43" w14:textId="7087230F" w:rsidR="00C17784" w:rsidRPr="000E54DD" w:rsidRDefault="00184792" w:rsidP="00184792">
      <w:pPr>
        <w:pStyle w:val="Anor"/>
      </w:pPr>
      <w:r>
        <w:t xml:space="preserve">- </w:t>
      </w:r>
      <w:r w:rsidR="00C17784" w:rsidRPr="000E54DD">
        <w:t>Xem chi tiết sản phẩm: Khi người dùng chọn một sản phẩm cụ thể, hệ thống hiển thị trang chi tiết sản phẩm với đầy đủ thông tin như hình ảnh, mô tả, giá bán và đánh giá.</w:t>
      </w:r>
    </w:p>
    <w:p w14:paraId="4C587EDD" w14:textId="084F7906" w:rsidR="00C17784" w:rsidRDefault="00C17784" w:rsidP="00184792">
      <w:pPr>
        <w:pStyle w:val="Anor"/>
      </w:pPr>
      <w:r>
        <w:t xml:space="preserve">Xử lí phía sau backend: </w:t>
      </w:r>
      <w:r w:rsidRPr="00C17784">
        <w:t xml:space="preserve">Backend chịu trách nhiệm truy vấn dữ liệu sản phẩm từ cơ sở dữ liệu, áp dụng các điều kiện lọc, tìm kiếm và sắp xếp trước khi trả kết quả cho frontend. Cơ chế phân trang được sử dụng để đảm bảo hiệu năng khi số lượng </w:t>
      </w:r>
      <w:r w:rsidR="00B414FD">
        <w:br/>
      </w:r>
      <w:r w:rsidRPr="00C17784">
        <w:t>sản phẩm lớn.</w:t>
      </w:r>
    </w:p>
    <w:p w14:paraId="50EB739B" w14:textId="6027AC5B" w:rsidR="00C17784" w:rsidRPr="00C17784" w:rsidRDefault="00C17784" w:rsidP="00184792">
      <w:pPr>
        <w:pStyle w:val="Anor"/>
      </w:pPr>
      <w:r w:rsidRPr="00C17784">
        <w:t>Ý nghĩa chức năng</w:t>
      </w:r>
      <w:r>
        <w:t xml:space="preserve">: </w:t>
      </w:r>
      <w:r w:rsidRPr="00C17784">
        <w:t xml:space="preserve">Chức năng xem và tìm kiếm sản phẩm giúp người dùng tiếp cận thông tin sản phẩm một cách trực quan, giảm thời gian tìm kiếm và nâng cao </w:t>
      </w:r>
      <w:r w:rsidR="00B414FD">
        <w:br/>
      </w:r>
      <w:r w:rsidRPr="00C17784">
        <w:t>trải nghiệm mua sắm trên website.</w:t>
      </w:r>
    </w:p>
    <w:p w14:paraId="7786ACE5" w14:textId="36F26399" w:rsidR="009D55F1" w:rsidRDefault="009D55F1" w:rsidP="00B414FD">
      <w:pPr>
        <w:pStyle w:val="Heading3"/>
        <w:numPr>
          <w:ilvl w:val="0"/>
          <w:numId w:val="5"/>
        </w:numPr>
        <w:tabs>
          <w:tab w:val="left" w:pos="993"/>
        </w:tabs>
        <w:spacing w:before="0" w:after="0"/>
        <w:ind w:left="284" w:firstLine="0"/>
        <w:jc w:val="both"/>
        <w:rPr>
          <w:rFonts w:cs="Times New Roman"/>
          <w:i w:val="0"/>
        </w:rPr>
      </w:pPr>
      <w:bookmarkStart w:id="253" w:name="_Toc218731130"/>
      <w:bookmarkStart w:id="254" w:name="_Toc218749247"/>
      <w:r>
        <w:rPr>
          <w:rFonts w:cs="Times New Roman"/>
          <w:i w:val="0"/>
        </w:rPr>
        <w:lastRenderedPageBreak/>
        <w:t>Chức năng giỏ hàng</w:t>
      </w:r>
      <w:bookmarkEnd w:id="253"/>
      <w:bookmarkEnd w:id="254"/>
    </w:p>
    <w:p w14:paraId="1BEF3A0E" w14:textId="77777777" w:rsidR="009D55F1" w:rsidRDefault="009D55F1" w:rsidP="00184792">
      <w:pPr>
        <w:pStyle w:val="Anor"/>
      </w:pPr>
      <w:r w:rsidRPr="00050EBA">
        <w:t>Chức năng giỏ hàng cho phép khách hàng lưu trữ tạm thời các sản phẩm đã chọn trước khi tiến hành đặt hàng. Giỏ hàng giúp người dùng quản lý số lượng sản phẩm và kiểm soát tổng giá trị đơn hàng một cách thuận tiện.</w:t>
      </w:r>
    </w:p>
    <w:p w14:paraId="4392E9F3" w14:textId="77777777" w:rsidR="009D55F1" w:rsidRPr="00050EBA" w:rsidRDefault="009D55F1" w:rsidP="00184792">
      <w:pPr>
        <w:pStyle w:val="Anor"/>
      </w:pPr>
      <w:r w:rsidRPr="00050EBA">
        <w:t>API</w:t>
      </w:r>
      <w:r>
        <w:t xml:space="preserve"> tiêu biểu:</w:t>
      </w:r>
    </w:p>
    <w:p w14:paraId="7625F853" w14:textId="43A8A706" w:rsidR="009D55F1" w:rsidRPr="00050EBA" w:rsidRDefault="00184792" w:rsidP="00184792">
      <w:pPr>
        <w:pStyle w:val="Anor"/>
      </w:pPr>
      <w:r>
        <w:t xml:space="preserve">- </w:t>
      </w:r>
      <w:r w:rsidR="009D55F1" w:rsidRPr="00050EBA">
        <w:t>GET /api/cart</w:t>
      </w:r>
    </w:p>
    <w:p w14:paraId="29B47B52" w14:textId="35FD4815" w:rsidR="009D55F1" w:rsidRPr="00050EBA" w:rsidRDefault="00184792" w:rsidP="00184792">
      <w:pPr>
        <w:pStyle w:val="Anor"/>
      </w:pPr>
      <w:r>
        <w:t xml:space="preserve">- </w:t>
      </w:r>
      <w:r w:rsidR="009D55F1" w:rsidRPr="00050EBA">
        <w:t>POST /api/cart</w:t>
      </w:r>
    </w:p>
    <w:p w14:paraId="0BEBB350" w14:textId="69D697E0" w:rsidR="009D55F1" w:rsidRPr="00050EBA" w:rsidRDefault="00184792" w:rsidP="00184792">
      <w:pPr>
        <w:pStyle w:val="Anor"/>
      </w:pPr>
      <w:r>
        <w:t xml:space="preserve">- </w:t>
      </w:r>
      <w:r w:rsidR="009D55F1" w:rsidRPr="00050EBA">
        <w:t>PUT /api/cart/{itemId}</w:t>
      </w:r>
    </w:p>
    <w:p w14:paraId="6C4AB237" w14:textId="129FB18E" w:rsidR="009D55F1" w:rsidRPr="00050EBA" w:rsidRDefault="00184792" w:rsidP="00184792">
      <w:pPr>
        <w:pStyle w:val="Anor"/>
      </w:pPr>
      <w:r>
        <w:t xml:space="preserve">- </w:t>
      </w:r>
      <w:r w:rsidR="009D55F1" w:rsidRPr="00050EBA">
        <w:t>DELETE /api/cart/{itemId}</w:t>
      </w:r>
    </w:p>
    <w:p w14:paraId="08A3E3FE" w14:textId="77777777" w:rsidR="009D55F1" w:rsidRDefault="009D55F1" w:rsidP="009D55F1">
      <w:pPr>
        <w:spacing w:line="360" w:lineRule="auto"/>
        <w:jc w:val="both"/>
      </w:pPr>
      <w:r w:rsidRPr="00050EBA">
        <w:rPr>
          <w:noProof/>
        </w:rPr>
        <w:drawing>
          <wp:inline distT="0" distB="0" distL="0" distR="0" wp14:anchorId="0C8FC6CE" wp14:editId="02CA7740">
            <wp:extent cx="5760720" cy="2632710"/>
            <wp:effectExtent l="0" t="0" r="0" b="0"/>
            <wp:docPr id="152088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82861" name=""/>
                    <pic:cNvPicPr/>
                  </pic:nvPicPr>
                  <pic:blipFill>
                    <a:blip r:embed="rId55"/>
                    <a:stretch>
                      <a:fillRect/>
                    </a:stretch>
                  </pic:blipFill>
                  <pic:spPr>
                    <a:xfrm>
                      <a:off x="0" y="0"/>
                      <a:ext cx="5760720" cy="2632710"/>
                    </a:xfrm>
                    <a:prstGeom prst="rect">
                      <a:avLst/>
                    </a:prstGeom>
                  </pic:spPr>
                </pic:pic>
              </a:graphicData>
            </a:graphic>
          </wp:inline>
        </w:drawing>
      </w:r>
    </w:p>
    <w:p w14:paraId="126E2C11" w14:textId="77777777" w:rsidR="009D55F1" w:rsidRDefault="009D55F1" w:rsidP="009D55F1">
      <w:pPr>
        <w:pStyle w:val="images"/>
      </w:pPr>
      <w:bookmarkStart w:id="255" w:name="_Toc218731026"/>
      <w:bookmarkStart w:id="256" w:name="_Toc218799255"/>
      <w:r>
        <w:t>Hình 3.20 Chức năng giỏ hàng</w:t>
      </w:r>
      <w:bookmarkEnd w:id="255"/>
      <w:bookmarkEnd w:id="256"/>
    </w:p>
    <w:p w14:paraId="279D42C6" w14:textId="77777777" w:rsidR="009D55F1" w:rsidRPr="00050EBA" w:rsidRDefault="009D55F1" w:rsidP="00184792">
      <w:pPr>
        <w:pStyle w:val="Anor"/>
      </w:pPr>
      <w:r w:rsidRPr="00050EBA">
        <w:t>Luồng xử lý</w:t>
      </w:r>
      <w:r>
        <w:t>:</w:t>
      </w:r>
    </w:p>
    <w:p w14:paraId="57175B0E" w14:textId="3D86871B" w:rsidR="009D55F1" w:rsidRPr="00050EBA" w:rsidRDefault="00184792" w:rsidP="00184792">
      <w:pPr>
        <w:pStyle w:val="Anor"/>
      </w:pPr>
      <w:r>
        <w:t xml:space="preserve">- </w:t>
      </w:r>
      <w:r w:rsidR="009D55F1" w:rsidRPr="00050EBA">
        <w:t>Thêm sản phẩm vào giỏ hàng: Khi người dùng chọn “Thêm vào giỏ”, frontend gửi yêu cầu đến server để thêm sản phẩm tương ứng vào giỏ hàng của người dùng.</w:t>
      </w:r>
    </w:p>
    <w:p w14:paraId="360CF99C" w14:textId="553487A9" w:rsidR="009D55F1" w:rsidRPr="00050EBA" w:rsidRDefault="00184792" w:rsidP="00184792">
      <w:pPr>
        <w:pStyle w:val="Anor"/>
      </w:pPr>
      <w:r>
        <w:t xml:space="preserve">- </w:t>
      </w:r>
      <w:r w:rsidR="009D55F1" w:rsidRPr="00050EBA">
        <w:t>Hiển thị giỏ hàng: Hệ thống hiển thị danh sách các sản phẩm trong giỏ hàng, bao gồm thông tin sản phẩm, số lượng và giá tạm tính.</w:t>
      </w:r>
    </w:p>
    <w:p w14:paraId="2AD0A120" w14:textId="0CAD2364" w:rsidR="009D55F1" w:rsidRPr="00050EBA" w:rsidRDefault="00184792" w:rsidP="00184792">
      <w:pPr>
        <w:pStyle w:val="Anor"/>
      </w:pPr>
      <w:r>
        <w:t xml:space="preserve">- </w:t>
      </w:r>
      <w:r w:rsidR="009D55F1" w:rsidRPr="00050EBA">
        <w:t>Cập nhật số lượng sản phẩm: Người dùng có thể thay đổi số lượng sản phẩm trong giỏ. Hệ thống cập nhật lại dữ liệu và tính toán lại tổng tiền tương ứng.</w:t>
      </w:r>
    </w:p>
    <w:p w14:paraId="20C21F18" w14:textId="74159D57" w:rsidR="009D55F1" w:rsidRDefault="00184792" w:rsidP="00184792">
      <w:pPr>
        <w:pStyle w:val="Anor"/>
      </w:pPr>
      <w:r>
        <w:t xml:space="preserve">- </w:t>
      </w:r>
      <w:r w:rsidR="009D55F1" w:rsidRPr="00050EBA">
        <w:t>Xóa sản phẩm khỏi giỏ hàng: Người dùng có thể xóa từng sản phẩm không còn nhu cầu khỏi giỏ hàng.</w:t>
      </w:r>
    </w:p>
    <w:p w14:paraId="522FA6B9" w14:textId="7FF67A1C" w:rsidR="009D55F1" w:rsidRDefault="009D55F1" w:rsidP="00184792">
      <w:pPr>
        <w:pStyle w:val="Anor"/>
      </w:pPr>
      <w:r w:rsidRPr="00050EBA">
        <w:t>Xử lý phía backend:</w:t>
      </w:r>
      <w:r>
        <w:t xml:space="preserve"> Backend quản lý dữ liệu giỏ hàng gắn với tài khoản </w:t>
      </w:r>
      <w:r w:rsidR="00B414FD">
        <w:br/>
      </w:r>
      <w:r>
        <w:t xml:space="preserve">người dùng đã đăng nhập. Các thao tác thêm, cập nhật và xóa sản phẩm đều được </w:t>
      </w:r>
      <w:r w:rsidR="00B414FD">
        <w:br/>
      </w:r>
      <w:r>
        <w:t>kiểm tra hợp lệ trước khi cập nhật vào hệ thống.</w:t>
      </w:r>
    </w:p>
    <w:p w14:paraId="30ED5554" w14:textId="2DB78786" w:rsidR="009D55F1" w:rsidRPr="009D55F1" w:rsidRDefault="009D55F1" w:rsidP="00184792">
      <w:pPr>
        <w:pStyle w:val="Anor"/>
      </w:pPr>
      <w:r w:rsidRPr="009D55F1">
        <w:lastRenderedPageBreak/>
        <w:t>Ý nghĩa chức năng</w:t>
      </w:r>
      <w:r>
        <w:t xml:space="preserve">: </w:t>
      </w:r>
      <w:r w:rsidRPr="009D55F1">
        <w:t xml:space="preserve">Chức năng giỏ hàng giúp người dùng dễ dàng quản lý các sản phẩm dự định mua, đồng thời là bước trung gian quan trọng trước khi tiến hành </w:t>
      </w:r>
      <w:r w:rsidR="00B414FD">
        <w:br/>
      </w:r>
      <w:r w:rsidRPr="009D55F1">
        <w:t>đặt hàng và thanh toán.</w:t>
      </w:r>
    </w:p>
    <w:p w14:paraId="1A59D73E" w14:textId="51632C4E" w:rsidR="009D55F1" w:rsidRDefault="009D55F1" w:rsidP="002C2A7E">
      <w:pPr>
        <w:pStyle w:val="Heading3"/>
        <w:numPr>
          <w:ilvl w:val="0"/>
          <w:numId w:val="5"/>
        </w:numPr>
        <w:tabs>
          <w:tab w:val="left" w:pos="993"/>
        </w:tabs>
        <w:spacing w:before="0" w:after="0"/>
        <w:ind w:left="284" w:firstLine="0"/>
        <w:rPr>
          <w:rFonts w:cs="Times New Roman"/>
          <w:i w:val="0"/>
        </w:rPr>
      </w:pPr>
      <w:bookmarkStart w:id="257" w:name="_Toc218731131"/>
      <w:bookmarkStart w:id="258" w:name="_Toc218749248"/>
      <w:bookmarkEnd w:id="248"/>
      <w:r>
        <w:rPr>
          <w:rFonts w:cs="Times New Roman"/>
          <w:i w:val="0"/>
        </w:rPr>
        <w:t>C</w:t>
      </w:r>
      <w:r w:rsidRPr="009D55F1">
        <w:rPr>
          <w:rFonts w:cs="Times New Roman"/>
          <w:i w:val="0"/>
        </w:rPr>
        <w:t>hức năng đặt hàng và thanh toán</w:t>
      </w:r>
      <w:bookmarkEnd w:id="257"/>
      <w:bookmarkEnd w:id="258"/>
    </w:p>
    <w:p w14:paraId="6B6A5407" w14:textId="4092FDB4" w:rsidR="009D55F1" w:rsidRDefault="009D55F1" w:rsidP="00184792">
      <w:pPr>
        <w:pStyle w:val="Anor"/>
      </w:pPr>
      <w:r w:rsidRPr="009D55F1">
        <w:t xml:space="preserve">Chức năng đặt hàng và thanh toán cho phép khách hàng hoàn tất quá trình </w:t>
      </w:r>
      <w:r w:rsidR="00AF7446">
        <w:br/>
      </w:r>
      <w:r w:rsidRPr="009D55F1">
        <w:t>mua sắm bằng cách xác nhận đơn hàng và lựa chọn phương thức thanh toán phù hợp. Đây là chức năng trung tâm của website bán điện lạnh, liên kết trực tiếp giữa giỏ hàng và quá trình xử lý đơn hàng.</w:t>
      </w:r>
    </w:p>
    <w:p w14:paraId="692684C1" w14:textId="77777777" w:rsidR="009D55F1" w:rsidRPr="009D55F1" w:rsidRDefault="009D55F1" w:rsidP="00184792">
      <w:pPr>
        <w:pStyle w:val="Anor"/>
      </w:pPr>
      <w:r w:rsidRPr="009D55F1">
        <w:t>API tiêu biểu:</w:t>
      </w:r>
    </w:p>
    <w:p w14:paraId="05BFD5D4" w14:textId="0DF7FF9A" w:rsidR="009D55F1" w:rsidRPr="009D55F1" w:rsidRDefault="00184792" w:rsidP="00184792">
      <w:pPr>
        <w:pStyle w:val="Anor"/>
      </w:pPr>
      <w:r>
        <w:t xml:space="preserve">- </w:t>
      </w:r>
      <w:r w:rsidR="009D55F1" w:rsidRPr="009D55F1">
        <w:t>POST /api/orders</w:t>
      </w:r>
    </w:p>
    <w:p w14:paraId="2B7AE734" w14:textId="179D7787" w:rsidR="009D55F1" w:rsidRPr="009D55F1" w:rsidRDefault="00184792" w:rsidP="00184792">
      <w:pPr>
        <w:pStyle w:val="Anor"/>
      </w:pPr>
      <w:r>
        <w:t xml:space="preserve">- </w:t>
      </w:r>
      <w:r w:rsidR="009D55F1" w:rsidRPr="009D55F1">
        <w:t>GET /api/orders</w:t>
      </w:r>
    </w:p>
    <w:p w14:paraId="250490C8" w14:textId="7102014B" w:rsidR="009D55F1" w:rsidRDefault="00184792" w:rsidP="00184792">
      <w:pPr>
        <w:pStyle w:val="Anor"/>
      </w:pPr>
      <w:r>
        <w:t xml:space="preserve">- </w:t>
      </w:r>
      <w:r w:rsidR="009D55F1" w:rsidRPr="009D55F1">
        <w:t>GET /api/orders/{orderCode}</w:t>
      </w:r>
    </w:p>
    <w:p w14:paraId="60B7A207" w14:textId="1E350714" w:rsidR="0036572D" w:rsidRDefault="0036572D" w:rsidP="0036572D">
      <w:pPr>
        <w:tabs>
          <w:tab w:val="left" w:pos="851"/>
        </w:tabs>
        <w:spacing w:line="360" w:lineRule="auto"/>
        <w:jc w:val="both"/>
      </w:pPr>
      <w:r w:rsidRPr="0036572D">
        <w:rPr>
          <w:noProof/>
        </w:rPr>
        <w:drawing>
          <wp:inline distT="0" distB="0" distL="0" distR="0" wp14:anchorId="735D3B44" wp14:editId="07475632">
            <wp:extent cx="5760720" cy="2668270"/>
            <wp:effectExtent l="0" t="0" r="0" b="0"/>
            <wp:docPr id="6654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05954" name=""/>
                    <pic:cNvPicPr/>
                  </pic:nvPicPr>
                  <pic:blipFill>
                    <a:blip r:embed="rId56"/>
                    <a:stretch>
                      <a:fillRect/>
                    </a:stretch>
                  </pic:blipFill>
                  <pic:spPr>
                    <a:xfrm>
                      <a:off x="0" y="0"/>
                      <a:ext cx="5760720" cy="2668270"/>
                    </a:xfrm>
                    <a:prstGeom prst="rect">
                      <a:avLst/>
                    </a:prstGeom>
                  </pic:spPr>
                </pic:pic>
              </a:graphicData>
            </a:graphic>
          </wp:inline>
        </w:drawing>
      </w:r>
    </w:p>
    <w:p w14:paraId="7F04D86F" w14:textId="5E4B7786" w:rsidR="0036572D" w:rsidRPr="009D55F1" w:rsidRDefault="0036572D" w:rsidP="0036572D">
      <w:pPr>
        <w:pStyle w:val="images"/>
      </w:pPr>
      <w:bookmarkStart w:id="259" w:name="_Toc218731027"/>
      <w:bookmarkStart w:id="260" w:name="_Toc218799256"/>
      <w:r>
        <w:t>Hình 3.20 Chức năng đặt hàng</w:t>
      </w:r>
      <w:bookmarkEnd w:id="259"/>
      <w:bookmarkEnd w:id="260"/>
    </w:p>
    <w:p w14:paraId="3B3308CC" w14:textId="77777777" w:rsidR="009D55F1" w:rsidRPr="009D55F1" w:rsidRDefault="009D55F1" w:rsidP="00184792">
      <w:pPr>
        <w:pStyle w:val="Anor"/>
      </w:pPr>
      <w:r w:rsidRPr="009D55F1">
        <w:t>Luồng xử lý</w:t>
      </w:r>
      <w:r>
        <w:t>:</w:t>
      </w:r>
    </w:p>
    <w:p w14:paraId="2FE5402B" w14:textId="72762CFA" w:rsidR="009D55F1" w:rsidRPr="009D55F1" w:rsidRDefault="00184792" w:rsidP="00184792">
      <w:pPr>
        <w:pStyle w:val="Anor"/>
      </w:pPr>
      <w:r>
        <w:t xml:space="preserve">- </w:t>
      </w:r>
      <w:r w:rsidR="009D55F1" w:rsidRPr="009D55F1">
        <w:t>Xác nhận thông tin đặt hàng: Khách hàng truy cập trang thanh toán để kiểm tra lại danh sách sản phẩm trong giỏ hàng, thông tin giao hàng và tổng giá trị đơn hàng.</w:t>
      </w:r>
    </w:p>
    <w:p w14:paraId="08DB8518" w14:textId="621BC9B7" w:rsidR="009D55F1" w:rsidRPr="009D55F1" w:rsidRDefault="00184792" w:rsidP="00184792">
      <w:pPr>
        <w:pStyle w:val="Anor"/>
      </w:pPr>
      <w:r>
        <w:t xml:space="preserve">- </w:t>
      </w:r>
      <w:r w:rsidR="009D55F1" w:rsidRPr="009D55F1">
        <w:t xml:space="preserve">Tạo đơn hàng: Khi khách hàng xác nhận đặt hàng, frontend gửi yêu cầu tạo </w:t>
      </w:r>
      <w:r w:rsidR="00AF7446">
        <w:br/>
      </w:r>
      <w:r w:rsidR="009D55F1" w:rsidRPr="009D55F1">
        <w:t>đơn hàng đến server. Hệ thống tạo đơn hàng mới và lưu thông tin vào cơ sở dữ liệu.</w:t>
      </w:r>
    </w:p>
    <w:p w14:paraId="688DAA88" w14:textId="5F165DD3" w:rsidR="009D55F1" w:rsidRPr="009D55F1" w:rsidRDefault="00184792" w:rsidP="00184792">
      <w:pPr>
        <w:pStyle w:val="Anor"/>
      </w:pPr>
      <w:r>
        <w:t xml:space="preserve">- </w:t>
      </w:r>
      <w:r w:rsidR="009D55F1" w:rsidRPr="009D55F1">
        <w:t xml:space="preserve">Lựa chọn phương thức thanh toán: Hệ thống hỗ trợ nhiều phương thức </w:t>
      </w:r>
      <w:r w:rsidR="00B414FD">
        <w:br/>
      </w:r>
      <w:r w:rsidR="009D55F1" w:rsidRPr="009D55F1">
        <w:t xml:space="preserve">thanh toán như thanh toán khi nhận hàng (COD) và thanh toán trực tuyến thông qua </w:t>
      </w:r>
      <w:r w:rsidR="00AF7446">
        <w:br/>
      </w:r>
      <w:r w:rsidR="009D55F1" w:rsidRPr="009D55F1">
        <w:t>mã QR. Người dùng lựa chọn phương thức phù hợp trước khi hoàn tất đơn hàng.</w:t>
      </w:r>
    </w:p>
    <w:p w14:paraId="1DD401D1" w14:textId="50DFD605" w:rsidR="009D55F1" w:rsidRPr="009D55F1" w:rsidRDefault="00184792" w:rsidP="00184792">
      <w:pPr>
        <w:pStyle w:val="Anor"/>
      </w:pPr>
      <w:r>
        <w:lastRenderedPageBreak/>
        <w:t xml:space="preserve">- </w:t>
      </w:r>
      <w:r w:rsidR="009D55F1" w:rsidRPr="009D55F1">
        <w:t>Xử lý thanh toán: Đối với thanh toán COD, đơn hàng được tạo và chuyển sang trạng thái chờ xử lý. Đối với thanh toán QR, hệ thống hiển thị mã QR để khách hàng thực hiện thanh toán.</w:t>
      </w:r>
    </w:p>
    <w:p w14:paraId="695683AB" w14:textId="1F19A6DA" w:rsidR="009D55F1" w:rsidRPr="00184792" w:rsidRDefault="009D55F1" w:rsidP="00184792">
      <w:pPr>
        <w:pStyle w:val="Anor"/>
      </w:pPr>
      <w:r w:rsidRPr="00184792">
        <w:t xml:space="preserve">Xử lý phía backend: Backend chịu trách nhiệm kiểm tra dữ liệu đơn hàng, </w:t>
      </w:r>
      <w:r w:rsidR="00B414FD" w:rsidRPr="00184792">
        <w:br/>
      </w:r>
      <w:r w:rsidRPr="00184792">
        <w:t xml:space="preserve">tạo bản ghi đơn hàng, cập nhật trạng thái thanh toán và đảm bảo tính nhất quán của </w:t>
      </w:r>
      <w:r w:rsidR="00B414FD" w:rsidRPr="00184792">
        <w:br/>
      </w:r>
      <w:r w:rsidRPr="00184792">
        <w:t>dữ liệu trong hệ thống.</w:t>
      </w:r>
    </w:p>
    <w:p w14:paraId="62A83E49" w14:textId="3622B331" w:rsidR="009D55F1" w:rsidRPr="00184792" w:rsidRDefault="009D55F1" w:rsidP="00184792">
      <w:pPr>
        <w:pStyle w:val="Anor"/>
      </w:pPr>
      <w:r w:rsidRPr="00184792">
        <w:t xml:space="preserve">Ý nghĩa chức năng: Chức năng đặt hàng và thanh toán giúp chuyển đổi hoạt động lựa chọn sản phẩm thành giao dịch mua bán thực tế, đóng vai trò then chốt trong </w:t>
      </w:r>
      <w:r w:rsidR="00B414FD" w:rsidRPr="00184792">
        <w:br/>
      </w:r>
      <w:r w:rsidRPr="00184792">
        <w:t>hoạt động kinh doanh của website.</w:t>
      </w:r>
    </w:p>
    <w:p w14:paraId="00272D80" w14:textId="32687F10" w:rsidR="009D55F1" w:rsidRDefault="009D55F1" w:rsidP="002C2A7E">
      <w:pPr>
        <w:pStyle w:val="Heading3"/>
        <w:numPr>
          <w:ilvl w:val="0"/>
          <w:numId w:val="5"/>
        </w:numPr>
        <w:tabs>
          <w:tab w:val="left" w:pos="993"/>
        </w:tabs>
        <w:spacing w:before="0" w:after="0"/>
        <w:ind w:left="284" w:firstLine="0"/>
        <w:rPr>
          <w:rFonts w:cs="Times New Roman"/>
          <w:i w:val="0"/>
        </w:rPr>
      </w:pPr>
      <w:bookmarkStart w:id="261" w:name="_Toc218731132"/>
      <w:bookmarkStart w:id="262" w:name="_Toc218749249"/>
      <w:r>
        <w:rPr>
          <w:rFonts w:cs="Times New Roman"/>
          <w:i w:val="0"/>
        </w:rPr>
        <w:t>Chức năng</w:t>
      </w:r>
      <w:r w:rsidR="0036572D">
        <w:rPr>
          <w:rFonts w:cs="Times New Roman"/>
          <w:i w:val="0"/>
        </w:rPr>
        <w:t xml:space="preserve"> theo dõi và quản lí đơn hàng</w:t>
      </w:r>
      <w:bookmarkEnd w:id="261"/>
      <w:bookmarkEnd w:id="262"/>
    </w:p>
    <w:p w14:paraId="2EE6A62F" w14:textId="10EA82F0" w:rsidR="0036572D" w:rsidRDefault="0036572D" w:rsidP="00184792">
      <w:pPr>
        <w:pStyle w:val="Anor"/>
      </w:pPr>
      <w:r w:rsidRPr="0036572D">
        <w:t>Chức năng theo dõi và quản lý đơn hàng cho phép khách hàng kiểm tra trạng thái xử lý các đơn hàng đã đặt trong hệ thống. Thông qua chức năng này, người dùng có thể nắm bắt tiến trình xử lý đơn hàng từ lúc đặt hàng cho đến khi giao hàng hoàn tất.</w:t>
      </w:r>
    </w:p>
    <w:p w14:paraId="682DC221" w14:textId="77777777" w:rsidR="0036572D" w:rsidRPr="0036572D" w:rsidRDefault="0036572D" w:rsidP="00184792">
      <w:pPr>
        <w:pStyle w:val="Anor"/>
      </w:pPr>
      <w:r w:rsidRPr="0036572D">
        <w:t>API tiêu biểu:</w:t>
      </w:r>
    </w:p>
    <w:p w14:paraId="3E7D53C4" w14:textId="06EEF489" w:rsidR="0036572D" w:rsidRPr="0036572D" w:rsidRDefault="00184792" w:rsidP="00184792">
      <w:pPr>
        <w:pStyle w:val="Anor"/>
      </w:pPr>
      <w:r>
        <w:t xml:space="preserve">- </w:t>
      </w:r>
      <w:r w:rsidR="0036572D" w:rsidRPr="0036572D">
        <w:t>GET /api/orders</w:t>
      </w:r>
    </w:p>
    <w:p w14:paraId="69034FA1" w14:textId="4A3F617E" w:rsidR="0036572D" w:rsidRPr="0036572D" w:rsidRDefault="00184792" w:rsidP="00184792">
      <w:pPr>
        <w:pStyle w:val="Anor"/>
      </w:pPr>
      <w:r>
        <w:t xml:space="preserve">- </w:t>
      </w:r>
      <w:r w:rsidR="0036572D" w:rsidRPr="0036572D">
        <w:t>GET /api/orders/{orderCode}</w:t>
      </w:r>
    </w:p>
    <w:p w14:paraId="4F90E55B" w14:textId="21E72409" w:rsidR="00E46430" w:rsidRDefault="00184792" w:rsidP="00184792">
      <w:pPr>
        <w:pStyle w:val="Anor"/>
      </w:pPr>
      <w:r>
        <w:t xml:space="preserve">- </w:t>
      </w:r>
      <w:r w:rsidR="0036572D" w:rsidRPr="0036572D">
        <w:t>POST /api/orders/{orderCode}/cancel</w:t>
      </w:r>
    </w:p>
    <w:p w14:paraId="7C5A378A" w14:textId="3FA24FA9" w:rsidR="00E46430" w:rsidRDefault="00E46430" w:rsidP="00E46430">
      <w:pPr>
        <w:spacing w:line="360" w:lineRule="auto"/>
        <w:jc w:val="both"/>
      </w:pPr>
      <w:r w:rsidRPr="00E46430">
        <w:rPr>
          <w:noProof/>
        </w:rPr>
        <w:drawing>
          <wp:inline distT="0" distB="0" distL="0" distR="0" wp14:anchorId="50D6D4EB" wp14:editId="716C25AD">
            <wp:extent cx="5760720" cy="2712085"/>
            <wp:effectExtent l="0" t="0" r="0" b="0"/>
            <wp:docPr id="11719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1514" name=""/>
                    <pic:cNvPicPr/>
                  </pic:nvPicPr>
                  <pic:blipFill>
                    <a:blip r:embed="rId57"/>
                    <a:stretch>
                      <a:fillRect/>
                    </a:stretch>
                  </pic:blipFill>
                  <pic:spPr>
                    <a:xfrm>
                      <a:off x="0" y="0"/>
                      <a:ext cx="5760720" cy="2712085"/>
                    </a:xfrm>
                    <a:prstGeom prst="rect">
                      <a:avLst/>
                    </a:prstGeom>
                  </pic:spPr>
                </pic:pic>
              </a:graphicData>
            </a:graphic>
          </wp:inline>
        </w:drawing>
      </w:r>
    </w:p>
    <w:p w14:paraId="32AE9048" w14:textId="188EA8DD" w:rsidR="00E46430" w:rsidRPr="0036572D" w:rsidRDefault="00E46430" w:rsidP="00E46430">
      <w:pPr>
        <w:pStyle w:val="images"/>
      </w:pPr>
      <w:bookmarkStart w:id="263" w:name="_Toc218731028"/>
      <w:bookmarkStart w:id="264" w:name="_Toc218799257"/>
      <w:r>
        <w:t>Hình 3.21 Chức năng theo dõi và quản lí đơn hàng</w:t>
      </w:r>
      <w:bookmarkEnd w:id="263"/>
      <w:bookmarkEnd w:id="264"/>
    </w:p>
    <w:p w14:paraId="24A7AF72" w14:textId="41AA09C7" w:rsidR="0036572D" w:rsidRPr="0036572D" w:rsidRDefault="0036572D" w:rsidP="00184792">
      <w:pPr>
        <w:pStyle w:val="Anor"/>
      </w:pPr>
      <w:r w:rsidRPr="0036572D">
        <w:t>Luồng xử lý</w:t>
      </w:r>
      <w:r>
        <w:t>:</w:t>
      </w:r>
    </w:p>
    <w:p w14:paraId="500274C4" w14:textId="66C45495" w:rsidR="0036572D" w:rsidRPr="0036572D" w:rsidRDefault="00184792" w:rsidP="00184792">
      <w:pPr>
        <w:pStyle w:val="Anor"/>
      </w:pPr>
      <w:r>
        <w:t xml:space="preserve">- </w:t>
      </w:r>
      <w:r w:rsidR="0036572D" w:rsidRPr="0036572D">
        <w:t xml:space="preserve">Xem danh sách đơn hàng: Sau khi đăng nhập, khách hàng có thể truy cập </w:t>
      </w:r>
      <w:r w:rsidR="001D6017">
        <w:br/>
      </w:r>
      <w:r w:rsidR="0036572D" w:rsidRPr="0036572D">
        <w:t xml:space="preserve">danh sách các đơn hàng đã đặt. Hệ thống hiển thị thông tin cơ bản của từng đơn như </w:t>
      </w:r>
      <w:r w:rsidR="001D6017">
        <w:br/>
      </w:r>
      <w:r w:rsidR="0036572D" w:rsidRPr="0036572D">
        <w:t>mã đơn hàng, ngày đặt, tổng tiền và trạng thái xử lý.</w:t>
      </w:r>
    </w:p>
    <w:p w14:paraId="09466091" w14:textId="04600730" w:rsidR="0036572D" w:rsidRPr="0036572D" w:rsidRDefault="00184792" w:rsidP="00184792">
      <w:pPr>
        <w:pStyle w:val="Anor"/>
      </w:pPr>
      <w:r>
        <w:lastRenderedPageBreak/>
        <w:t xml:space="preserve">- </w:t>
      </w:r>
      <w:r w:rsidR="0036572D" w:rsidRPr="0036572D">
        <w:t>Xem chi tiết đơn hàng: Người dùng có thể chọn một đơn hàng cụ thể để xem chi tiết, bao gồm danh sách sản phẩm, phương thức thanh toán và trạng thái hiện tại của đơn hàng.</w:t>
      </w:r>
    </w:p>
    <w:p w14:paraId="6BF35A96" w14:textId="72A437BF" w:rsidR="0036572D" w:rsidRPr="0036572D" w:rsidRDefault="00184792" w:rsidP="00184792">
      <w:pPr>
        <w:pStyle w:val="Anor"/>
      </w:pPr>
      <w:r>
        <w:t xml:space="preserve">- </w:t>
      </w:r>
      <w:r w:rsidR="0036572D" w:rsidRPr="0036572D">
        <w:t xml:space="preserve">Hủy đơn hàng: Trong trường hợp đơn hàng chưa được xử lý hoặc đang ở </w:t>
      </w:r>
      <w:r w:rsidR="00B414FD">
        <w:br/>
      </w:r>
      <w:r w:rsidR="0036572D" w:rsidRPr="0036572D">
        <w:t xml:space="preserve">trạng thái cho phép, khách hàng có thể thực hiện hủy đơn hàng. Hệ thống cập nhật </w:t>
      </w:r>
      <w:r w:rsidR="00B414FD">
        <w:br/>
      </w:r>
      <w:r w:rsidR="0036572D" w:rsidRPr="0036572D">
        <w:t>trạng thái đơn hàng tương ứng và lưu lại lịch sử thao tác.</w:t>
      </w:r>
    </w:p>
    <w:p w14:paraId="6A64435B" w14:textId="107A4495" w:rsidR="0036572D" w:rsidRDefault="0036572D" w:rsidP="00184792">
      <w:pPr>
        <w:pStyle w:val="Anor"/>
      </w:pPr>
      <w:r w:rsidRPr="0036572D">
        <w:t>Xử lý phía backend:</w:t>
      </w:r>
      <w:r>
        <w:t xml:space="preserve"> Backend chịu trách nhiệm xác thực quyền truy cập của </w:t>
      </w:r>
      <w:r w:rsidR="00B414FD">
        <w:br/>
      </w:r>
      <w:r>
        <w:t>người dùng đối với đơn hàng, truy vấn dữ liệu đơn hàng từ cơ sở dữ liệu và cập nhật trạng thái đơn hàng khi có yêu cầu hủy.</w:t>
      </w:r>
    </w:p>
    <w:p w14:paraId="1DF08203" w14:textId="632D5978" w:rsidR="0036572D" w:rsidRPr="0036572D" w:rsidRDefault="0036572D" w:rsidP="00184792">
      <w:pPr>
        <w:pStyle w:val="Anor"/>
      </w:pPr>
      <w:r w:rsidRPr="0036572D">
        <w:t>Ý nghĩa chức năng:</w:t>
      </w:r>
      <w:r>
        <w:t xml:space="preserve"> Chức năng theo dõi và quản lý đơn hàng giúp nâng cao tính minh bạch trong quá trình mua sắm, đồng thời tăng mức độ chủ động và tin tưởng của khách hàng đối với hệ thống.</w:t>
      </w:r>
    </w:p>
    <w:p w14:paraId="5D6193D5" w14:textId="135997E3" w:rsidR="0036572D" w:rsidRDefault="0036572D" w:rsidP="002C2A7E">
      <w:pPr>
        <w:pStyle w:val="Heading3"/>
        <w:numPr>
          <w:ilvl w:val="0"/>
          <w:numId w:val="5"/>
        </w:numPr>
        <w:tabs>
          <w:tab w:val="left" w:pos="993"/>
        </w:tabs>
        <w:spacing w:before="0" w:after="0"/>
        <w:ind w:left="284" w:firstLine="0"/>
        <w:rPr>
          <w:rFonts w:cs="Times New Roman"/>
          <w:i w:val="0"/>
        </w:rPr>
      </w:pPr>
      <w:bookmarkStart w:id="265" w:name="_Toc218731133"/>
      <w:bookmarkStart w:id="266" w:name="_Toc218749250"/>
      <w:r>
        <w:rPr>
          <w:rFonts w:cs="Times New Roman"/>
          <w:i w:val="0"/>
        </w:rPr>
        <w:t>Chức năng đánh giá sản phẩm</w:t>
      </w:r>
      <w:bookmarkEnd w:id="265"/>
      <w:bookmarkEnd w:id="266"/>
    </w:p>
    <w:p w14:paraId="68991F8F" w14:textId="15ECDD41" w:rsidR="0036572D" w:rsidRDefault="0036572D" w:rsidP="00184792">
      <w:pPr>
        <w:pStyle w:val="Anor"/>
      </w:pPr>
      <w:r w:rsidRPr="0036572D">
        <w:t xml:space="preserve">Chức năng đánh giá sản phẩm cho phép khách hàng gửi nhận xét và đánh giá </w:t>
      </w:r>
      <w:r w:rsidR="00B414FD">
        <w:br/>
      </w:r>
      <w:r w:rsidRPr="0036572D">
        <w:t xml:space="preserve">mức độ hài lòng đối với các sản phẩm đã mua. Chức năng này giúp cung cấp thông tin tham khảo cho người dùng khác, đồng thời hỗ trợ nâng cao chất lượng dịch vụ </w:t>
      </w:r>
      <w:r w:rsidR="00B414FD">
        <w:br/>
      </w:r>
      <w:r w:rsidRPr="0036572D">
        <w:t>của hệ thống.</w:t>
      </w:r>
    </w:p>
    <w:p w14:paraId="7BF5E8AB" w14:textId="77777777" w:rsidR="0036572D" w:rsidRPr="0036572D" w:rsidRDefault="0036572D" w:rsidP="00184792">
      <w:pPr>
        <w:pStyle w:val="Anor"/>
      </w:pPr>
      <w:r w:rsidRPr="0036572D">
        <w:t>API tiêu biểu:</w:t>
      </w:r>
    </w:p>
    <w:p w14:paraId="23EBE0D5" w14:textId="1D81F3CC" w:rsidR="0036572D" w:rsidRPr="0036572D" w:rsidRDefault="00184792" w:rsidP="00184792">
      <w:pPr>
        <w:pStyle w:val="Anor"/>
      </w:pPr>
      <w:r>
        <w:t xml:space="preserve">- </w:t>
      </w:r>
      <w:r w:rsidR="0036572D" w:rsidRPr="0036572D">
        <w:t>GET /api/reviews/product/{productId}</w:t>
      </w:r>
    </w:p>
    <w:p w14:paraId="2B1D16D5" w14:textId="510EEB11" w:rsidR="0036572D" w:rsidRPr="0036572D" w:rsidRDefault="00184792" w:rsidP="00184792">
      <w:pPr>
        <w:pStyle w:val="Anor"/>
      </w:pPr>
      <w:r>
        <w:t xml:space="preserve">- </w:t>
      </w:r>
      <w:r w:rsidR="0036572D" w:rsidRPr="0036572D">
        <w:t>POST /api/reviews</w:t>
      </w:r>
    </w:p>
    <w:p w14:paraId="1601BFD9" w14:textId="34F3A827" w:rsidR="0036572D" w:rsidRPr="0036572D" w:rsidRDefault="00184792" w:rsidP="00184792">
      <w:pPr>
        <w:pStyle w:val="Anor"/>
      </w:pPr>
      <w:r>
        <w:t xml:space="preserve">- </w:t>
      </w:r>
      <w:r w:rsidR="0036572D" w:rsidRPr="0036572D">
        <w:t>PUT /api/reviews/{id}</w:t>
      </w:r>
    </w:p>
    <w:p w14:paraId="5C29B2D5" w14:textId="677F1266" w:rsidR="0036572D" w:rsidRDefault="00184792" w:rsidP="00184792">
      <w:pPr>
        <w:pStyle w:val="Anor"/>
      </w:pPr>
      <w:r>
        <w:t xml:space="preserve">- </w:t>
      </w:r>
      <w:r w:rsidR="0036572D" w:rsidRPr="0036572D">
        <w:t>DELETE /api/reviews/{id}</w:t>
      </w:r>
    </w:p>
    <w:p w14:paraId="4FE3FBAA" w14:textId="1DE9AF01" w:rsidR="00E46430" w:rsidRDefault="00E46430" w:rsidP="00E46430">
      <w:pPr>
        <w:spacing w:line="360" w:lineRule="auto"/>
        <w:jc w:val="both"/>
      </w:pPr>
      <w:r w:rsidRPr="00E46430">
        <w:rPr>
          <w:noProof/>
        </w:rPr>
        <w:drawing>
          <wp:inline distT="0" distB="0" distL="0" distR="0" wp14:anchorId="28EB6D24" wp14:editId="076CF99C">
            <wp:extent cx="5606672" cy="2672316"/>
            <wp:effectExtent l="0" t="0" r="0" b="0"/>
            <wp:docPr id="180325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55382" name=""/>
                    <pic:cNvPicPr/>
                  </pic:nvPicPr>
                  <pic:blipFill>
                    <a:blip r:embed="rId58"/>
                    <a:stretch>
                      <a:fillRect/>
                    </a:stretch>
                  </pic:blipFill>
                  <pic:spPr>
                    <a:xfrm>
                      <a:off x="0" y="0"/>
                      <a:ext cx="5609358" cy="2673596"/>
                    </a:xfrm>
                    <a:prstGeom prst="rect">
                      <a:avLst/>
                    </a:prstGeom>
                  </pic:spPr>
                </pic:pic>
              </a:graphicData>
            </a:graphic>
          </wp:inline>
        </w:drawing>
      </w:r>
    </w:p>
    <w:p w14:paraId="6935FF1A" w14:textId="6D1D692F" w:rsidR="00E46430" w:rsidRPr="0036572D" w:rsidRDefault="00E46430" w:rsidP="00E46430">
      <w:pPr>
        <w:pStyle w:val="images"/>
      </w:pPr>
      <w:bookmarkStart w:id="267" w:name="_Toc218731029"/>
      <w:bookmarkStart w:id="268" w:name="_Toc218799258"/>
      <w:r>
        <w:t>Hình 3.22 Chức năng đánh giá sản phẩm</w:t>
      </w:r>
      <w:bookmarkEnd w:id="267"/>
      <w:bookmarkEnd w:id="268"/>
    </w:p>
    <w:p w14:paraId="428E9751" w14:textId="12247BA8" w:rsidR="0036572D" w:rsidRPr="0036572D" w:rsidRDefault="0036572D" w:rsidP="00184792">
      <w:pPr>
        <w:pStyle w:val="Anor"/>
      </w:pPr>
      <w:r w:rsidRPr="0036572D">
        <w:lastRenderedPageBreak/>
        <w:t>Luồng xử lý</w:t>
      </w:r>
      <w:r>
        <w:t>:</w:t>
      </w:r>
    </w:p>
    <w:p w14:paraId="734FD591" w14:textId="2046E9F5" w:rsidR="0036572D" w:rsidRPr="0036572D" w:rsidRDefault="00184792" w:rsidP="00184792">
      <w:pPr>
        <w:pStyle w:val="Anor"/>
      </w:pPr>
      <w:r>
        <w:t xml:space="preserve">- </w:t>
      </w:r>
      <w:r w:rsidR="0036572D" w:rsidRPr="0036572D">
        <w:t xml:space="preserve">Xem đánh giá sản phẩm: Hệ thống hiển thị danh sách các đánh giá của </w:t>
      </w:r>
      <w:r w:rsidR="00B414FD">
        <w:br/>
      </w:r>
      <w:r w:rsidR="0036572D" w:rsidRPr="0036572D">
        <w:t>khách hàng đối với sản phẩm, bao gồm số sao và nội dung nhận xét.</w:t>
      </w:r>
    </w:p>
    <w:p w14:paraId="58C0FF08" w14:textId="5C553E46" w:rsidR="0036572D" w:rsidRPr="0036572D" w:rsidRDefault="00184792" w:rsidP="00184792">
      <w:pPr>
        <w:pStyle w:val="Anor"/>
      </w:pPr>
      <w:r>
        <w:t xml:space="preserve">- </w:t>
      </w:r>
      <w:r w:rsidR="0036572D" w:rsidRPr="0036572D">
        <w:t xml:space="preserve">Gửi đánh giá: Sau khi mua hàng, khách hàng có thể gửi đánh giá mới cho </w:t>
      </w:r>
      <w:r w:rsidR="00B414FD">
        <w:br/>
      </w:r>
      <w:r w:rsidR="0036572D" w:rsidRPr="0036572D">
        <w:t>sản phẩm. Nội dung đánh giá được lưu vào hệ thống và chờ kiểm duyệt (nếu có).</w:t>
      </w:r>
    </w:p>
    <w:p w14:paraId="7F04AA59" w14:textId="1BEFB20E" w:rsidR="0036572D" w:rsidRPr="0036572D" w:rsidRDefault="00184792" w:rsidP="00184792">
      <w:pPr>
        <w:pStyle w:val="Anor"/>
      </w:pPr>
      <w:r>
        <w:t xml:space="preserve">- </w:t>
      </w:r>
      <w:r w:rsidR="0036572D" w:rsidRPr="0036572D">
        <w:t>Chỉnh sửa và xóa đánh giá: Người dùng có thể chỉnh sửa hoặc xóa đánh giá của mình trong trường hợp cần thiết.</w:t>
      </w:r>
    </w:p>
    <w:p w14:paraId="5CF5C4DC" w14:textId="65813569" w:rsidR="0036572D" w:rsidRPr="0036572D" w:rsidRDefault="0036572D" w:rsidP="00184792">
      <w:pPr>
        <w:pStyle w:val="Anor"/>
      </w:pPr>
      <w:r w:rsidRPr="0036572D">
        <w:t xml:space="preserve">Xử lý phía backend: Backend kiểm tra quyền đánh giá của khách hàng, đảm bảo mỗi khách hàng chỉ đánh giá sản phẩm đã mua và quản lý trạng thái hiển thị của </w:t>
      </w:r>
      <w:r w:rsidR="00B414FD">
        <w:br/>
      </w:r>
      <w:r w:rsidRPr="0036572D">
        <w:t>đánh giá.</w:t>
      </w:r>
    </w:p>
    <w:p w14:paraId="28D2DE17" w14:textId="28EAF0C3" w:rsidR="0036572D" w:rsidRPr="00E46430" w:rsidRDefault="0036572D" w:rsidP="00184792">
      <w:pPr>
        <w:pStyle w:val="Anor"/>
      </w:pPr>
      <w:r w:rsidRPr="0036572D">
        <w:t>Ý nghĩa chức năng</w:t>
      </w:r>
      <w:r>
        <w:t xml:space="preserve">: </w:t>
      </w:r>
      <w:r w:rsidRPr="0036572D">
        <w:t xml:space="preserve">Chức năng đánh giá sản phẩm góp phần tăng tính minh bạch, hỗ trợ người dùng trong quá trình ra quyết định mua hàng và nâng cao độ tin cậy </w:t>
      </w:r>
      <w:r w:rsidR="00B414FD">
        <w:br/>
      </w:r>
      <w:r w:rsidRPr="0036572D">
        <w:t>của website.</w:t>
      </w:r>
    </w:p>
    <w:p w14:paraId="2BAE047F" w14:textId="34C51B00" w:rsidR="0036572D" w:rsidRDefault="00E46430" w:rsidP="002C2A7E">
      <w:pPr>
        <w:pStyle w:val="Heading3"/>
        <w:numPr>
          <w:ilvl w:val="0"/>
          <w:numId w:val="5"/>
        </w:numPr>
        <w:tabs>
          <w:tab w:val="left" w:pos="993"/>
        </w:tabs>
        <w:spacing w:before="0" w:after="0"/>
        <w:ind w:left="284" w:firstLine="0"/>
        <w:rPr>
          <w:rFonts w:cs="Times New Roman"/>
          <w:i w:val="0"/>
        </w:rPr>
      </w:pPr>
      <w:bookmarkStart w:id="269" w:name="_Toc218731134"/>
      <w:bookmarkStart w:id="270" w:name="_Toc218749251"/>
      <w:r w:rsidRPr="00E46430">
        <w:rPr>
          <w:rFonts w:cs="Times New Roman"/>
          <w:i w:val="0"/>
        </w:rPr>
        <w:t>Chức năng dashboard và thống kê</w:t>
      </w:r>
      <w:bookmarkEnd w:id="269"/>
      <w:bookmarkEnd w:id="270"/>
    </w:p>
    <w:p w14:paraId="666236A2" w14:textId="582326BB" w:rsidR="00E46430" w:rsidRDefault="00E46430" w:rsidP="00184792">
      <w:pPr>
        <w:pStyle w:val="Anor"/>
      </w:pPr>
      <w:r w:rsidRPr="00E46430">
        <w:t xml:space="preserve">Dashboard quản trị cung cấp cái nhìn tổng quan về hoạt động của hệ thống </w:t>
      </w:r>
      <w:r w:rsidR="00B414FD">
        <w:br/>
      </w:r>
      <w:r w:rsidRPr="00E46430">
        <w:t>thông qua các thông tin thống kê như doanh thu, số lượng đơn hàng, số lượng sản phẩm và khách hàng.</w:t>
      </w:r>
    </w:p>
    <w:p w14:paraId="314F6ADE" w14:textId="77777777" w:rsidR="00E46430" w:rsidRPr="00E46430" w:rsidRDefault="00E46430" w:rsidP="00184792">
      <w:pPr>
        <w:pStyle w:val="Anor"/>
      </w:pPr>
      <w:r w:rsidRPr="00E46430">
        <w:t>API tiêu biểu:</w:t>
      </w:r>
    </w:p>
    <w:p w14:paraId="4EC3886F" w14:textId="594137A0" w:rsidR="00E46430" w:rsidRPr="00E46430" w:rsidRDefault="00184792" w:rsidP="00184792">
      <w:pPr>
        <w:pStyle w:val="Anor"/>
      </w:pPr>
      <w:r>
        <w:t xml:space="preserve">- </w:t>
      </w:r>
      <w:r w:rsidR="00E46430" w:rsidRPr="00E46430">
        <w:t>GET /api/admin/stats/overview</w:t>
      </w:r>
    </w:p>
    <w:p w14:paraId="3E55F699" w14:textId="328581F6" w:rsidR="00E46430" w:rsidRPr="00E46430" w:rsidRDefault="00184792" w:rsidP="00184792">
      <w:pPr>
        <w:pStyle w:val="Anor"/>
      </w:pPr>
      <w:r>
        <w:t xml:space="preserve">- </w:t>
      </w:r>
      <w:r w:rsidR="00E46430" w:rsidRPr="00E46430">
        <w:t>GET /api/admin/stats/revenue-chart</w:t>
      </w:r>
    </w:p>
    <w:p w14:paraId="7179FA93" w14:textId="1CDDA2C0" w:rsidR="00E46430" w:rsidRDefault="00E46430" w:rsidP="00E46430">
      <w:pPr>
        <w:spacing w:line="360" w:lineRule="auto"/>
        <w:jc w:val="both"/>
        <w:rPr>
          <w:b/>
          <w:bCs/>
        </w:rPr>
      </w:pPr>
      <w:r w:rsidRPr="00E46430">
        <w:rPr>
          <w:b/>
          <w:bCs/>
          <w:noProof/>
        </w:rPr>
        <w:drawing>
          <wp:inline distT="0" distB="0" distL="0" distR="0" wp14:anchorId="7DB963A2" wp14:editId="1940266A">
            <wp:extent cx="5760720" cy="3129280"/>
            <wp:effectExtent l="0" t="0" r="0" b="0"/>
            <wp:docPr id="190324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2470" name=""/>
                    <pic:cNvPicPr/>
                  </pic:nvPicPr>
                  <pic:blipFill>
                    <a:blip r:embed="rId59"/>
                    <a:stretch>
                      <a:fillRect/>
                    </a:stretch>
                  </pic:blipFill>
                  <pic:spPr>
                    <a:xfrm>
                      <a:off x="0" y="0"/>
                      <a:ext cx="5760720" cy="3129280"/>
                    </a:xfrm>
                    <a:prstGeom prst="rect">
                      <a:avLst/>
                    </a:prstGeom>
                  </pic:spPr>
                </pic:pic>
              </a:graphicData>
            </a:graphic>
          </wp:inline>
        </w:drawing>
      </w:r>
    </w:p>
    <w:p w14:paraId="7C1C0108" w14:textId="6CAACB40" w:rsidR="00E46430" w:rsidRPr="00E46430" w:rsidRDefault="00E46430" w:rsidP="00E46430">
      <w:pPr>
        <w:pStyle w:val="images"/>
      </w:pPr>
      <w:bookmarkStart w:id="271" w:name="_Toc218731030"/>
      <w:bookmarkStart w:id="272" w:name="_Toc218799259"/>
      <w:r>
        <w:t>Hình 3.23 Chức năng thống kê và trực quan hóa bằng biểu đồ</w:t>
      </w:r>
      <w:bookmarkEnd w:id="271"/>
      <w:bookmarkEnd w:id="272"/>
    </w:p>
    <w:p w14:paraId="5CE18485" w14:textId="5791AF1F" w:rsidR="00E46430" w:rsidRPr="00E46430" w:rsidRDefault="00E46430" w:rsidP="00184792">
      <w:pPr>
        <w:pStyle w:val="Anor"/>
        <w:rPr>
          <w:b/>
          <w:bCs/>
        </w:rPr>
      </w:pPr>
      <w:r w:rsidRPr="00184792">
        <w:lastRenderedPageBreak/>
        <w:t>Luồng xử lý:</w:t>
      </w:r>
      <w:r>
        <w:rPr>
          <w:b/>
          <w:bCs/>
        </w:rPr>
        <w:t xml:space="preserve"> </w:t>
      </w:r>
      <w:r>
        <w:t xml:space="preserve">Sau khi đăng nhập, quản trị viên truy cập dashboard để theo dõi </w:t>
      </w:r>
      <w:r w:rsidR="00B414FD">
        <w:br/>
      </w:r>
      <w:r>
        <w:t>tình hình kinh doanh. Dữ liệu thống kê được tổng hợp từ hệ thống và hiển thị dưới dạng số liệu và biểu đồ trực quan.</w:t>
      </w:r>
    </w:p>
    <w:p w14:paraId="1972A35C" w14:textId="0AF81447" w:rsidR="00E46430" w:rsidRPr="00E46430" w:rsidRDefault="00E46430" w:rsidP="00184792">
      <w:pPr>
        <w:pStyle w:val="Anor"/>
        <w:rPr>
          <w:b/>
          <w:bCs/>
        </w:rPr>
      </w:pPr>
      <w:r w:rsidRPr="00184792">
        <w:t>Ý nghĩa chức năng:</w:t>
      </w:r>
      <w:r>
        <w:rPr>
          <w:b/>
          <w:bCs/>
        </w:rPr>
        <w:t xml:space="preserve"> </w:t>
      </w:r>
      <w:r>
        <w:t xml:space="preserve">Chức năng dashboard hỗ trợ quản trị viên ra quyết định </w:t>
      </w:r>
      <w:r w:rsidR="00B414FD">
        <w:br/>
      </w:r>
      <w:r>
        <w:t>nhanh chóng và theo dõi hiệu quả hoạt động của website.</w:t>
      </w:r>
    </w:p>
    <w:p w14:paraId="190A9E82" w14:textId="0A779BF1" w:rsidR="0036572D" w:rsidRDefault="00E46430" w:rsidP="002C2A7E">
      <w:pPr>
        <w:pStyle w:val="Heading3"/>
        <w:numPr>
          <w:ilvl w:val="0"/>
          <w:numId w:val="5"/>
        </w:numPr>
        <w:tabs>
          <w:tab w:val="left" w:pos="993"/>
        </w:tabs>
        <w:spacing w:before="0" w:after="0"/>
        <w:ind w:left="284" w:firstLine="0"/>
        <w:rPr>
          <w:rFonts w:cs="Times New Roman"/>
          <w:i w:val="0"/>
        </w:rPr>
      </w:pPr>
      <w:bookmarkStart w:id="273" w:name="_Toc218731135"/>
      <w:bookmarkStart w:id="274" w:name="_Toc218749252"/>
      <w:r w:rsidRPr="00E46430">
        <w:rPr>
          <w:rFonts w:cs="Times New Roman"/>
          <w:i w:val="0"/>
        </w:rPr>
        <w:t>Chức năng quản lý danh mục sản phẩm</w:t>
      </w:r>
      <w:bookmarkEnd w:id="273"/>
      <w:bookmarkEnd w:id="274"/>
    </w:p>
    <w:p w14:paraId="021D0410" w14:textId="1244B7C1" w:rsidR="003015DA" w:rsidRDefault="003015DA" w:rsidP="00184792">
      <w:pPr>
        <w:pStyle w:val="Anor"/>
      </w:pPr>
      <w:r w:rsidRPr="003015DA">
        <w:t xml:space="preserve">Chức năng quản lý danh mục cho phép quản trị viên tổ chức và phân loại </w:t>
      </w:r>
      <w:r w:rsidR="00C419F4">
        <w:br/>
      </w:r>
      <w:r w:rsidRPr="003015DA">
        <w:t xml:space="preserve">sản phẩm theo từng nhóm cụ thể, giúp việc quản lý và hiển thị sản phẩm trở nên </w:t>
      </w:r>
      <w:r w:rsidR="00C419F4">
        <w:br/>
      </w:r>
      <w:r w:rsidRPr="003015DA">
        <w:t>khoa học.</w:t>
      </w:r>
    </w:p>
    <w:p w14:paraId="407B1504" w14:textId="77777777" w:rsidR="003015DA" w:rsidRPr="003015DA" w:rsidRDefault="003015DA" w:rsidP="00184792">
      <w:pPr>
        <w:pStyle w:val="Anor"/>
      </w:pPr>
      <w:r w:rsidRPr="003015DA">
        <w:t>API tiêu biểu:</w:t>
      </w:r>
    </w:p>
    <w:p w14:paraId="4CE20528" w14:textId="3E49A651" w:rsidR="003015DA" w:rsidRPr="003015DA" w:rsidRDefault="00184792" w:rsidP="00184792">
      <w:pPr>
        <w:pStyle w:val="Anor"/>
      </w:pPr>
      <w:r>
        <w:t xml:space="preserve">- </w:t>
      </w:r>
      <w:r w:rsidR="003015DA" w:rsidRPr="003015DA">
        <w:t>GET /api/admin/categories</w:t>
      </w:r>
    </w:p>
    <w:p w14:paraId="15ECAD0B" w14:textId="4956CA2B" w:rsidR="003015DA" w:rsidRPr="003015DA" w:rsidRDefault="00184792" w:rsidP="00184792">
      <w:pPr>
        <w:pStyle w:val="Anor"/>
      </w:pPr>
      <w:r>
        <w:t xml:space="preserve">- </w:t>
      </w:r>
      <w:r w:rsidR="003015DA" w:rsidRPr="003015DA">
        <w:t>POST /api/admin/categories</w:t>
      </w:r>
    </w:p>
    <w:p w14:paraId="33B74CD9" w14:textId="2E388624" w:rsidR="003015DA" w:rsidRPr="003015DA" w:rsidRDefault="00184792" w:rsidP="00184792">
      <w:pPr>
        <w:pStyle w:val="Anor"/>
      </w:pPr>
      <w:r>
        <w:t xml:space="preserve">- </w:t>
      </w:r>
      <w:r w:rsidR="003015DA" w:rsidRPr="003015DA">
        <w:t>PUT /api/admin/categories/{id}</w:t>
      </w:r>
    </w:p>
    <w:p w14:paraId="1A0BF01C" w14:textId="249BCD52" w:rsidR="003015DA" w:rsidRPr="003015DA" w:rsidRDefault="00184792" w:rsidP="00184792">
      <w:pPr>
        <w:pStyle w:val="Anor"/>
      </w:pPr>
      <w:r>
        <w:t xml:space="preserve">- </w:t>
      </w:r>
      <w:r w:rsidR="003015DA" w:rsidRPr="003015DA">
        <w:t>DELETE /api/admin/categories/{id}</w:t>
      </w:r>
    </w:p>
    <w:p w14:paraId="744E7585" w14:textId="6332D7ED" w:rsidR="003015DA" w:rsidRDefault="003015DA" w:rsidP="003015DA">
      <w:pPr>
        <w:spacing w:line="360" w:lineRule="auto"/>
        <w:jc w:val="both"/>
        <w:rPr>
          <w:b/>
          <w:bCs/>
        </w:rPr>
      </w:pPr>
      <w:r w:rsidRPr="003015DA">
        <w:rPr>
          <w:b/>
          <w:bCs/>
          <w:noProof/>
        </w:rPr>
        <w:drawing>
          <wp:inline distT="0" distB="0" distL="0" distR="0" wp14:anchorId="30929A35" wp14:editId="0FE8F87F">
            <wp:extent cx="5760720" cy="2659380"/>
            <wp:effectExtent l="0" t="0" r="0" b="7620"/>
            <wp:docPr id="44972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27412" name=""/>
                    <pic:cNvPicPr/>
                  </pic:nvPicPr>
                  <pic:blipFill>
                    <a:blip r:embed="rId60"/>
                    <a:stretch>
                      <a:fillRect/>
                    </a:stretch>
                  </pic:blipFill>
                  <pic:spPr>
                    <a:xfrm>
                      <a:off x="0" y="0"/>
                      <a:ext cx="5760720" cy="2659380"/>
                    </a:xfrm>
                    <a:prstGeom prst="rect">
                      <a:avLst/>
                    </a:prstGeom>
                  </pic:spPr>
                </pic:pic>
              </a:graphicData>
            </a:graphic>
          </wp:inline>
        </w:drawing>
      </w:r>
    </w:p>
    <w:p w14:paraId="2FA6C8C3" w14:textId="4FD93061" w:rsidR="003015DA" w:rsidRPr="003015DA" w:rsidRDefault="003015DA" w:rsidP="003015DA">
      <w:pPr>
        <w:pStyle w:val="images"/>
      </w:pPr>
      <w:bookmarkStart w:id="275" w:name="_Toc218731031"/>
      <w:bookmarkStart w:id="276" w:name="_Toc218799260"/>
      <w:r>
        <w:t>Hình 3.23 Chức năng quản lí danh mục sản phẩm</w:t>
      </w:r>
      <w:bookmarkEnd w:id="275"/>
      <w:bookmarkEnd w:id="276"/>
    </w:p>
    <w:p w14:paraId="45A65F33" w14:textId="6A2E9D5D" w:rsidR="003015DA" w:rsidRDefault="003015DA" w:rsidP="00B959B3">
      <w:pPr>
        <w:pStyle w:val="Anor"/>
      </w:pPr>
      <w:r w:rsidRPr="00184792">
        <w:t>Luồng xử lý:</w:t>
      </w:r>
      <w:r>
        <w:t xml:space="preserve"> Quản trị viên có thể thêm mới, chỉnh sửa hoặc xóa danh mục. </w:t>
      </w:r>
      <w:r w:rsidR="00B414FD">
        <w:br/>
      </w:r>
      <w:r>
        <w:t>Các thay đổi được cập nhật ngay vào hệ thống và phản ánh trên giao diện người dùng.</w:t>
      </w:r>
    </w:p>
    <w:p w14:paraId="22D7E41E" w14:textId="729817FC" w:rsidR="003015DA" w:rsidRPr="003015DA" w:rsidRDefault="003015DA" w:rsidP="00B959B3">
      <w:pPr>
        <w:pStyle w:val="Anor"/>
      </w:pPr>
      <w:r w:rsidRPr="00184792">
        <w:t>Ý nghĩa chức năng:</w:t>
      </w:r>
      <w:r>
        <w:t xml:space="preserve"> Chức năng quản lý danh mục giúp duy trì cấu trúc sản phẩm rõ ràng và hỗ trợ người dùng tìm kiếm sản phẩm hiệu quả.</w:t>
      </w:r>
    </w:p>
    <w:p w14:paraId="1118EDDE" w14:textId="5E11AAD3" w:rsidR="00E46430" w:rsidRDefault="003015DA" w:rsidP="002C2A7E">
      <w:pPr>
        <w:pStyle w:val="Heading3"/>
        <w:numPr>
          <w:ilvl w:val="0"/>
          <w:numId w:val="5"/>
        </w:numPr>
        <w:tabs>
          <w:tab w:val="left" w:pos="993"/>
        </w:tabs>
        <w:spacing w:before="0" w:after="0"/>
        <w:ind w:left="284" w:firstLine="0"/>
        <w:rPr>
          <w:rFonts w:cs="Times New Roman"/>
          <w:i w:val="0"/>
        </w:rPr>
      </w:pPr>
      <w:bookmarkStart w:id="277" w:name="_Toc218731136"/>
      <w:bookmarkStart w:id="278" w:name="_Toc218749253"/>
      <w:r w:rsidRPr="003015DA">
        <w:rPr>
          <w:rFonts w:cs="Times New Roman"/>
          <w:i w:val="0"/>
        </w:rPr>
        <w:t>Chức năng quản lý sản phẩm</w:t>
      </w:r>
      <w:bookmarkEnd w:id="277"/>
      <w:bookmarkEnd w:id="278"/>
    </w:p>
    <w:p w14:paraId="59153692" w14:textId="1957F41F" w:rsidR="003015DA" w:rsidRDefault="003015DA" w:rsidP="00184792">
      <w:pPr>
        <w:pStyle w:val="Anor"/>
      </w:pPr>
      <w:r w:rsidRPr="003015DA">
        <w:t xml:space="preserve">Chức năng quản lý sản phẩm cho phép quản trị viên quản lý toàn bộ thông tin </w:t>
      </w:r>
      <w:r w:rsidR="00B414FD">
        <w:br/>
      </w:r>
      <w:r w:rsidRPr="003015DA">
        <w:t>sản phẩm như tên, giá bán, hình ảnh, tồn kho và trạng thái hiển thị.</w:t>
      </w:r>
    </w:p>
    <w:p w14:paraId="4D6ABD14" w14:textId="77777777" w:rsidR="003015DA" w:rsidRPr="003015DA" w:rsidRDefault="003015DA" w:rsidP="00184792">
      <w:pPr>
        <w:pStyle w:val="Anor"/>
      </w:pPr>
      <w:r w:rsidRPr="003015DA">
        <w:t>API tiêu biểu:</w:t>
      </w:r>
    </w:p>
    <w:p w14:paraId="12E47DC3" w14:textId="655C6736" w:rsidR="003015DA" w:rsidRPr="003015DA" w:rsidRDefault="00184792" w:rsidP="00184792">
      <w:pPr>
        <w:pStyle w:val="Anor"/>
      </w:pPr>
      <w:r>
        <w:lastRenderedPageBreak/>
        <w:t xml:space="preserve">- </w:t>
      </w:r>
      <w:r w:rsidR="003015DA" w:rsidRPr="003015DA">
        <w:t>GET /api/admin/products</w:t>
      </w:r>
    </w:p>
    <w:p w14:paraId="62B95EFB" w14:textId="3703248D" w:rsidR="003015DA" w:rsidRPr="003015DA" w:rsidRDefault="00184792" w:rsidP="00184792">
      <w:pPr>
        <w:pStyle w:val="Anor"/>
      </w:pPr>
      <w:r>
        <w:t xml:space="preserve">- </w:t>
      </w:r>
      <w:r w:rsidR="003015DA" w:rsidRPr="003015DA">
        <w:t>POST /api/admin/products</w:t>
      </w:r>
    </w:p>
    <w:p w14:paraId="7C7DA569" w14:textId="610AE69A" w:rsidR="003015DA" w:rsidRPr="003015DA" w:rsidRDefault="00184792" w:rsidP="00184792">
      <w:pPr>
        <w:pStyle w:val="Anor"/>
      </w:pPr>
      <w:r>
        <w:t xml:space="preserve">- </w:t>
      </w:r>
      <w:r w:rsidR="003015DA" w:rsidRPr="003015DA">
        <w:t>PUT /api/admin/products/{id}</w:t>
      </w:r>
    </w:p>
    <w:p w14:paraId="7B3FB25D" w14:textId="28296CFF" w:rsidR="003015DA" w:rsidRPr="003015DA" w:rsidRDefault="00184792" w:rsidP="00184792">
      <w:pPr>
        <w:pStyle w:val="Anor"/>
      </w:pPr>
      <w:r>
        <w:t xml:space="preserve">- </w:t>
      </w:r>
      <w:r w:rsidR="003015DA" w:rsidRPr="003015DA">
        <w:t>DELETE /api/admin/products/{id}</w:t>
      </w:r>
    </w:p>
    <w:p w14:paraId="3A1CE155" w14:textId="69B80C70" w:rsidR="003015DA" w:rsidRDefault="003015DA" w:rsidP="003015DA">
      <w:pPr>
        <w:spacing w:line="360" w:lineRule="auto"/>
        <w:jc w:val="both"/>
        <w:rPr>
          <w:b/>
          <w:bCs/>
        </w:rPr>
      </w:pPr>
      <w:r w:rsidRPr="003015DA">
        <w:rPr>
          <w:b/>
          <w:bCs/>
          <w:noProof/>
        </w:rPr>
        <w:drawing>
          <wp:inline distT="0" distB="0" distL="0" distR="0" wp14:anchorId="54C2033F" wp14:editId="63CC333D">
            <wp:extent cx="5760720" cy="2976245"/>
            <wp:effectExtent l="0" t="0" r="0" b="0"/>
            <wp:docPr id="214118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86951" name=""/>
                    <pic:cNvPicPr/>
                  </pic:nvPicPr>
                  <pic:blipFill>
                    <a:blip r:embed="rId61"/>
                    <a:stretch>
                      <a:fillRect/>
                    </a:stretch>
                  </pic:blipFill>
                  <pic:spPr>
                    <a:xfrm>
                      <a:off x="0" y="0"/>
                      <a:ext cx="5760720" cy="2976245"/>
                    </a:xfrm>
                    <a:prstGeom prst="rect">
                      <a:avLst/>
                    </a:prstGeom>
                  </pic:spPr>
                </pic:pic>
              </a:graphicData>
            </a:graphic>
          </wp:inline>
        </w:drawing>
      </w:r>
    </w:p>
    <w:p w14:paraId="045DC549" w14:textId="2FCD1FF2" w:rsidR="003015DA" w:rsidRPr="003015DA" w:rsidRDefault="003015DA" w:rsidP="003015DA">
      <w:pPr>
        <w:pStyle w:val="images"/>
      </w:pPr>
      <w:bookmarkStart w:id="279" w:name="_Toc218731032"/>
      <w:bookmarkStart w:id="280" w:name="_Toc218799261"/>
      <w:r>
        <w:t>Hình 3.24 Chức năng quản lí sản phẩm</w:t>
      </w:r>
      <w:bookmarkEnd w:id="279"/>
      <w:bookmarkEnd w:id="280"/>
    </w:p>
    <w:p w14:paraId="023A92B9" w14:textId="5E3CFBFD" w:rsidR="003015DA" w:rsidRDefault="003015DA" w:rsidP="00184792">
      <w:pPr>
        <w:pStyle w:val="Anor"/>
      </w:pPr>
      <w:r w:rsidRPr="00184792">
        <w:t>Luồng xử lý:</w:t>
      </w:r>
      <w:r>
        <w:t xml:space="preserve"> Quản trị viên thực hiện các thao tác thêm, sửa, xóa sản phẩm và </w:t>
      </w:r>
      <w:r w:rsidR="00B414FD">
        <w:br/>
      </w:r>
      <w:r>
        <w:t>cập nhật trạng thái hiển thị. Dữ liệu được lưu trữ và đồng bộ với giao diện người dùng.</w:t>
      </w:r>
    </w:p>
    <w:p w14:paraId="3D642807" w14:textId="1BF36701" w:rsidR="003015DA" w:rsidRPr="003015DA" w:rsidRDefault="003015DA" w:rsidP="00184792">
      <w:pPr>
        <w:pStyle w:val="Anor"/>
      </w:pPr>
      <w:r w:rsidRPr="00184792">
        <w:t>Ý nghĩa chức năng:</w:t>
      </w:r>
      <w:r>
        <w:t xml:space="preserve"> Chức năng quản lý sản phẩm đảm bảo thông tin sản phẩm luôn chính xác và kịp thời, phục vụ hoạt động kinh doanh.</w:t>
      </w:r>
    </w:p>
    <w:p w14:paraId="22E861AE" w14:textId="77777777" w:rsidR="003015DA" w:rsidRDefault="00E46430" w:rsidP="002C2A7E">
      <w:pPr>
        <w:pStyle w:val="Heading3"/>
        <w:numPr>
          <w:ilvl w:val="0"/>
          <w:numId w:val="5"/>
        </w:numPr>
        <w:tabs>
          <w:tab w:val="left" w:pos="1134"/>
        </w:tabs>
        <w:spacing w:before="0" w:after="0"/>
        <w:ind w:left="284" w:firstLine="0"/>
        <w:rPr>
          <w:rFonts w:cs="Times New Roman"/>
          <w:i w:val="0"/>
        </w:rPr>
      </w:pPr>
      <w:r>
        <w:rPr>
          <w:rFonts w:cs="Times New Roman"/>
          <w:i w:val="0"/>
        </w:rPr>
        <w:t xml:space="preserve"> </w:t>
      </w:r>
      <w:bookmarkStart w:id="281" w:name="_Toc218731137"/>
      <w:bookmarkStart w:id="282" w:name="_Toc218749254"/>
      <w:r w:rsidR="003015DA" w:rsidRPr="003015DA">
        <w:rPr>
          <w:rFonts w:cs="Times New Roman"/>
          <w:i w:val="0"/>
        </w:rPr>
        <w:t>Chức năng quản lý đơn hàng</w:t>
      </w:r>
      <w:bookmarkEnd w:id="281"/>
      <w:bookmarkEnd w:id="282"/>
    </w:p>
    <w:p w14:paraId="4B5B30A1" w14:textId="58623E63" w:rsidR="00945AF2" w:rsidRDefault="00945AF2" w:rsidP="00184792">
      <w:pPr>
        <w:pStyle w:val="Anor"/>
      </w:pPr>
      <w:r w:rsidRPr="00945AF2">
        <w:t xml:space="preserve">Chức năng quản lý đơn hàng cho phép quản trị viên theo dõi và xử lý các đơn </w:t>
      </w:r>
      <w:r w:rsidR="0006532B">
        <w:br/>
      </w:r>
      <w:r w:rsidRPr="00945AF2">
        <w:t>đặt hàng của khách hàng trong hệ thống.</w:t>
      </w:r>
    </w:p>
    <w:p w14:paraId="6B543EA9" w14:textId="77777777" w:rsidR="00945AF2" w:rsidRPr="00945AF2" w:rsidRDefault="00945AF2" w:rsidP="00184792">
      <w:pPr>
        <w:pStyle w:val="Anor"/>
      </w:pPr>
      <w:r w:rsidRPr="00945AF2">
        <w:t>API tiêu biểu:</w:t>
      </w:r>
    </w:p>
    <w:p w14:paraId="19F4DBD9" w14:textId="04BC4865" w:rsidR="00945AF2" w:rsidRPr="00945AF2" w:rsidRDefault="00184792" w:rsidP="00184792">
      <w:pPr>
        <w:pStyle w:val="Anor"/>
      </w:pPr>
      <w:r>
        <w:t xml:space="preserve">- </w:t>
      </w:r>
      <w:r w:rsidR="00945AF2" w:rsidRPr="00945AF2">
        <w:t>GET /api/admin/orders</w:t>
      </w:r>
    </w:p>
    <w:p w14:paraId="61A2D073" w14:textId="07F05DC9" w:rsidR="00945AF2" w:rsidRPr="00945AF2" w:rsidRDefault="00184792" w:rsidP="00184792">
      <w:pPr>
        <w:pStyle w:val="Anor"/>
      </w:pPr>
      <w:r>
        <w:t xml:space="preserve">- </w:t>
      </w:r>
      <w:r w:rsidR="00945AF2" w:rsidRPr="00945AF2">
        <w:t>PATCH /api/admin/orders/{id}/status</w:t>
      </w:r>
    </w:p>
    <w:p w14:paraId="509DD0C8" w14:textId="77777777" w:rsidR="00945AF2" w:rsidRDefault="00945AF2" w:rsidP="00945AF2">
      <w:r w:rsidRPr="00945AF2">
        <w:rPr>
          <w:noProof/>
        </w:rPr>
        <w:lastRenderedPageBreak/>
        <w:drawing>
          <wp:inline distT="0" distB="0" distL="0" distR="0" wp14:anchorId="551E5F1E" wp14:editId="0933D419">
            <wp:extent cx="5760720" cy="2152015"/>
            <wp:effectExtent l="0" t="0" r="0" b="635"/>
            <wp:docPr id="56421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1300" name=""/>
                    <pic:cNvPicPr/>
                  </pic:nvPicPr>
                  <pic:blipFill>
                    <a:blip r:embed="rId62"/>
                    <a:stretch>
                      <a:fillRect/>
                    </a:stretch>
                  </pic:blipFill>
                  <pic:spPr>
                    <a:xfrm>
                      <a:off x="0" y="0"/>
                      <a:ext cx="5760720" cy="2152015"/>
                    </a:xfrm>
                    <a:prstGeom prst="rect">
                      <a:avLst/>
                    </a:prstGeom>
                  </pic:spPr>
                </pic:pic>
              </a:graphicData>
            </a:graphic>
          </wp:inline>
        </w:drawing>
      </w:r>
    </w:p>
    <w:p w14:paraId="02728721" w14:textId="05306D63" w:rsidR="00945AF2" w:rsidRPr="00945AF2" w:rsidRDefault="00945AF2" w:rsidP="00945AF2">
      <w:pPr>
        <w:pStyle w:val="images"/>
        <w:ind w:left="360"/>
      </w:pPr>
      <w:bookmarkStart w:id="283" w:name="_Toc218731033"/>
      <w:bookmarkStart w:id="284" w:name="_Toc218799262"/>
      <w:r>
        <w:t>Hình 3.25 Chức năng quản lí đơn hàng</w:t>
      </w:r>
      <w:bookmarkEnd w:id="283"/>
      <w:bookmarkEnd w:id="284"/>
    </w:p>
    <w:p w14:paraId="7847D38F" w14:textId="387BDA4D" w:rsidR="00945AF2" w:rsidRPr="00945AF2" w:rsidRDefault="00945AF2" w:rsidP="00184792">
      <w:pPr>
        <w:pStyle w:val="Anor"/>
        <w:rPr>
          <w:b/>
          <w:bCs/>
        </w:rPr>
      </w:pPr>
      <w:r w:rsidRPr="00184792">
        <w:t>Luồng xử lý:</w:t>
      </w:r>
      <w:r>
        <w:rPr>
          <w:b/>
          <w:bCs/>
        </w:rPr>
        <w:t xml:space="preserve"> </w:t>
      </w:r>
      <w:r w:rsidRPr="00945AF2">
        <w:t>Quản trị viên xem danh sách đơn hàng, kiểm tra chi tiết và cập nhật trạng thái đơn hàng theo từng giai đoạn như chờ xác nhận, đang giao hoặc đã hoàn tất.</w:t>
      </w:r>
    </w:p>
    <w:p w14:paraId="69FE9996" w14:textId="334F36F8" w:rsidR="00945AF2" w:rsidRPr="00945AF2" w:rsidRDefault="00945AF2" w:rsidP="00184792">
      <w:pPr>
        <w:pStyle w:val="Anor"/>
        <w:rPr>
          <w:b/>
          <w:bCs/>
        </w:rPr>
      </w:pPr>
      <w:r w:rsidRPr="00184792">
        <w:t>Ý nghĩa chức năng:</w:t>
      </w:r>
      <w:r>
        <w:rPr>
          <w:b/>
          <w:bCs/>
        </w:rPr>
        <w:t xml:space="preserve"> </w:t>
      </w:r>
      <w:r w:rsidRPr="00945AF2">
        <w:t>Chức năng này giúp đảm bảo quá trình xử lý đơn hàng</w:t>
      </w:r>
      <w:r w:rsidR="0006532B">
        <w:br/>
      </w:r>
      <w:r w:rsidRPr="00945AF2">
        <w:t>diễn ra chính xác và hiệu quả.</w:t>
      </w:r>
    </w:p>
    <w:p w14:paraId="6177F917" w14:textId="77777777" w:rsidR="003015DA" w:rsidRDefault="003015DA" w:rsidP="002C2A7E">
      <w:pPr>
        <w:pStyle w:val="Heading3"/>
        <w:numPr>
          <w:ilvl w:val="0"/>
          <w:numId w:val="5"/>
        </w:numPr>
        <w:tabs>
          <w:tab w:val="left" w:pos="1134"/>
        </w:tabs>
        <w:spacing w:before="0" w:after="0"/>
        <w:ind w:left="284" w:firstLine="0"/>
        <w:rPr>
          <w:rFonts w:cs="Times New Roman"/>
          <w:i w:val="0"/>
        </w:rPr>
      </w:pPr>
      <w:bookmarkStart w:id="285" w:name="_Toc218731138"/>
      <w:bookmarkStart w:id="286" w:name="_Toc218749255"/>
      <w:r w:rsidRPr="003015DA">
        <w:rPr>
          <w:rFonts w:cs="Times New Roman"/>
          <w:i w:val="0"/>
        </w:rPr>
        <w:t>Chức năng quản lý khách hàng</w:t>
      </w:r>
      <w:bookmarkEnd w:id="285"/>
      <w:bookmarkEnd w:id="286"/>
    </w:p>
    <w:p w14:paraId="4A31D441" w14:textId="00FCA4EF" w:rsidR="00945AF2" w:rsidRDefault="00945AF2" w:rsidP="00184792">
      <w:pPr>
        <w:pStyle w:val="Anor"/>
      </w:pPr>
      <w:r w:rsidRPr="00945AF2">
        <w:t xml:space="preserve">Chức năng quản lý khách hàng hỗ trợ quản trị viên theo dõi thông tin và </w:t>
      </w:r>
      <w:r w:rsidR="000C0652">
        <w:br/>
      </w:r>
      <w:r w:rsidRPr="00945AF2">
        <w:t>trạng thái tài khoản người dùng trong hệ thống.</w:t>
      </w:r>
    </w:p>
    <w:p w14:paraId="4B3A11AD" w14:textId="77777777" w:rsidR="00945AF2" w:rsidRPr="00945AF2" w:rsidRDefault="00945AF2" w:rsidP="00184792">
      <w:pPr>
        <w:pStyle w:val="Anor"/>
      </w:pPr>
      <w:r w:rsidRPr="00945AF2">
        <w:t>API tiêu biểu:</w:t>
      </w:r>
    </w:p>
    <w:p w14:paraId="0DC4F32A" w14:textId="51CC8166" w:rsidR="00945AF2" w:rsidRPr="00945AF2" w:rsidRDefault="00184792" w:rsidP="00184792">
      <w:pPr>
        <w:pStyle w:val="Anor"/>
      </w:pPr>
      <w:r>
        <w:t xml:space="preserve">- </w:t>
      </w:r>
      <w:r w:rsidR="00945AF2" w:rsidRPr="00945AF2">
        <w:t>GET /api/admin/customers</w:t>
      </w:r>
    </w:p>
    <w:p w14:paraId="57B15983" w14:textId="13FA149C" w:rsidR="00945AF2" w:rsidRPr="00945AF2" w:rsidRDefault="00184792" w:rsidP="00184792">
      <w:pPr>
        <w:pStyle w:val="Anor"/>
      </w:pPr>
      <w:r>
        <w:t xml:space="preserve">- </w:t>
      </w:r>
      <w:r w:rsidR="00945AF2" w:rsidRPr="00945AF2">
        <w:t>PATCH /api/admin/customers/{id}/toggle-status</w:t>
      </w:r>
    </w:p>
    <w:p w14:paraId="7E84AA0F" w14:textId="2C513A38" w:rsidR="00945AF2" w:rsidRDefault="00945AF2" w:rsidP="00945AF2">
      <w:pPr>
        <w:spacing w:line="360" w:lineRule="auto"/>
        <w:jc w:val="both"/>
      </w:pPr>
      <w:r w:rsidRPr="00945AF2">
        <w:rPr>
          <w:noProof/>
        </w:rPr>
        <w:drawing>
          <wp:inline distT="0" distB="0" distL="0" distR="0" wp14:anchorId="43333F19" wp14:editId="369E34DA">
            <wp:extent cx="5760720" cy="2242185"/>
            <wp:effectExtent l="0" t="0" r="0" b="5715"/>
            <wp:docPr id="142157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9151" name=""/>
                    <pic:cNvPicPr/>
                  </pic:nvPicPr>
                  <pic:blipFill>
                    <a:blip r:embed="rId63"/>
                    <a:stretch>
                      <a:fillRect/>
                    </a:stretch>
                  </pic:blipFill>
                  <pic:spPr>
                    <a:xfrm>
                      <a:off x="0" y="0"/>
                      <a:ext cx="5760720" cy="2242185"/>
                    </a:xfrm>
                    <a:prstGeom prst="rect">
                      <a:avLst/>
                    </a:prstGeom>
                  </pic:spPr>
                </pic:pic>
              </a:graphicData>
            </a:graphic>
          </wp:inline>
        </w:drawing>
      </w:r>
    </w:p>
    <w:p w14:paraId="325D4A6E" w14:textId="38841E81" w:rsidR="00945AF2" w:rsidRDefault="00945AF2" w:rsidP="00945AF2">
      <w:pPr>
        <w:pStyle w:val="images"/>
      </w:pPr>
      <w:bookmarkStart w:id="287" w:name="_Toc218731034"/>
      <w:bookmarkStart w:id="288" w:name="_Toc218799263"/>
      <w:r>
        <w:t>Hình 3.26 Chức năng quản lí khách hàng</w:t>
      </w:r>
      <w:bookmarkEnd w:id="287"/>
      <w:bookmarkEnd w:id="288"/>
    </w:p>
    <w:p w14:paraId="4483A790" w14:textId="0E09950F" w:rsidR="00945AF2" w:rsidRPr="00945AF2" w:rsidRDefault="00945AF2" w:rsidP="00184792">
      <w:pPr>
        <w:pStyle w:val="Anor"/>
        <w:rPr>
          <w:b/>
          <w:bCs/>
        </w:rPr>
      </w:pPr>
      <w:r w:rsidRPr="00184792">
        <w:t>Luồng xử lý:</w:t>
      </w:r>
      <w:r>
        <w:rPr>
          <w:b/>
          <w:bCs/>
        </w:rPr>
        <w:t xml:space="preserve"> </w:t>
      </w:r>
      <w:r w:rsidRPr="00945AF2">
        <w:t>Quản trị viên có thể xem danh sách khách hàng, kiểm tra thông tin chi tiết và thực hiện khóa hoặc mở khóa tài khoản khi cần thiết.</w:t>
      </w:r>
    </w:p>
    <w:p w14:paraId="06046C4B" w14:textId="649BF1A0" w:rsidR="00945AF2" w:rsidRPr="00945AF2" w:rsidRDefault="00945AF2" w:rsidP="00184792">
      <w:pPr>
        <w:pStyle w:val="Anor"/>
        <w:rPr>
          <w:b/>
          <w:bCs/>
        </w:rPr>
      </w:pPr>
      <w:r w:rsidRPr="00184792">
        <w:t>Ý nghĩa chức năng:</w:t>
      </w:r>
      <w:r>
        <w:rPr>
          <w:b/>
          <w:bCs/>
        </w:rPr>
        <w:t xml:space="preserve"> </w:t>
      </w:r>
      <w:r w:rsidRPr="00945AF2">
        <w:t xml:space="preserve">Chức năng này góp phần đảm bảo an toàn và kiểm soát </w:t>
      </w:r>
      <w:r w:rsidR="00B414FD">
        <w:br/>
      </w:r>
      <w:r w:rsidRPr="00945AF2">
        <w:t>hoạt động người dùng trên website.</w:t>
      </w:r>
    </w:p>
    <w:p w14:paraId="2A202433" w14:textId="2C9BF055" w:rsidR="00E46430" w:rsidRDefault="003015DA" w:rsidP="002C2A7E">
      <w:pPr>
        <w:pStyle w:val="Heading3"/>
        <w:numPr>
          <w:ilvl w:val="0"/>
          <w:numId w:val="5"/>
        </w:numPr>
        <w:tabs>
          <w:tab w:val="left" w:pos="1134"/>
        </w:tabs>
        <w:spacing w:before="0" w:after="0"/>
        <w:ind w:left="284" w:firstLine="0"/>
        <w:rPr>
          <w:rFonts w:cs="Times New Roman"/>
          <w:i w:val="0"/>
        </w:rPr>
      </w:pPr>
      <w:bookmarkStart w:id="289" w:name="_Toc218731139"/>
      <w:bookmarkStart w:id="290" w:name="_Toc218749256"/>
      <w:r w:rsidRPr="003015DA">
        <w:rPr>
          <w:rFonts w:cs="Times New Roman"/>
          <w:i w:val="0"/>
        </w:rPr>
        <w:lastRenderedPageBreak/>
        <w:t>Chức năng quản lý đánh giá</w:t>
      </w:r>
      <w:bookmarkEnd w:id="289"/>
      <w:bookmarkEnd w:id="290"/>
      <w:r>
        <w:rPr>
          <w:rFonts w:cs="Times New Roman"/>
          <w:i w:val="0"/>
        </w:rPr>
        <w:t xml:space="preserve">   </w:t>
      </w:r>
    </w:p>
    <w:p w14:paraId="43ECD702" w14:textId="419B8F1D" w:rsidR="00050EBA" w:rsidRDefault="00945AF2" w:rsidP="00184792">
      <w:pPr>
        <w:pStyle w:val="Anor"/>
      </w:pPr>
      <w:r w:rsidRPr="00945AF2">
        <w:t>Chức năng quản lý đánh giá cho phép quản trị viên kiểm duyệt các đánh giá của khách hàng trước khi hiển thị công khai.</w:t>
      </w:r>
    </w:p>
    <w:p w14:paraId="566DA2E9" w14:textId="77777777" w:rsidR="00945AF2" w:rsidRPr="00945AF2" w:rsidRDefault="00945AF2" w:rsidP="00184792">
      <w:pPr>
        <w:pStyle w:val="Anor"/>
      </w:pPr>
      <w:r w:rsidRPr="00945AF2">
        <w:t>API tiêu biểu:</w:t>
      </w:r>
    </w:p>
    <w:p w14:paraId="470FA706" w14:textId="0F9C6BF6" w:rsidR="00945AF2" w:rsidRPr="00945AF2" w:rsidRDefault="00184792" w:rsidP="00184792">
      <w:pPr>
        <w:pStyle w:val="Anor"/>
      </w:pPr>
      <w:r>
        <w:t xml:space="preserve">- </w:t>
      </w:r>
      <w:r w:rsidR="00945AF2" w:rsidRPr="00945AF2">
        <w:t>GET /api/admin/reviews</w:t>
      </w:r>
    </w:p>
    <w:p w14:paraId="3E877DFA" w14:textId="69F2FC6A" w:rsidR="00945AF2" w:rsidRPr="00945AF2" w:rsidRDefault="00184792" w:rsidP="00184792">
      <w:pPr>
        <w:pStyle w:val="Anor"/>
      </w:pPr>
      <w:r>
        <w:t xml:space="preserve">- </w:t>
      </w:r>
      <w:r w:rsidR="00945AF2" w:rsidRPr="00945AF2">
        <w:t>PATCH /api/admin/reviews/{id}/approve</w:t>
      </w:r>
    </w:p>
    <w:p w14:paraId="6EF8AFC4" w14:textId="529C351A" w:rsidR="00945AF2" w:rsidRPr="00945AF2" w:rsidRDefault="00184792" w:rsidP="00184792">
      <w:pPr>
        <w:pStyle w:val="Anor"/>
      </w:pPr>
      <w:r>
        <w:t xml:space="preserve">- </w:t>
      </w:r>
      <w:r w:rsidR="00945AF2" w:rsidRPr="00945AF2">
        <w:t>DELETE /api/admin/reviews/{id}</w:t>
      </w:r>
    </w:p>
    <w:p w14:paraId="5C268596" w14:textId="200FFD59" w:rsidR="00945AF2" w:rsidRDefault="00D81837" w:rsidP="00945AF2">
      <w:pPr>
        <w:spacing w:line="360" w:lineRule="auto"/>
        <w:jc w:val="both"/>
        <w:rPr>
          <w:b/>
          <w:bCs/>
        </w:rPr>
      </w:pPr>
      <w:r w:rsidRPr="00D81837">
        <w:rPr>
          <w:b/>
          <w:bCs/>
          <w:noProof/>
        </w:rPr>
        <w:drawing>
          <wp:inline distT="0" distB="0" distL="0" distR="0" wp14:anchorId="20770039" wp14:editId="7D006AC3">
            <wp:extent cx="5760720" cy="1715770"/>
            <wp:effectExtent l="0" t="0" r="0" b="0"/>
            <wp:docPr id="372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883" name=""/>
                    <pic:cNvPicPr/>
                  </pic:nvPicPr>
                  <pic:blipFill>
                    <a:blip r:embed="rId64"/>
                    <a:stretch>
                      <a:fillRect/>
                    </a:stretch>
                  </pic:blipFill>
                  <pic:spPr>
                    <a:xfrm>
                      <a:off x="0" y="0"/>
                      <a:ext cx="5760720" cy="1715770"/>
                    </a:xfrm>
                    <a:prstGeom prst="rect">
                      <a:avLst/>
                    </a:prstGeom>
                  </pic:spPr>
                </pic:pic>
              </a:graphicData>
            </a:graphic>
          </wp:inline>
        </w:drawing>
      </w:r>
    </w:p>
    <w:p w14:paraId="12DF71A6" w14:textId="32AECA20" w:rsidR="00D81837" w:rsidRPr="00D81837" w:rsidRDefault="00D81837" w:rsidP="00D81837">
      <w:pPr>
        <w:pStyle w:val="images"/>
      </w:pPr>
      <w:bookmarkStart w:id="291" w:name="_Toc218731035"/>
      <w:bookmarkStart w:id="292" w:name="_Toc218799264"/>
      <w:r>
        <w:t>Hình 3.26 Chức năng quản lí đánh giá của khách hàng</w:t>
      </w:r>
      <w:bookmarkEnd w:id="291"/>
      <w:bookmarkEnd w:id="292"/>
    </w:p>
    <w:p w14:paraId="6F194BAD" w14:textId="00D3E5E0" w:rsidR="00945AF2" w:rsidRDefault="00945AF2" w:rsidP="00184792">
      <w:pPr>
        <w:pStyle w:val="Anor"/>
      </w:pPr>
      <w:r w:rsidRPr="00184792">
        <w:t>Luồng xử lý:</w:t>
      </w:r>
      <w:r>
        <w:t xml:space="preserve"> Quản trị viên xem danh sách đánh giá, thực hiện duyệt hoặc xóa các đánh giá không phù hợp.</w:t>
      </w:r>
    </w:p>
    <w:p w14:paraId="2EE23A72" w14:textId="0DE0B6DD" w:rsidR="00945AF2" w:rsidRPr="00050EBA" w:rsidRDefault="00945AF2" w:rsidP="00184792">
      <w:pPr>
        <w:pStyle w:val="Anor"/>
      </w:pPr>
      <w:r w:rsidRPr="00184792">
        <w:t>Ý nghĩa chức năng:</w:t>
      </w:r>
      <w:r>
        <w:t xml:space="preserve"> Chức năng quản lý đánh giá giúp duy trì chất lượng nội dung và uy tín của website.</w:t>
      </w:r>
    </w:p>
    <w:p w14:paraId="6B79B644" w14:textId="77777777" w:rsidR="00B01DE1" w:rsidRPr="00F93EB7" w:rsidRDefault="00B01DE1" w:rsidP="002F177F">
      <w:pPr>
        <w:spacing w:line="360" w:lineRule="auto"/>
      </w:pPr>
      <w:r w:rsidRPr="00F93EB7">
        <w:br w:type="page"/>
      </w:r>
    </w:p>
    <w:p w14:paraId="37524D08" w14:textId="77777777" w:rsidR="00B01DE1" w:rsidRPr="00F93EB7" w:rsidRDefault="00C749AC" w:rsidP="000E73DA">
      <w:pPr>
        <w:pStyle w:val="Heading1"/>
        <w:numPr>
          <w:ilvl w:val="0"/>
          <w:numId w:val="0"/>
        </w:numPr>
        <w:spacing w:line="360" w:lineRule="auto"/>
        <w:ind w:left="432"/>
        <w:rPr>
          <w:b/>
        </w:rPr>
      </w:pPr>
      <w:bookmarkStart w:id="293" w:name="_Toc208052938"/>
      <w:bookmarkStart w:id="294" w:name="_Toc218731141"/>
      <w:bookmarkStart w:id="295" w:name="_Toc218749257"/>
      <w:r>
        <w:rPr>
          <w:b/>
        </w:rPr>
        <w:lastRenderedPageBreak/>
        <w:t>Phần 4</w:t>
      </w:r>
      <w:r w:rsidR="00242FC4" w:rsidRPr="00F93EB7">
        <w:rPr>
          <w:b/>
        </w:rPr>
        <w:t>:</w:t>
      </w:r>
      <w:r w:rsidR="003C61A4" w:rsidRPr="00F93EB7">
        <w:rPr>
          <w:b/>
        </w:rPr>
        <w:br/>
      </w:r>
      <w:r w:rsidR="00B01DE1" w:rsidRPr="00F93EB7">
        <w:rPr>
          <w:b/>
        </w:rPr>
        <w:t>KẾT LUẬN VÀ HƯỚNG PHÁT TRIỂN</w:t>
      </w:r>
      <w:bookmarkEnd w:id="293"/>
      <w:bookmarkEnd w:id="294"/>
      <w:bookmarkEnd w:id="295"/>
    </w:p>
    <w:p w14:paraId="6B620F55" w14:textId="77777777" w:rsidR="00B01DE1" w:rsidRPr="00F93EB7" w:rsidRDefault="00B01DE1" w:rsidP="002C2A7E">
      <w:pPr>
        <w:pStyle w:val="Heading2-TimesNewRowman"/>
        <w:numPr>
          <w:ilvl w:val="0"/>
          <w:numId w:val="6"/>
        </w:numPr>
        <w:spacing w:line="360" w:lineRule="auto"/>
        <w:ind w:hanging="720"/>
      </w:pPr>
      <w:bookmarkStart w:id="296" w:name="_Toc208052939"/>
      <w:bookmarkStart w:id="297" w:name="_Toc218731142"/>
      <w:bookmarkStart w:id="298" w:name="_Toc218749258"/>
      <w:r w:rsidRPr="00F93EB7">
        <w:t>KẾT QUẢ ĐẠT ĐƯỢC</w:t>
      </w:r>
      <w:bookmarkEnd w:id="296"/>
      <w:bookmarkEnd w:id="297"/>
      <w:bookmarkEnd w:id="298"/>
    </w:p>
    <w:p w14:paraId="22B62FB7" w14:textId="5C95D5F6" w:rsidR="00294727" w:rsidRDefault="00294727" w:rsidP="00184792">
      <w:pPr>
        <w:pStyle w:val="Anor"/>
      </w:pPr>
      <w:r>
        <w:t xml:space="preserve">Sau quá trình nghiên cứu, phân tích yêu cầu và triển khai thực tế, đề tài </w:t>
      </w:r>
      <w:r w:rsidR="0084684B">
        <w:br/>
      </w:r>
      <w:r>
        <w:t>“Xây dựng website bán hàng điện lạnh” đã đạt được các kết quả chính sau:</w:t>
      </w:r>
    </w:p>
    <w:p w14:paraId="4019D2CE" w14:textId="2B025784" w:rsidR="00294727" w:rsidRDefault="00184792" w:rsidP="00184792">
      <w:pPr>
        <w:pStyle w:val="Anor"/>
      </w:pPr>
      <w:r>
        <w:t xml:space="preserve">- </w:t>
      </w:r>
      <w:r w:rsidR="00294727">
        <w:t xml:space="preserve">Nhóm đã xây dựng thành công một hệ thống website bán hàng điện lạnh </w:t>
      </w:r>
      <w:r w:rsidR="00B414FD">
        <w:br/>
      </w:r>
      <w:r w:rsidR="00294727">
        <w:t>hoàn chỉnh, đáp ứng đầy đủ các yêu cầu cơ bản của một hệ thống thương mại điện tử, bao gồm quản lý người dùng, sản phẩm, giỏ hàng, đơn hàng và thanh toán.</w:t>
      </w:r>
    </w:p>
    <w:p w14:paraId="0A355230" w14:textId="3356A7F1" w:rsidR="00294727" w:rsidRDefault="00184792" w:rsidP="00184792">
      <w:pPr>
        <w:pStyle w:val="Anor"/>
      </w:pPr>
      <w:r>
        <w:t xml:space="preserve">- </w:t>
      </w:r>
      <w:r w:rsidR="00294727">
        <w:t>Hệ thống được thiết kế và triển khai theo kiến trúc client–server, trong đó backend sử dụng PHP với framework Laravel để xử lý nghiệp vụ và cung cấp API, frontend sử dụng React để xây dựng giao diện theo mô hình Single Page Application (SPA), và cơ sở dữ liệu MySQL để lưu trữ dữ liệu.</w:t>
      </w:r>
    </w:p>
    <w:p w14:paraId="7313CAE9" w14:textId="1E1813B7" w:rsidR="00294727" w:rsidRDefault="00184792" w:rsidP="00184792">
      <w:pPr>
        <w:pStyle w:val="Anor"/>
      </w:pPr>
      <w:r>
        <w:t xml:space="preserve">- </w:t>
      </w:r>
      <w:r w:rsidR="00294727">
        <w:t xml:space="preserve">Các chức năng quan trọng như đăng nhập xác thực JWT, tìm kiếm và lọc </w:t>
      </w:r>
      <w:r w:rsidR="00B414FD">
        <w:br/>
      </w:r>
      <w:r w:rsidR="00294727">
        <w:t xml:space="preserve">sản phẩm, quản lý giỏ hàng, đặt hàng, thanh toán COD/QR, theo dõi đơn hàng và </w:t>
      </w:r>
      <w:r w:rsidR="00B414FD">
        <w:br/>
      </w:r>
      <w:r w:rsidR="00294727">
        <w:t>đánh giá sản phẩm đã được triển khai và vận hành ổn định.</w:t>
      </w:r>
    </w:p>
    <w:p w14:paraId="45C34995" w14:textId="0301A306" w:rsidR="00294727" w:rsidRDefault="00184792" w:rsidP="00184792">
      <w:pPr>
        <w:pStyle w:val="Anor"/>
      </w:pPr>
      <w:r>
        <w:t xml:space="preserve">- </w:t>
      </w:r>
      <w:r w:rsidR="00294727">
        <w:t>Hệ thống quản trị dành cho quản trị viên cho phép quản lý danh mục, sản phẩm, đơn hàng, khách hàng và đánh giá, đồng thời cung cấp dashboard thống kê và trực quan hóa dữ liệu hỗ trợ việc theo dõi và quản lý hoạt động kinh doanh.</w:t>
      </w:r>
    </w:p>
    <w:p w14:paraId="1770E1D5" w14:textId="56E41EE9" w:rsidR="00294727" w:rsidRDefault="00294727" w:rsidP="00184792">
      <w:pPr>
        <w:pStyle w:val="Anor"/>
      </w:pPr>
      <w:r>
        <w:t xml:space="preserve">Quá trình kiểm thử cho thấy hệ thống hoạt động đúng theo yêu cầu thiết kế, </w:t>
      </w:r>
      <w:r w:rsidR="00B414FD">
        <w:br/>
      </w:r>
      <w:r>
        <w:t>dữ liệu được xử lý chính xác, giao diện thân thiện và dễ sử dụng đối với cả người dùng và quản trị viên.</w:t>
      </w:r>
    </w:p>
    <w:p w14:paraId="2BF33182" w14:textId="5855E866" w:rsidR="00B01DE1" w:rsidRPr="00F93EB7" w:rsidRDefault="00294727" w:rsidP="00184792">
      <w:pPr>
        <w:pStyle w:val="Anor"/>
      </w:pPr>
      <w:r>
        <w:t xml:space="preserve">Nhìn chung, đề tài đã hoàn thành đầy đủ các mục tiêu ban đầu, đáp ứng yêu cầu của học phần và có khả năng áp dụng thực tế cho các mô hình website bán hàng </w:t>
      </w:r>
      <w:r w:rsidR="004940B6">
        <w:br/>
      </w:r>
      <w:r>
        <w:t>điện lạnh quy mô nhỏ và vừa.</w:t>
      </w:r>
    </w:p>
    <w:p w14:paraId="2BBF04FF" w14:textId="441260DC" w:rsidR="00B01DE1" w:rsidRPr="00F93EB7" w:rsidRDefault="00B01DE1" w:rsidP="002C2A7E">
      <w:pPr>
        <w:pStyle w:val="Heading2-TimesNewRowman"/>
        <w:numPr>
          <w:ilvl w:val="0"/>
          <w:numId w:val="6"/>
        </w:numPr>
        <w:spacing w:line="360" w:lineRule="auto"/>
        <w:ind w:hanging="720"/>
      </w:pPr>
      <w:bookmarkStart w:id="299" w:name="_Toc208052940"/>
      <w:bookmarkStart w:id="300" w:name="_Toc218731143"/>
      <w:bookmarkStart w:id="301" w:name="_Toc218749259"/>
      <w:r w:rsidRPr="00F93EB7">
        <w:t>ƯU NHƯỢC ĐIỂM</w:t>
      </w:r>
      <w:bookmarkEnd w:id="299"/>
      <w:bookmarkEnd w:id="300"/>
      <w:bookmarkEnd w:id="301"/>
    </w:p>
    <w:p w14:paraId="5A2F6A06" w14:textId="4FB52C94" w:rsidR="00B01DE1" w:rsidRDefault="00FD74C9" w:rsidP="00184792">
      <w:pPr>
        <w:pStyle w:val="Anor"/>
      </w:pPr>
      <w:r>
        <w:t>Ưu điểm:</w:t>
      </w:r>
    </w:p>
    <w:p w14:paraId="4B539208" w14:textId="40CBF1DC" w:rsidR="001C4F2B" w:rsidRDefault="00184792" w:rsidP="00184792">
      <w:pPr>
        <w:pStyle w:val="Anor"/>
      </w:pPr>
      <w:r>
        <w:t xml:space="preserve">- </w:t>
      </w:r>
      <w:r w:rsidR="001C4F2B">
        <w:t>Hệ thống được xây dựng trên các công nghệ phổ biến và ổn định như PHP (Laravel), React và MySQL, giúp việc triển khai, vận hành và bảo trì trở nên thuận tiện.</w:t>
      </w:r>
    </w:p>
    <w:p w14:paraId="48D2A1D0" w14:textId="0735B846" w:rsidR="001C4F2B" w:rsidRDefault="00184792" w:rsidP="00184792">
      <w:pPr>
        <w:pStyle w:val="Anor"/>
      </w:pPr>
      <w:r>
        <w:t xml:space="preserve">- </w:t>
      </w:r>
      <w:r w:rsidR="001C4F2B">
        <w:t xml:space="preserve">Kiến trúc hệ thống được thiết kế rõ ràng theo mô hình client–server, tách biệt giữa frontend và backend, giúp tăng tính linh hoạt và khả năng mở rộng trong </w:t>
      </w:r>
      <w:r w:rsidR="00B414FD">
        <w:br/>
      </w:r>
      <w:r w:rsidR="001C4F2B">
        <w:t>quá trình phát triển.</w:t>
      </w:r>
    </w:p>
    <w:p w14:paraId="4D9477EE" w14:textId="004560FD" w:rsidR="001C4F2B" w:rsidRDefault="00184792" w:rsidP="00184792">
      <w:pPr>
        <w:pStyle w:val="Anor"/>
      </w:pPr>
      <w:r>
        <w:lastRenderedPageBreak/>
        <w:t xml:space="preserve">- </w:t>
      </w:r>
      <w:r w:rsidR="001C4F2B">
        <w:t xml:space="preserve">Các chức năng nghiệp vụ chính của website bán hàng điện lạnh được triển khai đầy đủ và nhất quán, bao gồm quản lý sản phẩm, giỏ hàng, đơn hàng, thanh toán và </w:t>
      </w:r>
      <w:r w:rsidR="004940B6">
        <w:br/>
      </w:r>
      <w:r w:rsidR="001C4F2B">
        <w:t>đánh giá.</w:t>
      </w:r>
    </w:p>
    <w:p w14:paraId="53C9BD20" w14:textId="0DB7D58E" w:rsidR="001C4F2B" w:rsidRDefault="00184792" w:rsidP="00184792">
      <w:pPr>
        <w:pStyle w:val="Anor"/>
      </w:pPr>
      <w:r>
        <w:t xml:space="preserve">- </w:t>
      </w:r>
      <w:r w:rsidR="001C4F2B">
        <w:t>Hệ thống áp dụng cơ chế xác thực JWT, giúp tăng cường bảo mật, phù hợp với mô hình Single Page Application (SPA) và các ứng dụng web hiện đại.</w:t>
      </w:r>
    </w:p>
    <w:p w14:paraId="7F640A38" w14:textId="6CCF8784" w:rsidR="001C4F2B" w:rsidRDefault="00184792" w:rsidP="00184792">
      <w:pPr>
        <w:pStyle w:val="Anor"/>
      </w:pPr>
      <w:r>
        <w:t xml:space="preserve">- </w:t>
      </w:r>
      <w:r w:rsidR="001C4F2B">
        <w:t>Giao diện người dùng được thiết kế trực quan, dễ sử dụng, hỗ trợ tốt cho cả khách hàng và quản trị viên trong quá trình thao tác và quản lý hệ thống.</w:t>
      </w:r>
    </w:p>
    <w:p w14:paraId="7CBB17B6" w14:textId="31A0BEC8" w:rsidR="001C4F2B" w:rsidRDefault="00184792" w:rsidP="00184792">
      <w:pPr>
        <w:pStyle w:val="Anor"/>
      </w:pPr>
      <w:r>
        <w:t xml:space="preserve">- </w:t>
      </w:r>
      <w:r w:rsidR="001C4F2B">
        <w:t xml:space="preserve">Cơ sở dữ liệu được thiết kế hợp lý, có tính liên kết chặt chẽ giữa các bảng, </w:t>
      </w:r>
      <w:r w:rsidR="004940B6">
        <w:br/>
      </w:r>
      <w:r w:rsidR="001C4F2B">
        <w:t>đảm bảo tính toàn vẹn và nhất quán của dữ liệu.</w:t>
      </w:r>
    </w:p>
    <w:p w14:paraId="545E2615" w14:textId="06C989E0" w:rsidR="00FD74C9" w:rsidRDefault="00FD74C9" w:rsidP="00184792">
      <w:pPr>
        <w:pStyle w:val="Anor"/>
      </w:pPr>
      <w:r>
        <w:t>Nhược điểm:</w:t>
      </w:r>
    </w:p>
    <w:p w14:paraId="45DFEDC8" w14:textId="36E5B962" w:rsidR="001C4F2B" w:rsidRDefault="00184792" w:rsidP="00184792">
      <w:pPr>
        <w:pStyle w:val="Anor"/>
      </w:pPr>
      <w:r>
        <w:t xml:space="preserve">- </w:t>
      </w:r>
      <w:r w:rsidR="001C4F2B">
        <w:t>Hệ thống chưa được triển khai và kiểm thử trên môi trường thực tế với quy mô lớn, do đó khả năng chịu tải và hiệu năng khi có nhiều người dùng đồng thời chưa được đánh giá đầy đủ.</w:t>
      </w:r>
    </w:p>
    <w:p w14:paraId="59059D64" w14:textId="4498D009" w:rsidR="001C4F2B" w:rsidRDefault="00184792" w:rsidP="00184792">
      <w:pPr>
        <w:pStyle w:val="Anor"/>
      </w:pPr>
      <w:r>
        <w:t xml:space="preserve">- </w:t>
      </w:r>
      <w:r w:rsidR="001C4F2B">
        <w:t xml:space="preserve">Một số chức năng nâng cao như quản lý khuyến mãi, báo cáo phân tích chi tiết, phân quyền đa cấp chưa được triển khai do giới hạn về thời gian và phạm vi của </w:t>
      </w:r>
      <w:r w:rsidR="004940B6">
        <w:br/>
      </w:r>
      <w:r w:rsidR="001C4F2B">
        <w:t>học phần.</w:t>
      </w:r>
    </w:p>
    <w:p w14:paraId="44817811" w14:textId="66BEAD35" w:rsidR="001C4F2B" w:rsidRDefault="00184792" w:rsidP="00184792">
      <w:pPr>
        <w:pStyle w:val="Anor"/>
      </w:pPr>
      <w:r>
        <w:t xml:space="preserve">- </w:t>
      </w:r>
      <w:r w:rsidR="001C4F2B">
        <w:t xml:space="preserve">Cơ chế bảo mật tuy đã đáp ứng yêu cầu cơ bản, nhưng chưa áp dụng đầy đủ các biện pháp bảo mật nâng cao như rate limiting, logging truy cập chi tiết hay giám sát </w:t>
      </w:r>
      <w:r w:rsidR="004940B6">
        <w:br/>
      </w:r>
      <w:r w:rsidR="001C4F2B">
        <w:t>an ninh hệ thống.</w:t>
      </w:r>
    </w:p>
    <w:p w14:paraId="5099A1B6" w14:textId="0D936E5C" w:rsidR="001C4F2B" w:rsidRDefault="00184792" w:rsidP="00184792">
      <w:pPr>
        <w:pStyle w:val="Anor"/>
      </w:pPr>
      <w:r>
        <w:t xml:space="preserve">- </w:t>
      </w:r>
      <w:r w:rsidR="001C4F2B">
        <w:t xml:space="preserve">Giao diện người dùng vẫn còn khả năng cải thiện về trải nghiệm và tính </w:t>
      </w:r>
      <w:r w:rsidR="004940B6">
        <w:br/>
      </w:r>
      <w:r w:rsidR="001C4F2B">
        <w:t>thẩm mỹ, đặc biệt trên các thiết bị di động có kích thước màn hình nhỏ.</w:t>
      </w:r>
    </w:p>
    <w:p w14:paraId="68035BA4" w14:textId="77777777" w:rsidR="00B01DE1" w:rsidRPr="00F93EB7" w:rsidRDefault="00B01DE1" w:rsidP="002C2A7E">
      <w:pPr>
        <w:pStyle w:val="Heading2-TimesNewRowman"/>
        <w:numPr>
          <w:ilvl w:val="0"/>
          <w:numId w:val="6"/>
        </w:numPr>
        <w:spacing w:line="360" w:lineRule="auto"/>
        <w:ind w:hanging="720"/>
      </w:pPr>
      <w:bookmarkStart w:id="302" w:name="_Toc208052941"/>
      <w:bookmarkStart w:id="303" w:name="_Toc218731144"/>
      <w:bookmarkStart w:id="304" w:name="_Toc218749260"/>
      <w:r w:rsidRPr="00F93EB7">
        <w:t>HƯỚNG PHÁT TRIỂN</w:t>
      </w:r>
      <w:bookmarkEnd w:id="302"/>
      <w:bookmarkEnd w:id="303"/>
      <w:bookmarkEnd w:id="304"/>
    </w:p>
    <w:p w14:paraId="7596E706" w14:textId="4BEFB4B7" w:rsidR="001C4F2B" w:rsidRDefault="001C4F2B" w:rsidP="00FB5367">
      <w:pPr>
        <w:pStyle w:val="Anor"/>
      </w:pPr>
      <w:r>
        <w:t>Mặc dù hệ thống đã đáp ứng được các yêu cầu cơ bản của đề tài, tuy nhiên trong tương lai, website có thể tiếp tục được nghiên cứu và phát triển theo các hướng sau:</w:t>
      </w:r>
    </w:p>
    <w:p w14:paraId="103C1D6D" w14:textId="3C8FF818" w:rsidR="001C4F2B" w:rsidRDefault="00FB5367" w:rsidP="00FB5367">
      <w:pPr>
        <w:pStyle w:val="Anor"/>
      </w:pPr>
      <w:r>
        <w:t xml:space="preserve">- </w:t>
      </w:r>
      <w:r w:rsidR="001C4F2B">
        <w:t>Mở rộng chức năng nghiệp vụ, bổ sung các tính năng nâng cao như quản lý khuyến mãi, mã giảm giá, phân quyền chi tiết hơn cho quản trị viên, và quản lý kho hàng nâng cao.</w:t>
      </w:r>
    </w:p>
    <w:p w14:paraId="091D429A" w14:textId="3CB9C932" w:rsidR="001C4F2B" w:rsidRDefault="00FB5367" w:rsidP="00FB5367">
      <w:pPr>
        <w:pStyle w:val="Anor"/>
      </w:pPr>
      <w:r>
        <w:t xml:space="preserve">- </w:t>
      </w:r>
      <w:r w:rsidR="001C4F2B">
        <w:t xml:space="preserve">Nâng cao bảo mật hệ thống, hoàn thiện cơ chế xác thực và phân quyền, </w:t>
      </w:r>
      <w:r w:rsidR="004940B6">
        <w:br/>
      </w:r>
      <w:r w:rsidR="001C4F2B">
        <w:t xml:space="preserve">tăng cường kiểm soát truy cập API, mã hóa dữ liệu nhạy cảm và phòng chống các </w:t>
      </w:r>
      <w:r w:rsidR="004940B6">
        <w:br/>
      </w:r>
      <w:r w:rsidR="001C4F2B">
        <w:t>tấn công phổ biến như SQL Injection, XSS và CSRF.</w:t>
      </w:r>
    </w:p>
    <w:p w14:paraId="46AF5A07" w14:textId="43F5CA59" w:rsidR="001C4F2B" w:rsidRDefault="00FB5367" w:rsidP="00FB5367">
      <w:pPr>
        <w:pStyle w:val="Anor"/>
      </w:pPr>
      <w:r>
        <w:lastRenderedPageBreak/>
        <w:t xml:space="preserve">- </w:t>
      </w:r>
      <w:r w:rsidR="001C4F2B">
        <w:t xml:space="preserve">Tối ưu hiệu năng và khả năng mở rộng, cải thiện tốc độ xử lý API, áp dụng </w:t>
      </w:r>
      <w:r w:rsidR="004940B6">
        <w:br/>
      </w:r>
      <w:r w:rsidR="001C4F2B">
        <w:t xml:space="preserve">cơ chế cache, phân trang tối ưu và sẵn sàng cho việc phục vụ số lượng người dùng </w:t>
      </w:r>
      <w:r w:rsidR="004940B6">
        <w:br/>
      </w:r>
      <w:r w:rsidR="001C4F2B">
        <w:t>lớn hơn.</w:t>
      </w:r>
    </w:p>
    <w:p w14:paraId="1912C8CC" w14:textId="5D3C4605" w:rsidR="001C4F2B" w:rsidRDefault="00FB5367" w:rsidP="00FB5367">
      <w:pPr>
        <w:pStyle w:val="Anor"/>
      </w:pPr>
      <w:r>
        <w:t xml:space="preserve">- </w:t>
      </w:r>
      <w:r w:rsidR="001C4F2B">
        <w:t>Triển khai hệ thống trên nền tảng điện toán đám mây, giúp tăng tính sẵn sàng, khả năng mở rộng và độ ổn định của hệ thống trong môi trường thực tế.</w:t>
      </w:r>
    </w:p>
    <w:p w14:paraId="2ACE2D2F" w14:textId="7B3E2278" w:rsidR="001C4F2B" w:rsidRDefault="00FB5367" w:rsidP="00FB5367">
      <w:pPr>
        <w:pStyle w:val="Anor"/>
      </w:pPr>
      <w:r>
        <w:t xml:space="preserve">- </w:t>
      </w:r>
      <w:r w:rsidR="001C4F2B">
        <w:t xml:space="preserve">Cải thiện giao diện và trải nghiệm người dùng, tối ưu hiển thị trên nhiều </w:t>
      </w:r>
      <w:r w:rsidR="0084684B">
        <w:br/>
      </w:r>
      <w:r w:rsidR="001C4F2B">
        <w:t>thiết bị khác nhau (responsive), nâng cao tính trực quan và thuận tiện trong quá trình mua sắm</w:t>
      </w:r>
      <w:r w:rsidR="00EA07DE">
        <w:t xml:space="preserve"> trực tuyến</w:t>
      </w:r>
      <w:r w:rsidR="001C4F2B">
        <w:t>.</w:t>
      </w:r>
    </w:p>
    <w:p w14:paraId="162A99E9" w14:textId="0DCFF800" w:rsidR="00576D54" w:rsidRDefault="001C4F2B" w:rsidP="00FB5367">
      <w:pPr>
        <w:pStyle w:val="Anor"/>
      </w:pPr>
      <w:r>
        <w:t xml:space="preserve">Trong tương lai, với việc tiếp tục hoàn thiện và mở rộng theo các hướng trên, </w:t>
      </w:r>
      <w:r w:rsidR="004940B6">
        <w:br/>
      </w:r>
      <w:r>
        <w:t>hệ thống có thể phát triển thành một nền tảng thương mại điện tử hoàn chỉnh, đáp ứng tốt hơn nhu cầu thực tế của người dùng và doanh nghiệp.</w:t>
      </w:r>
    </w:p>
    <w:p w14:paraId="0FC5AC17" w14:textId="77777777" w:rsidR="00576D54" w:rsidRDefault="00576D54">
      <w:r>
        <w:br w:type="page"/>
      </w:r>
    </w:p>
    <w:p w14:paraId="15C03CF0" w14:textId="7B958F0B" w:rsidR="00022CF4" w:rsidRDefault="00576D54" w:rsidP="00022CF4">
      <w:pPr>
        <w:jc w:val="center"/>
        <w:rPr>
          <w:b/>
          <w:bCs/>
          <w:sz w:val="32"/>
          <w:szCs w:val="32"/>
        </w:rPr>
      </w:pPr>
      <w:r w:rsidRPr="000605B3">
        <w:rPr>
          <w:b/>
          <w:bCs/>
          <w:sz w:val="32"/>
          <w:szCs w:val="32"/>
        </w:rPr>
        <w:lastRenderedPageBreak/>
        <w:t>PHỤ LỤC</w:t>
      </w:r>
      <w:r w:rsidR="00022CF4">
        <w:rPr>
          <w:b/>
          <w:bCs/>
          <w:sz w:val="32"/>
          <w:szCs w:val="32"/>
        </w:rPr>
        <w:t xml:space="preserve"> 1</w:t>
      </w:r>
    </w:p>
    <w:p w14:paraId="7CA9AF2F" w14:textId="77777777" w:rsidR="00576D54" w:rsidRPr="00576D54" w:rsidRDefault="00576D54" w:rsidP="00576D54">
      <w:pPr>
        <w:spacing w:line="360" w:lineRule="auto"/>
        <w:ind w:left="432"/>
        <w:jc w:val="center"/>
        <w:rPr>
          <w:b/>
          <w:bCs/>
          <w:sz w:val="32"/>
          <w:szCs w:val="32"/>
        </w:rPr>
      </w:pPr>
      <w:r w:rsidRPr="00576D54">
        <w:rPr>
          <w:b/>
          <w:bCs/>
          <w:sz w:val="32"/>
          <w:szCs w:val="32"/>
        </w:rPr>
        <w:t>HƯỚNG DẪN CÀI ĐẶT VÀ CẤU HÌNH XAMPP</w:t>
      </w:r>
    </w:p>
    <w:p w14:paraId="14B29CEE" w14:textId="77777777" w:rsidR="00576D54" w:rsidRPr="00576D54" w:rsidRDefault="00576D54" w:rsidP="00576D54">
      <w:pPr>
        <w:spacing w:line="360" w:lineRule="auto"/>
        <w:jc w:val="both"/>
        <w:rPr>
          <w:b/>
          <w:bCs/>
        </w:rPr>
      </w:pPr>
      <w:r w:rsidRPr="00576D54">
        <w:rPr>
          <w:b/>
          <w:bCs/>
        </w:rPr>
        <w:t>1. Giới thiệu XAMPP</w:t>
      </w:r>
    </w:p>
    <w:p w14:paraId="233B1DDF" w14:textId="7E69DA3C" w:rsidR="00576D54" w:rsidRPr="00576D54" w:rsidRDefault="00576D54" w:rsidP="00576D54">
      <w:pPr>
        <w:spacing w:line="360" w:lineRule="auto"/>
        <w:jc w:val="both"/>
      </w:pPr>
      <w:r w:rsidRPr="00576D54">
        <w:t xml:space="preserve">XAMPP là một bộ công cụ tích hợp môi trường máy chủ web cục bộ (local server), bao gồm Apache, MySQL, PHP và phpMyAdmin, được sử dụng phổ biến trong quá trình phát triển và kiểm thử các ứng dụng web. Trong đề tài này, XAMPP được sử dụng để triển khai và chạy thử phần backend của hệ thống website bán hàng điện lạnh trên </w:t>
      </w:r>
      <w:r w:rsidR="004940B6">
        <w:br/>
      </w:r>
      <w:r w:rsidRPr="00576D54">
        <w:t>máy tính cá nhân.</w:t>
      </w:r>
    </w:p>
    <w:p w14:paraId="2DF5AB76" w14:textId="77777777" w:rsidR="00576D54" w:rsidRPr="00576D54" w:rsidRDefault="00576D54" w:rsidP="00576D54">
      <w:pPr>
        <w:spacing w:line="360" w:lineRule="auto"/>
        <w:jc w:val="both"/>
        <w:rPr>
          <w:b/>
          <w:bCs/>
        </w:rPr>
      </w:pPr>
      <w:r w:rsidRPr="00576D54">
        <w:rPr>
          <w:b/>
          <w:bCs/>
        </w:rPr>
        <w:t>2. Các bước cài đặt XAMPP</w:t>
      </w:r>
    </w:p>
    <w:p w14:paraId="44BF913A" w14:textId="77777777" w:rsidR="00576D54" w:rsidRPr="00576D54" w:rsidRDefault="00576D54" w:rsidP="00576D54">
      <w:pPr>
        <w:spacing w:line="360" w:lineRule="auto"/>
        <w:jc w:val="both"/>
      </w:pPr>
      <w:r w:rsidRPr="00576D54">
        <w:t>Bước 1: Tải XAMPP</w:t>
      </w:r>
    </w:p>
    <w:p w14:paraId="0433433A" w14:textId="77777777" w:rsidR="00576D54" w:rsidRPr="00576D54" w:rsidRDefault="00576D54" w:rsidP="00576D54">
      <w:pPr>
        <w:spacing w:line="360" w:lineRule="auto"/>
        <w:jc w:val="both"/>
      </w:pPr>
      <w:r w:rsidRPr="00576D54">
        <w:t xml:space="preserve">Truy cập trang chủ của XAMPP tại địa chỉ: </w:t>
      </w:r>
      <w:hyperlink r:id="rId65" w:history="1">
        <w:r w:rsidRPr="00576D54">
          <w:rPr>
            <w:rStyle w:val="Hyperlink"/>
          </w:rPr>
          <w:t>https://www.apachefriends.org</w:t>
        </w:r>
      </w:hyperlink>
    </w:p>
    <w:p w14:paraId="3DA6C3CA" w14:textId="77777777" w:rsidR="00576D54" w:rsidRPr="00576D54" w:rsidRDefault="00576D54" w:rsidP="00576D54">
      <w:pPr>
        <w:spacing w:line="360" w:lineRule="auto"/>
        <w:jc w:val="both"/>
      </w:pPr>
      <w:r w:rsidRPr="00576D54">
        <w:t>Tải phiên bản XAMPP phù hợp với hệ điều hành (Windows) và phiên bản PHP tương thích với framework Laravel đang sử dụng.</w:t>
      </w:r>
    </w:p>
    <w:p w14:paraId="41B1ED4E" w14:textId="77777777" w:rsidR="00576D54" w:rsidRPr="00576D54" w:rsidRDefault="00576D54" w:rsidP="00576D54">
      <w:pPr>
        <w:spacing w:line="360" w:lineRule="auto"/>
        <w:jc w:val="both"/>
      </w:pPr>
      <w:r w:rsidRPr="00576D54">
        <w:t>Bước 2: Cài đặt XAMPP</w:t>
      </w:r>
    </w:p>
    <w:p w14:paraId="61E9A9C4" w14:textId="77777777" w:rsidR="00576D54" w:rsidRPr="00576D54" w:rsidRDefault="00576D54" w:rsidP="004940B6">
      <w:pPr>
        <w:numPr>
          <w:ilvl w:val="0"/>
          <w:numId w:val="50"/>
        </w:numPr>
        <w:tabs>
          <w:tab w:val="clear" w:pos="720"/>
          <w:tab w:val="num" w:pos="426"/>
        </w:tabs>
        <w:spacing w:line="360" w:lineRule="auto"/>
        <w:ind w:left="567" w:hanging="425"/>
        <w:jc w:val="both"/>
      </w:pPr>
      <w:r w:rsidRPr="00576D54">
        <w:t>Chạy file cài đặt XAMPP vừa tải về.</w:t>
      </w:r>
    </w:p>
    <w:p w14:paraId="5C22BBA3" w14:textId="77777777" w:rsidR="00576D54" w:rsidRPr="00576D54" w:rsidRDefault="00576D54" w:rsidP="004940B6">
      <w:pPr>
        <w:numPr>
          <w:ilvl w:val="0"/>
          <w:numId w:val="50"/>
        </w:numPr>
        <w:tabs>
          <w:tab w:val="clear" w:pos="720"/>
          <w:tab w:val="num" w:pos="426"/>
        </w:tabs>
        <w:spacing w:line="360" w:lineRule="auto"/>
        <w:ind w:left="567" w:hanging="425"/>
        <w:jc w:val="both"/>
      </w:pPr>
      <w:r w:rsidRPr="00576D54">
        <w:t>Trong quá trình cài đặt, chọn các thành phần cần thiết bao gồm:</w:t>
      </w:r>
    </w:p>
    <w:p w14:paraId="3B854A96" w14:textId="77777777" w:rsidR="00576D54" w:rsidRPr="00576D54" w:rsidRDefault="00576D54" w:rsidP="004940B6">
      <w:pPr>
        <w:numPr>
          <w:ilvl w:val="1"/>
          <w:numId w:val="50"/>
        </w:numPr>
        <w:tabs>
          <w:tab w:val="num" w:pos="426"/>
        </w:tabs>
        <w:spacing w:line="360" w:lineRule="auto"/>
        <w:ind w:left="567" w:hanging="425"/>
        <w:jc w:val="both"/>
      </w:pPr>
      <w:r w:rsidRPr="00576D54">
        <w:t>Apache</w:t>
      </w:r>
    </w:p>
    <w:p w14:paraId="038B2554" w14:textId="77777777" w:rsidR="00576D54" w:rsidRPr="00576D54" w:rsidRDefault="00576D54" w:rsidP="004940B6">
      <w:pPr>
        <w:numPr>
          <w:ilvl w:val="1"/>
          <w:numId w:val="50"/>
        </w:numPr>
        <w:tabs>
          <w:tab w:val="num" w:pos="426"/>
        </w:tabs>
        <w:spacing w:line="360" w:lineRule="auto"/>
        <w:ind w:left="567" w:hanging="425"/>
        <w:jc w:val="both"/>
      </w:pPr>
      <w:r w:rsidRPr="00576D54">
        <w:t>MySQL</w:t>
      </w:r>
    </w:p>
    <w:p w14:paraId="0C23A9E9" w14:textId="77777777" w:rsidR="00576D54" w:rsidRPr="00576D54" w:rsidRDefault="00576D54" w:rsidP="004940B6">
      <w:pPr>
        <w:numPr>
          <w:ilvl w:val="1"/>
          <w:numId w:val="50"/>
        </w:numPr>
        <w:tabs>
          <w:tab w:val="num" w:pos="426"/>
        </w:tabs>
        <w:spacing w:line="360" w:lineRule="auto"/>
        <w:ind w:left="567" w:hanging="425"/>
        <w:jc w:val="both"/>
      </w:pPr>
      <w:r w:rsidRPr="00576D54">
        <w:t>PHP</w:t>
      </w:r>
    </w:p>
    <w:p w14:paraId="4F3A116E" w14:textId="77777777" w:rsidR="00576D54" w:rsidRPr="00576D54" w:rsidRDefault="00576D54" w:rsidP="004940B6">
      <w:pPr>
        <w:numPr>
          <w:ilvl w:val="1"/>
          <w:numId w:val="50"/>
        </w:numPr>
        <w:tabs>
          <w:tab w:val="num" w:pos="426"/>
        </w:tabs>
        <w:spacing w:line="360" w:lineRule="auto"/>
        <w:ind w:left="567" w:hanging="425"/>
        <w:jc w:val="both"/>
      </w:pPr>
      <w:r w:rsidRPr="00576D54">
        <w:t>phpMyAdmin</w:t>
      </w:r>
    </w:p>
    <w:p w14:paraId="01BB953D" w14:textId="77777777" w:rsidR="00576D54" w:rsidRPr="00576D54" w:rsidRDefault="00576D54" w:rsidP="004940B6">
      <w:pPr>
        <w:numPr>
          <w:ilvl w:val="0"/>
          <w:numId w:val="50"/>
        </w:numPr>
        <w:tabs>
          <w:tab w:val="clear" w:pos="720"/>
          <w:tab w:val="num" w:pos="426"/>
        </w:tabs>
        <w:spacing w:line="360" w:lineRule="auto"/>
        <w:ind w:left="567" w:hanging="425"/>
        <w:jc w:val="both"/>
      </w:pPr>
      <w:r w:rsidRPr="00576D54">
        <w:t>Giữ nguyên đường dẫn cài đặt mặc định (thường là C:\xampp) để tránh lỗi cấu hình.</w:t>
      </w:r>
    </w:p>
    <w:p w14:paraId="1458E455" w14:textId="77777777" w:rsidR="00576D54" w:rsidRPr="00576D54" w:rsidRDefault="00576D54" w:rsidP="004940B6">
      <w:pPr>
        <w:numPr>
          <w:ilvl w:val="0"/>
          <w:numId w:val="50"/>
        </w:numPr>
        <w:tabs>
          <w:tab w:val="clear" w:pos="720"/>
          <w:tab w:val="num" w:pos="426"/>
        </w:tabs>
        <w:spacing w:line="360" w:lineRule="auto"/>
        <w:ind w:left="567" w:hanging="425"/>
        <w:jc w:val="both"/>
      </w:pPr>
      <w:r w:rsidRPr="00576D54">
        <w:t>Hoàn tất quá trình cài đặt theo hướng dẫn của trình cài đặt.</w:t>
      </w:r>
    </w:p>
    <w:p w14:paraId="313C59F0" w14:textId="77777777" w:rsidR="00576D54" w:rsidRPr="00576D54" w:rsidRDefault="00576D54" w:rsidP="004940B6">
      <w:pPr>
        <w:tabs>
          <w:tab w:val="num" w:pos="426"/>
        </w:tabs>
        <w:spacing w:line="360" w:lineRule="auto"/>
        <w:ind w:hanging="425"/>
        <w:jc w:val="both"/>
      </w:pPr>
      <w:r w:rsidRPr="00576D54">
        <w:t>Bước 3: Khởi động XAMPP Control Panel</w:t>
      </w:r>
    </w:p>
    <w:p w14:paraId="73531A7C" w14:textId="77777777" w:rsidR="00576D54" w:rsidRPr="00576D54" w:rsidRDefault="00576D54" w:rsidP="004940B6">
      <w:pPr>
        <w:numPr>
          <w:ilvl w:val="0"/>
          <w:numId w:val="51"/>
        </w:numPr>
        <w:tabs>
          <w:tab w:val="clear" w:pos="720"/>
          <w:tab w:val="num" w:pos="360"/>
          <w:tab w:val="num" w:pos="426"/>
        </w:tabs>
        <w:spacing w:line="360" w:lineRule="auto"/>
        <w:ind w:left="567" w:hanging="425"/>
        <w:jc w:val="both"/>
      </w:pPr>
      <w:r w:rsidRPr="00576D54">
        <w:t>Mở XAMPP Control Panel sau khi cài đặt.</w:t>
      </w:r>
    </w:p>
    <w:p w14:paraId="562C0021" w14:textId="77777777" w:rsidR="00576D54" w:rsidRPr="00576D54" w:rsidRDefault="00576D54" w:rsidP="004940B6">
      <w:pPr>
        <w:numPr>
          <w:ilvl w:val="0"/>
          <w:numId w:val="51"/>
        </w:numPr>
        <w:tabs>
          <w:tab w:val="clear" w:pos="720"/>
          <w:tab w:val="num" w:pos="360"/>
          <w:tab w:val="num" w:pos="426"/>
        </w:tabs>
        <w:spacing w:line="360" w:lineRule="auto"/>
        <w:ind w:left="567" w:hanging="425"/>
        <w:jc w:val="both"/>
      </w:pPr>
      <w:r w:rsidRPr="00576D54">
        <w:t>Nhấn Start cho hai dịch vụ:</w:t>
      </w:r>
    </w:p>
    <w:p w14:paraId="710DE035" w14:textId="77777777" w:rsidR="00576D54" w:rsidRPr="00576D54" w:rsidRDefault="00576D54" w:rsidP="004940B6">
      <w:pPr>
        <w:numPr>
          <w:ilvl w:val="1"/>
          <w:numId w:val="51"/>
        </w:numPr>
        <w:tabs>
          <w:tab w:val="num" w:pos="360"/>
          <w:tab w:val="num" w:pos="426"/>
        </w:tabs>
        <w:spacing w:line="360" w:lineRule="auto"/>
        <w:ind w:left="567" w:hanging="425"/>
        <w:jc w:val="both"/>
      </w:pPr>
      <w:r w:rsidRPr="00576D54">
        <w:t>Apache</w:t>
      </w:r>
    </w:p>
    <w:p w14:paraId="3C5F3283" w14:textId="77777777" w:rsidR="00576D54" w:rsidRPr="00576D54" w:rsidRDefault="00576D54" w:rsidP="004940B6">
      <w:pPr>
        <w:numPr>
          <w:ilvl w:val="1"/>
          <w:numId w:val="51"/>
        </w:numPr>
        <w:tabs>
          <w:tab w:val="num" w:pos="360"/>
          <w:tab w:val="num" w:pos="426"/>
        </w:tabs>
        <w:spacing w:line="360" w:lineRule="auto"/>
        <w:ind w:left="567" w:hanging="425"/>
        <w:jc w:val="both"/>
      </w:pPr>
      <w:r w:rsidRPr="00576D54">
        <w:t>MySQL</w:t>
      </w:r>
    </w:p>
    <w:p w14:paraId="2B219CBD" w14:textId="77777777" w:rsidR="00576D54" w:rsidRPr="00576D54" w:rsidRDefault="00576D54" w:rsidP="004940B6">
      <w:pPr>
        <w:numPr>
          <w:ilvl w:val="0"/>
          <w:numId w:val="51"/>
        </w:numPr>
        <w:tabs>
          <w:tab w:val="clear" w:pos="720"/>
          <w:tab w:val="num" w:pos="360"/>
          <w:tab w:val="num" w:pos="426"/>
        </w:tabs>
        <w:spacing w:line="360" w:lineRule="auto"/>
        <w:ind w:left="567" w:hanging="425"/>
        <w:jc w:val="both"/>
      </w:pPr>
      <w:r w:rsidRPr="00576D54">
        <w:t>Khi hai dịch vụ hoạt động bình thường, trạng thái sẽ hiển thị màu xanh.</w:t>
      </w:r>
    </w:p>
    <w:p w14:paraId="4386CDA2" w14:textId="77777777" w:rsidR="00576D54" w:rsidRPr="00576D54" w:rsidRDefault="00576D54" w:rsidP="00576D54">
      <w:pPr>
        <w:spacing w:line="360" w:lineRule="auto"/>
        <w:jc w:val="both"/>
        <w:rPr>
          <w:b/>
          <w:bCs/>
        </w:rPr>
      </w:pPr>
      <w:r w:rsidRPr="00576D54">
        <w:rPr>
          <w:b/>
          <w:bCs/>
        </w:rPr>
        <w:t>3. Kiểm tra hoạt động của XAMPP</w:t>
      </w:r>
    </w:p>
    <w:p w14:paraId="258BAAED" w14:textId="77777777" w:rsidR="00576D54" w:rsidRPr="00576D54" w:rsidRDefault="00576D54" w:rsidP="004940B6">
      <w:pPr>
        <w:numPr>
          <w:ilvl w:val="0"/>
          <w:numId w:val="52"/>
        </w:numPr>
        <w:tabs>
          <w:tab w:val="clear" w:pos="720"/>
          <w:tab w:val="num" w:pos="426"/>
        </w:tabs>
        <w:spacing w:line="360" w:lineRule="auto"/>
        <w:ind w:left="567" w:hanging="425"/>
        <w:jc w:val="both"/>
      </w:pPr>
      <w:r w:rsidRPr="00576D54">
        <w:t>Mở trình duyệt web và truy cập địa chỉ:</w:t>
      </w:r>
      <w:r>
        <w:t xml:space="preserve"> </w:t>
      </w:r>
      <w:r w:rsidRPr="00576D54">
        <w:t>http://localhost</w:t>
      </w:r>
    </w:p>
    <w:p w14:paraId="7A290F39" w14:textId="77777777" w:rsidR="00576D54" w:rsidRPr="00576D54" w:rsidRDefault="00576D54" w:rsidP="004940B6">
      <w:pPr>
        <w:numPr>
          <w:ilvl w:val="0"/>
          <w:numId w:val="52"/>
        </w:numPr>
        <w:tabs>
          <w:tab w:val="clear" w:pos="720"/>
          <w:tab w:val="num" w:pos="426"/>
        </w:tabs>
        <w:spacing w:line="360" w:lineRule="auto"/>
        <w:ind w:left="567" w:hanging="425"/>
        <w:jc w:val="both"/>
      </w:pPr>
      <w:r w:rsidRPr="00576D54">
        <w:t>Nếu giao diện trang chủ XAMPP hiển thị thành công, quá trình cài đặt Apache đã hoàn tất.</w:t>
      </w:r>
    </w:p>
    <w:p w14:paraId="143A08B4" w14:textId="77777777" w:rsidR="00576D54" w:rsidRPr="00576D54" w:rsidRDefault="00576D54" w:rsidP="004940B6">
      <w:pPr>
        <w:numPr>
          <w:ilvl w:val="0"/>
          <w:numId w:val="52"/>
        </w:numPr>
        <w:tabs>
          <w:tab w:val="clear" w:pos="720"/>
          <w:tab w:val="num" w:pos="426"/>
        </w:tabs>
        <w:spacing w:line="360" w:lineRule="auto"/>
        <w:ind w:left="567" w:hanging="425"/>
        <w:jc w:val="both"/>
      </w:pPr>
      <w:r w:rsidRPr="00576D54">
        <w:lastRenderedPageBreak/>
        <w:t>Truy cập http://localhost/phpmyadmin để kiểm tra và quản lý cơ sở dữ liệu MySQL.</w:t>
      </w:r>
    </w:p>
    <w:p w14:paraId="116C92C6" w14:textId="77777777" w:rsidR="00576D54" w:rsidRPr="00576D54" w:rsidRDefault="00576D54" w:rsidP="004940B6">
      <w:pPr>
        <w:tabs>
          <w:tab w:val="num" w:pos="426"/>
        </w:tabs>
        <w:spacing w:line="360" w:lineRule="auto"/>
        <w:ind w:left="567" w:hanging="425"/>
        <w:jc w:val="both"/>
        <w:rPr>
          <w:b/>
          <w:bCs/>
        </w:rPr>
      </w:pPr>
      <w:r w:rsidRPr="00576D54">
        <w:rPr>
          <w:b/>
          <w:bCs/>
        </w:rPr>
        <w:t>4. Tạo cơ sở dữ liệu cho hệ thống</w:t>
      </w:r>
    </w:p>
    <w:p w14:paraId="0D475DF2" w14:textId="77777777" w:rsidR="00576D54" w:rsidRPr="00576D54" w:rsidRDefault="00576D54" w:rsidP="004940B6">
      <w:pPr>
        <w:numPr>
          <w:ilvl w:val="0"/>
          <w:numId w:val="53"/>
        </w:numPr>
        <w:tabs>
          <w:tab w:val="clear" w:pos="720"/>
          <w:tab w:val="num" w:pos="426"/>
        </w:tabs>
        <w:spacing w:line="360" w:lineRule="auto"/>
        <w:ind w:left="567" w:hanging="425"/>
        <w:jc w:val="both"/>
      </w:pPr>
      <w:r w:rsidRPr="00576D54">
        <w:t>Truy cập phpMyAdmin.</w:t>
      </w:r>
    </w:p>
    <w:p w14:paraId="05EBC03E" w14:textId="77777777" w:rsidR="00576D54" w:rsidRPr="00576D54" w:rsidRDefault="00576D54" w:rsidP="004940B6">
      <w:pPr>
        <w:numPr>
          <w:ilvl w:val="0"/>
          <w:numId w:val="53"/>
        </w:numPr>
        <w:tabs>
          <w:tab w:val="clear" w:pos="720"/>
          <w:tab w:val="num" w:pos="426"/>
        </w:tabs>
        <w:spacing w:line="360" w:lineRule="auto"/>
        <w:ind w:left="567" w:hanging="425"/>
        <w:jc w:val="both"/>
      </w:pPr>
      <w:r w:rsidRPr="00576D54">
        <w:t>Chọn New để tạo cơ sở dữ liệu mới.</w:t>
      </w:r>
    </w:p>
    <w:p w14:paraId="403ACE42" w14:textId="77777777" w:rsidR="00576D54" w:rsidRPr="00576D54" w:rsidRDefault="00576D54" w:rsidP="004940B6">
      <w:pPr>
        <w:numPr>
          <w:ilvl w:val="0"/>
          <w:numId w:val="53"/>
        </w:numPr>
        <w:tabs>
          <w:tab w:val="clear" w:pos="720"/>
          <w:tab w:val="num" w:pos="426"/>
        </w:tabs>
        <w:spacing w:line="360" w:lineRule="auto"/>
        <w:ind w:left="567" w:hanging="425"/>
        <w:jc w:val="both"/>
      </w:pPr>
      <w:r w:rsidRPr="00576D54">
        <w:t>Nhập tên cơ sở dữ liệu (ví dụ: dienlanh_db).</w:t>
      </w:r>
    </w:p>
    <w:p w14:paraId="2B079B9C" w14:textId="77777777" w:rsidR="00576D54" w:rsidRPr="00576D54" w:rsidRDefault="00576D54" w:rsidP="004940B6">
      <w:pPr>
        <w:numPr>
          <w:ilvl w:val="0"/>
          <w:numId w:val="53"/>
        </w:numPr>
        <w:tabs>
          <w:tab w:val="clear" w:pos="720"/>
          <w:tab w:val="num" w:pos="426"/>
        </w:tabs>
        <w:spacing w:line="360" w:lineRule="auto"/>
        <w:ind w:left="567" w:hanging="425"/>
        <w:jc w:val="both"/>
      </w:pPr>
      <w:r w:rsidRPr="00576D54">
        <w:t>Chọn bảng mã ký tự utf8mb4_unicode_ci để hỗ trợ tiếng Việt.</w:t>
      </w:r>
    </w:p>
    <w:p w14:paraId="5DE97D25" w14:textId="77777777" w:rsidR="00576D54" w:rsidRPr="00576D54" w:rsidRDefault="00576D54" w:rsidP="004940B6">
      <w:pPr>
        <w:numPr>
          <w:ilvl w:val="0"/>
          <w:numId w:val="53"/>
        </w:numPr>
        <w:tabs>
          <w:tab w:val="clear" w:pos="720"/>
          <w:tab w:val="num" w:pos="426"/>
        </w:tabs>
        <w:spacing w:line="360" w:lineRule="auto"/>
        <w:ind w:left="567" w:hanging="425"/>
        <w:jc w:val="both"/>
      </w:pPr>
      <w:r w:rsidRPr="00576D54">
        <w:t>Nhấn Create để hoàn tất.</w:t>
      </w:r>
    </w:p>
    <w:p w14:paraId="6172ED99" w14:textId="77777777" w:rsidR="00576D54" w:rsidRPr="00A4474F" w:rsidRDefault="00576D54" w:rsidP="00576D54">
      <w:pPr>
        <w:spacing w:line="360" w:lineRule="auto"/>
        <w:jc w:val="both"/>
        <w:rPr>
          <w:b/>
          <w:bCs/>
          <w:lang w:val="fr-FR"/>
        </w:rPr>
      </w:pPr>
      <w:r w:rsidRPr="00A4474F">
        <w:rPr>
          <w:b/>
          <w:bCs/>
          <w:lang w:val="fr-FR"/>
        </w:rPr>
        <w:t>5. Cấu hình kết nối với Laravel</w:t>
      </w:r>
    </w:p>
    <w:p w14:paraId="1111FBC6" w14:textId="68A55E19" w:rsidR="00576D54" w:rsidRPr="00A4474F" w:rsidRDefault="00576D54" w:rsidP="00576D54">
      <w:pPr>
        <w:spacing w:line="360" w:lineRule="auto"/>
        <w:jc w:val="both"/>
        <w:rPr>
          <w:lang w:val="fr-FR"/>
        </w:rPr>
      </w:pPr>
      <w:r w:rsidRPr="00A4474F">
        <w:rPr>
          <w:lang w:val="fr-FR"/>
        </w:rPr>
        <w:t xml:space="preserve">Trong file cấu hình môi trường .env của Laravel, thiết lập các thông số kết nối cơ sở </w:t>
      </w:r>
      <w:r w:rsidR="004940B6">
        <w:rPr>
          <w:lang w:val="fr-FR"/>
        </w:rPr>
        <w:br/>
      </w:r>
      <w:r w:rsidRPr="00A4474F">
        <w:rPr>
          <w:lang w:val="fr-FR"/>
        </w:rPr>
        <w:t>dữ liệu như sau:</w:t>
      </w:r>
    </w:p>
    <w:tbl>
      <w:tblPr>
        <w:tblStyle w:val="TableGrid"/>
        <w:tblW w:w="0" w:type="auto"/>
        <w:tblLook w:val="04A0" w:firstRow="1" w:lastRow="0" w:firstColumn="1" w:lastColumn="0" w:noHBand="0" w:noVBand="1"/>
      </w:tblPr>
      <w:tblGrid>
        <w:gridCol w:w="9062"/>
      </w:tblGrid>
      <w:tr w:rsidR="00576D54" w14:paraId="594425EF" w14:textId="77777777" w:rsidTr="00022CF4">
        <w:tc>
          <w:tcPr>
            <w:tcW w:w="9062" w:type="dxa"/>
          </w:tcPr>
          <w:p w14:paraId="79F491B3" w14:textId="77777777" w:rsidR="00576D54" w:rsidRPr="00576D54" w:rsidRDefault="00576D54" w:rsidP="00022CF4">
            <w:pPr>
              <w:spacing w:line="360" w:lineRule="auto"/>
              <w:jc w:val="both"/>
            </w:pPr>
            <w:r w:rsidRPr="00576D54">
              <w:t>DB_CONNECTION=mysql</w:t>
            </w:r>
          </w:p>
          <w:p w14:paraId="368677C3" w14:textId="77777777" w:rsidR="00576D54" w:rsidRPr="00576D54" w:rsidRDefault="00576D54" w:rsidP="00022CF4">
            <w:pPr>
              <w:spacing w:line="360" w:lineRule="auto"/>
              <w:jc w:val="both"/>
            </w:pPr>
            <w:r w:rsidRPr="00576D54">
              <w:t>DB_HOST=127.0.0.1</w:t>
            </w:r>
          </w:p>
          <w:p w14:paraId="5FAD57DE" w14:textId="77777777" w:rsidR="00576D54" w:rsidRPr="00A4474F" w:rsidRDefault="00576D54" w:rsidP="00022CF4">
            <w:pPr>
              <w:spacing w:line="360" w:lineRule="auto"/>
              <w:jc w:val="both"/>
              <w:rPr>
                <w:lang w:val="fr-FR"/>
              </w:rPr>
            </w:pPr>
            <w:r w:rsidRPr="00A4474F">
              <w:rPr>
                <w:lang w:val="fr-FR"/>
              </w:rPr>
              <w:t>DB_PORT=3306</w:t>
            </w:r>
          </w:p>
          <w:p w14:paraId="1810CC4C" w14:textId="77777777" w:rsidR="00576D54" w:rsidRPr="00A4474F" w:rsidRDefault="00576D54" w:rsidP="00022CF4">
            <w:pPr>
              <w:spacing w:line="360" w:lineRule="auto"/>
              <w:jc w:val="both"/>
              <w:rPr>
                <w:lang w:val="fr-FR"/>
              </w:rPr>
            </w:pPr>
            <w:r w:rsidRPr="00A4474F">
              <w:rPr>
                <w:lang w:val="fr-FR"/>
              </w:rPr>
              <w:t>DB_DATABASE=dienlanh_db</w:t>
            </w:r>
          </w:p>
          <w:p w14:paraId="577A419F" w14:textId="77777777" w:rsidR="00576D54" w:rsidRPr="00576D54" w:rsidRDefault="00576D54" w:rsidP="00022CF4">
            <w:pPr>
              <w:spacing w:line="360" w:lineRule="auto"/>
              <w:jc w:val="both"/>
            </w:pPr>
            <w:r w:rsidRPr="00576D54">
              <w:t>DB_USERNAME=root</w:t>
            </w:r>
          </w:p>
          <w:p w14:paraId="08344B94" w14:textId="77777777" w:rsidR="00576D54" w:rsidRDefault="00576D54" w:rsidP="00022CF4">
            <w:pPr>
              <w:spacing w:line="360" w:lineRule="auto"/>
              <w:jc w:val="both"/>
            </w:pPr>
            <w:r w:rsidRPr="00576D54">
              <w:t>DB_PASSWORD=</w:t>
            </w:r>
          </w:p>
        </w:tc>
      </w:tr>
    </w:tbl>
    <w:p w14:paraId="3949133F" w14:textId="541FE0E4" w:rsidR="00576D54" w:rsidRPr="004940B6" w:rsidRDefault="00576D54" w:rsidP="00576D54">
      <w:pPr>
        <w:spacing w:line="360" w:lineRule="auto"/>
        <w:jc w:val="both"/>
        <w:rPr>
          <w:lang w:val="vi-VN"/>
        </w:rPr>
      </w:pPr>
      <w:r w:rsidRPr="00576D54">
        <w:t>Sau khi cấu hình, thực hiện lệnh migrate để tạo các bảng dữ liệu:</w:t>
      </w:r>
      <w:r w:rsidR="004940B6">
        <w:rPr>
          <w:lang w:val="vi-VN"/>
        </w:rPr>
        <w:t xml:space="preserve"> </w:t>
      </w:r>
      <w:r w:rsidRPr="00576D54">
        <w:t xml:space="preserve">php artisan </w:t>
      </w:r>
      <w:r w:rsidR="004940B6">
        <w:t>migrate</w:t>
      </w:r>
      <w:r w:rsidR="004940B6">
        <w:rPr>
          <w:lang w:val="vi-VN"/>
        </w:rPr>
        <w:t>.</w:t>
      </w:r>
    </w:p>
    <w:p w14:paraId="43741C39" w14:textId="77777777" w:rsidR="00576D54" w:rsidRPr="006B004B" w:rsidRDefault="00576D54" w:rsidP="00576D54">
      <w:pPr>
        <w:spacing w:line="360" w:lineRule="auto"/>
        <w:jc w:val="both"/>
        <w:rPr>
          <w:b/>
          <w:bCs/>
          <w:lang w:val="vi-VN"/>
        </w:rPr>
      </w:pPr>
      <w:r w:rsidRPr="006B004B">
        <w:rPr>
          <w:b/>
          <w:bCs/>
          <w:lang w:val="vi-VN"/>
        </w:rPr>
        <w:t>6. Ý nghĩa của việc sử dụng XAMPP</w:t>
      </w:r>
    </w:p>
    <w:p w14:paraId="586B835C" w14:textId="77777777" w:rsidR="00576D54" w:rsidRPr="006B004B" w:rsidRDefault="00576D54" w:rsidP="00576D54">
      <w:pPr>
        <w:spacing w:line="360" w:lineRule="auto"/>
        <w:jc w:val="both"/>
        <w:rPr>
          <w:lang w:val="vi-VN"/>
        </w:rPr>
      </w:pPr>
      <w:r w:rsidRPr="006B004B">
        <w:rPr>
          <w:lang w:val="vi-VN"/>
        </w:rPr>
        <w:t>Việc sử dụng XAMPP giúp nhóm:</w:t>
      </w:r>
    </w:p>
    <w:p w14:paraId="2F9B334B" w14:textId="77777777" w:rsidR="00576D54" w:rsidRPr="006B004B" w:rsidRDefault="00576D54" w:rsidP="002C2A7E">
      <w:pPr>
        <w:numPr>
          <w:ilvl w:val="0"/>
          <w:numId w:val="54"/>
        </w:numPr>
        <w:spacing w:line="360" w:lineRule="auto"/>
        <w:jc w:val="both"/>
        <w:rPr>
          <w:lang w:val="vi-VN"/>
        </w:rPr>
      </w:pPr>
      <w:r w:rsidRPr="006B004B">
        <w:rPr>
          <w:lang w:val="vi-VN"/>
        </w:rPr>
        <w:t>Triển khai và kiểm thử hệ thống trong môi trường cục bộ một cách thuận tiện.</w:t>
      </w:r>
    </w:p>
    <w:p w14:paraId="700B9A09" w14:textId="77777777" w:rsidR="00576D54" w:rsidRPr="006B004B" w:rsidRDefault="00576D54" w:rsidP="002C2A7E">
      <w:pPr>
        <w:numPr>
          <w:ilvl w:val="0"/>
          <w:numId w:val="54"/>
        </w:numPr>
        <w:spacing w:line="360" w:lineRule="auto"/>
        <w:jc w:val="both"/>
        <w:rPr>
          <w:lang w:val="vi-VN"/>
        </w:rPr>
      </w:pPr>
      <w:r w:rsidRPr="006B004B">
        <w:rPr>
          <w:lang w:val="vi-VN"/>
        </w:rPr>
        <w:t>Dễ dàng quản lý cơ sở dữ liệu và cấu hình máy chủ web.</w:t>
      </w:r>
    </w:p>
    <w:p w14:paraId="08214AA7" w14:textId="77777777" w:rsidR="00576D54" w:rsidRPr="006B004B" w:rsidRDefault="00576D54" w:rsidP="002C2A7E">
      <w:pPr>
        <w:numPr>
          <w:ilvl w:val="0"/>
          <w:numId w:val="54"/>
        </w:numPr>
        <w:spacing w:line="360" w:lineRule="auto"/>
        <w:jc w:val="both"/>
        <w:rPr>
          <w:lang w:val="vi-VN"/>
        </w:rPr>
      </w:pPr>
      <w:r w:rsidRPr="006B004B">
        <w:rPr>
          <w:lang w:val="vi-VN"/>
        </w:rPr>
        <w:t>Giảm chi phí triển khai trong giai đoạn phát triển và học tập.</w:t>
      </w:r>
    </w:p>
    <w:p w14:paraId="0039940E" w14:textId="77777777" w:rsidR="00576D54" w:rsidRPr="006B004B" w:rsidRDefault="00576D54" w:rsidP="00576D54">
      <w:pPr>
        <w:spacing w:line="360" w:lineRule="auto"/>
        <w:jc w:val="both"/>
        <w:rPr>
          <w:lang w:val="vi-VN"/>
        </w:rPr>
      </w:pPr>
      <w:r w:rsidRPr="006B004B">
        <w:rPr>
          <w:lang w:val="vi-VN"/>
        </w:rPr>
        <w:t>XAMPP là công cụ phù hợp cho việc phát triển và thử nghiệm các ứng dụng web trước khi triển khai lên môi trường máy chủ thực tế.</w:t>
      </w:r>
    </w:p>
    <w:p w14:paraId="14ED8A69" w14:textId="7B5F3D75" w:rsidR="0064552D" w:rsidRPr="006B004B" w:rsidRDefault="0064552D" w:rsidP="001C4F2B">
      <w:pPr>
        <w:tabs>
          <w:tab w:val="left" w:pos="851"/>
        </w:tabs>
        <w:spacing w:line="360" w:lineRule="auto"/>
        <w:ind w:firstLine="567"/>
        <w:jc w:val="both"/>
        <w:rPr>
          <w:lang w:val="vi-VN"/>
        </w:rPr>
      </w:pPr>
      <w:r w:rsidRPr="006B004B">
        <w:rPr>
          <w:lang w:val="vi-VN"/>
        </w:rPr>
        <w:br w:type="page"/>
      </w:r>
    </w:p>
    <w:p w14:paraId="77E3930A" w14:textId="77777777" w:rsidR="0064552D" w:rsidRPr="006B004B" w:rsidRDefault="0064552D" w:rsidP="00217030">
      <w:pPr>
        <w:pStyle w:val="Heading1"/>
        <w:numPr>
          <w:ilvl w:val="0"/>
          <w:numId w:val="0"/>
        </w:numPr>
        <w:spacing w:line="360" w:lineRule="auto"/>
        <w:ind w:left="432"/>
        <w:rPr>
          <w:b/>
          <w:lang w:val="vi-VN"/>
        </w:rPr>
      </w:pPr>
      <w:bookmarkStart w:id="305" w:name="_Toc208052942"/>
      <w:bookmarkStart w:id="306" w:name="_Toc218731145"/>
      <w:bookmarkStart w:id="307" w:name="_Toc218749261"/>
      <w:r w:rsidRPr="006B004B">
        <w:rPr>
          <w:b/>
          <w:lang w:val="vi-VN"/>
        </w:rPr>
        <w:lastRenderedPageBreak/>
        <w:t>TÀI LIỆU THAM KHẢO</w:t>
      </w:r>
      <w:bookmarkEnd w:id="305"/>
      <w:bookmarkEnd w:id="306"/>
      <w:bookmarkEnd w:id="307"/>
    </w:p>
    <w:p w14:paraId="73E09873" w14:textId="01C68546" w:rsidR="00E97276" w:rsidRPr="006B004B" w:rsidRDefault="00E97276" w:rsidP="00E97276">
      <w:pPr>
        <w:rPr>
          <w:lang w:val="vi-VN"/>
        </w:rPr>
      </w:pPr>
      <w:r w:rsidRPr="006B004B">
        <w:rPr>
          <w:lang w:val="vi-VN"/>
        </w:rPr>
        <w:t xml:space="preserve">[1]  TakiDev, “React là gì?”, </w:t>
      </w:r>
      <w:hyperlink r:id="rId66" w:history="1">
        <w:r w:rsidRPr="006B004B">
          <w:rPr>
            <w:rStyle w:val="Hyperlink"/>
            <w:lang w:val="vi-VN"/>
          </w:rPr>
          <w:t>https://takidev.com/react-la-gi-tong-quan-day-du-cho-lap-trinh-vien-2025/</w:t>
        </w:r>
      </w:hyperlink>
      <w:r w:rsidRPr="006B004B">
        <w:rPr>
          <w:lang w:val="vi-VN"/>
        </w:rPr>
        <w:t>, 06/01/202</w:t>
      </w:r>
      <w:r w:rsidR="00447D81" w:rsidRPr="006B004B">
        <w:rPr>
          <w:lang w:val="vi-VN"/>
        </w:rPr>
        <w:t>6</w:t>
      </w:r>
      <w:r w:rsidRPr="006B004B">
        <w:rPr>
          <w:lang w:val="vi-VN"/>
        </w:rPr>
        <w:t>.</w:t>
      </w:r>
    </w:p>
    <w:p w14:paraId="5158BAAD" w14:textId="721D9DCB" w:rsidR="00E97276" w:rsidRPr="00A4474F" w:rsidRDefault="00E97276" w:rsidP="00E97276">
      <w:pPr>
        <w:rPr>
          <w:lang w:val="fr-FR"/>
        </w:rPr>
      </w:pPr>
      <w:r w:rsidRPr="00A4474F">
        <w:rPr>
          <w:lang w:val="fr-FR"/>
        </w:rPr>
        <w:t xml:space="preserve">[2] Viblo, ”PHP là gì”, </w:t>
      </w:r>
      <w:hyperlink r:id="rId67" w:history="1">
        <w:r w:rsidRPr="00A4474F">
          <w:rPr>
            <w:rStyle w:val="Hyperlink"/>
            <w:lang w:val="fr-FR"/>
          </w:rPr>
          <w:t>https://viblo.asia/p/php-la-gi-tai-sao-van-nen-hoc-php-trong-nam-2025-3RlL5BDzVbB</w:t>
        </w:r>
      </w:hyperlink>
      <w:r w:rsidRPr="00A4474F">
        <w:rPr>
          <w:lang w:val="fr-FR"/>
        </w:rPr>
        <w:t>, 05/01/202</w:t>
      </w:r>
      <w:r w:rsidR="00447D81" w:rsidRPr="00A4474F">
        <w:rPr>
          <w:lang w:val="fr-FR"/>
        </w:rPr>
        <w:t>6</w:t>
      </w:r>
      <w:r w:rsidRPr="00A4474F">
        <w:rPr>
          <w:lang w:val="fr-FR"/>
        </w:rPr>
        <w:t>.</w:t>
      </w:r>
    </w:p>
    <w:p w14:paraId="4FE1A289" w14:textId="5BCF29F4" w:rsidR="00E97276" w:rsidRDefault="00447D81" w:rsidP="00E97276">
      <w:r>
        <w:t>[3] Light,”Tìm hiểu về MySQL”,</w:t>
      </w:r>
      <w:r w:rsidRPr="00447D81">
        <w:t xml:space="preserve"> </w:t>
      </w:r>
      <w:hyperlink r:id="rId68" w:history="1">
        <w:r w:rsidRPr="005A26DF">
          <w:rPr>
            <w:rStyle w:val="Hyperlink"/>
          </w:rPr>
          <w:t>https://light.com.vn/mysql-la-gi,05/01/2026</w:t>
        </w:r>
      </w:hyperlink>
      <w:r>
        <w:t>.</w:t>
      </w:r>
      <w:r w:rsidR="00C5093C">
        <w:t xml:space="preserve"> 06/01/2026</w:t>
      </w:r>
      <w:r w:rsidR="00486B97">
        <w:t>.</w:t>
      </w:r>
    </w:p>
    <w:p w14:paraId="3D7496AD" w14:textId="77777777" w:rsidR="001C4F2B" w:rsidRPr="001C4F2B" w:rsidRDefault="001C4F2B" w:rsidP="001C4F2B">
      <w:r w:rsidRPr="001C4F2B">
        <w:t xml:space="preserve">[4] Laravel Documentation, </w:t>
      </w:r>
      <w:r w:rsidRPr="001C4F2B">
        <w:rPr>
          <w:i/>
          <w:iCs/>
        </w:rPr>
        <w:t>“Laravel – The PHP Framework for Web Artisans”</w:t>
      </w:r>
      <w:r w:rsidRPr="001C4F2B">
        <w:t>,</w:t>
      </w:r>
      <w:r w:rsidRPr="001C4F2B">
        <w:br/>
      </w:r>
      <w:hyperlink r:id="rId69" w:tgtFrame="_new" w:history="1">
        <w:r w:rsidRPr="001C4F2B">
          <w:rPr>
            <w:rStyle w:val="Hyperlink"/>
          </w:rPr>
          <w:t>https://laravel.com/docs</w:t>
        </w:r>
      </w:hyperlink>
      <w:r w:rsidRPr="001C4F2B">
        <w:t>, truy cập ngày 06/01/2026.</w:t>
      </w:r>
    </w:p>
    <w:p w14:paraId="3CC53853" w14:textId="77777777" w:rsidR="001C4F2B" w:rsidRPr="00A4474F" w:rsidRDefault="001C4F2B" w:rsidP="001C4F2B">
      <w:pPr>
        <w:rPr>
          <w:lang w:val="fr-FR"/>
        </w:rPr>
      </w:pPr>
      <w:r w:rsidRPr="00A4474F">
        <w:rPr>
          <w:lang w:val="fr-FR"/>
        </w:rPr>
        <w:t xml:space="preserve">[5] PHP Documentation, </w:t>
      </w:r>
      <w:r w:rsidRPr="00A4474F">
        <w:rPr>
          <w:i/>
          <w:iCs/>
          <w:lang w:val="fr-FR"/>
        </w:rPr>
        <w:t>“PHP Manual”</w:t>
      </w:r>
      <w:r w:rsidRPr="00A4474F">
        <w:rPr>
          <w:lang w:val="fr-FR"/>
        </w:rPr>
        <w:t>,</w:t>
      </w:r>
      <w:r w:rsidRPr="00A4474F">
        <w:rPr>
          <w:lang w:val="fr-FR"/>
        </w:rPr>
        <w:br/>
      </w:r>
      <w:hyperlink r:id="rId70" w:tgtFrame="_new" w:history="1">
        <w:r w:rsidRPr="00A4474F">
          <w:rPr>
            <w:rStyle w:val="Hyperlink"/>
            <w:lang w:val="fr-FR"/>
          </w:rPr>
          <w:t>https://www.php.net/manual/en/</w:t>
        </w:r>
      </w:hyperlink>
      <w:r w:rsidRPr="00A4474F">
        <w:rPr>
          <w:lang w:val="fr-FR"/>
        </w:rPr>
        <w:t>, truy cập ngày 06/01/2026.</w:t>
      </w:r>
    </w:p>
    <w:p w14:paraId="750E9AF2" w14:textId="77777777" w:rsidR="001C4F2B" w:rsidRPr="001C4F2B" w:rsidRDefault="001C4F2B" w:rsidP="001C4F2B">
      <w:r w:rsidRPr="001C4F2B">
        <w:t xml:space="preserve">[6] React Documentation, </w:t>
      </w:r>
      <w:r w:rsidRPr="001C4F2B">
        <w:rPr>
          <w:i/>
          <w:iCs/>
        </w:rPr>
        <w:t>“React – A JavaScript library for building user interfaces”</w:t>
      </w:r>
      <w:r w:rsidRPr="001C4F2B">
        <w:t>,</w:t>
      </w:r>
      <w:r w:rsidRPr="001C4F2B">
        <w:br/>
      </w:r>
      <w:hyperlink r:id="rId71" w:tgtFrame="_new" w:history="1">
        <w:r w:rsidRPr="001C4F2B">
          <w:rPr>
            <w:rStyle w:val="Hyperlink"/>
          </w:rPr>
          <w:t>https://react.dev/learn</w:t>
        </w:r>
      </w:hyperlink>
      <w:r w:rsidRPr="001C4F2B">
        <w:t>, truy cập ngày 06/01/2026.</w:t>
      </w:r>
    </w:p>
    <w:p w14:paraId="4C5B2B1A" w14:textId="77777777" w:rsidR="001C4F2B" w:rsidRPr="001C4F2B" w:rsidRDefault="001C4F2B" w:rsidP="001C4F2B">
      <w:r w:rsidRPr="001C4F2B">
        <w:t xml:space="preserve">[7] MySQL Documentation, </w:t>
      </w:r>
      <w:r w:rsidRPr="001C4F2B">
        <w:rPr>
          <w:i/>
          <w:iCs/>
        </w:rPr>
        <w:t>“MySQL 8.0 Reference Manual”</w:t>
      </w:r>
      <w:r w:rsidRPr="001C4F2B">
        <w:t>,</w:t>
      </w:r>
      <w:r w:rsidRPr="001C4F2B">
        <w:br/>
      </w:r>
      <w:hyperlink r:id="rId72" w:tgtFrame="_new" w:history="1">
        <w:r w:rsidRPr="001C4F2B">
          <w:rPr>
            <w:rStyle w:val="Hyperlink"/>
          </w:rPr>
          <w:t>https://dev.mysql.com/doc/</w:t>
        </w:r>
      </w:hyperlink>
      <w:r w:rsidRPr="001C4F2B">
        <w:t>, truy cập ngày 06/01/2026.</w:t>
      </w:r>
    </w:p>
    <w:p w14:paraId="60916194" w14:textId="77777777" w:rsidR="001C4F2B" w:rsidRPr="001C4F2B" w:rsidRDefault="001C4F2B" w:rsidP="001C4F2B">
      <w:r w:rsidRPr="001C4F2B">
        <w:t xml:space="preserve">[8] JSON Web Token, </w:t>
      </w:r>
      <w:r w:rsidRPr="001C4F2B">
        <w:rPr>
          <w:i/>
          <w:iCs/>
        </w:rPr>
        <w:t>“Introduction to JSON Web Tokens”</w:t>
      </w:r>
      <w:r w:rsidRPr="001C4F2B">
        <w:t>,</w:t>
      </w:r>
      <w:r w:rsidRPr="001C4F2B">
        <w:br/>
      </w:r>
      <w:hyperlink r:id="rId73" w:tgtFrame="_new" w:history="1">
        <w:r w:rsidRPr="001C4F2B">
          <w:rPr>
            <w:rStyle w:val="Hyperlink"/>
          </w:rPr>
          <w:t>https://jwt.io/introduction</w:t>
        </w:r>
      </w:hyperlink>
      <w:r w:rsidRPr="001C4F2B">
        <w:t>, truy cập ngày 06/01/2026.</w:t>
      </w:r>
    </w:p>
    <w:p w14:paraId="44596280" w14:textId="77777777" w:rsidR="001C4F2B" w:rsidRPr="001C4F2B" w:rsidRDefault="001C4F2B" w:rsidP="001C4F2B">
      <w:r w:rsidRPr="001C4F2B">
        <w:t xml:space="preserve">[9] OWASP Foundation, </w:t>
      </w:r>
      <w:r w:rsidRPr="001C4F2B">
        <w:rPr>
          <w:i/>
          <w:iCs/>
        </w:rPr>
        <w:t>“OWASP Top 10 – Web Application Security Risks”</w:t>
      </w:r>
      <w:r w:rsidRPr="001C4F2B">
        <w:t>,</w:t>
      </w:r>
      <w:r w:rsidRPr="001C4F2B">
        <w:br/>
      </w:r>
      <w:hyperlink r:id="rId74" w:tgtFrame="_new" w:history="1">
        <w:r w:rsidRPr="001C4F2B">
          <w:rPr>
            <w:rStyle w:val="Hyperlink"/>
          </w:rPr>
          <w:t>https://owasp.org/www-project-top-ten/</w:t>
        </w:r>
      </w:hyperlink>
      <w:r w:rsidRPr="001C4F2B">
        <w:t>, truy cập ngày 06/01/2026.</w:t>
      </w:r>
    </w:p>
    <w:p w14:paraId="3424AC61" w14:textId="77777777" w:rsidR="001C4F2B" w:rsidRPr="001C4F2B" w:rsidRDefault="001C4F2B" w:rsidP="001C4F2B">
      <w:r w:rsidRPr="001C4F2B">
        <w:t xml:space="preserve">[10] Mozilla Developer Network (MDN), </w:t>
      </w:r>
      <w:r w:rsidRPr="001C4F2B">
        <w:rPr>
          <w:i/>
          <w:iCs/>
        </w:rPr>
        <w:t>“HTTP methods”</w:t>
      </w:r>
      <w:r w:rsidRPr="001C4F2B">
        <w:t>,</w:t>
      </w:r>
      <w:r w:rsidRPr="001C4F2B">
        <w:br/>
      </w:r>
      <w:hyperlink r:id="rId75" w:tgtFrame="_new" w:history="1">
        <w:r w:rsidRPr="001C4F2B">
          <w:rPr>
            <w:rStyle w:val="Hyperlink"/>
          </w:rPr>
          <w:t>https://developer.mozilla.org/en-US/docs/Web/HTTP/Methods</w:t>
        </w:r>
      </w:hyperlink>
      <w:r w:rsidRPr="001C4F2B">
        <w:t>, truy cập ngày 06/01/2026.</w:t>
      </w:r>
    </w:p>
    <w:p w14:paraId="7DF5E3F2" w14:textId="77777777" w:rsidR="001C4F2B" w:rsidRPr="001C4F2B" w:rsidRDefault="001C4F2B" w:rsidP="001C4F2B">
      <w:r w:rsidRPr="001C4F2B">
        <w:t xml:space="preserve">[11] Sommerville, I., </w:t>
      </w:r>
      <w:r w:rsidRPr="001C4F2B">
        <w:rPr>
          <w:i/>
          <w:iCs/>
        </w:rPr>
        <w:t>“Software Engineering”</w:t>
      </w:r>
      <w:r w:rsidRPr="001C4F2B">
        <w:t>, Pearson Education, 10th Edition, 2015.</w:t>
      </w:r>
    </w:p>
    <w:p w14:paraId="02D04720" w14:textId="3170711B" w:rsidR="000605B3" w:rsidRPr="00576D54" w:rsidRDefault="000605B3" w:rsidP="00576D54"/>
    <w:sectPr w:rsidR="000605B3" w:rsidRPr="00576D54" w:rsidSect="000605B3">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75444" w14:textId="77777777" w:rsidR="00847609" w:rsidRDefault="00847609">
      <w:r>
        <w:separator/>
      </w:r>
    </w:p>
  </w:endnote>
  <w:endnote w:type="continuationSeparator" w:id="0">
    <w:p w14:paraId="710EF9C8" w14:textId="77777777" w:rsidR="00847609" w:rsidRDefault="00847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52934" w14:textId="3937001B" w:rsidR="00022CF4" w:rsidRPr="003C61A4" w:rsidRDefault="00022CF4" w:rsidP="00D4437A">
    <w:pPr>
      <w:pStyle w:val="Footer"/>
      <w:pBdr>
        <w:top w:val="thickThinSmallGap" w:sz="24" w:space="1" w:color="auto"/>
      </w:pBdr>
      <w:tabs>
        <w:tab w:val="left" w:pos="142"/>
      </w:tabs>
      <w:rPr>
        <w:i/>
      </w:rPr>
    </w:pPr>
    <w:r>
      <w:rPr>
        <w:i/>
      </w:rPr>
      <w:t>Nhóm 02</w:t>
    </w:r>
    <w:r w:rsidRPr="003C61A4">
      <w:rPr>
        <w:i/>
      </w:rPr>
      <w:tab/>
    </w:r>
    <w:r w:rsidRPr="003C61A4">
      <w:rPr>
        <w:i/>
      </w:rPr>
      <w:tab/>
    </w:r>
    <w:r w:rsidRPr="003C61A4">
      <w:rPr>
        <w:i/>
      </w:rPr>
      <w:fldChar w:fldCharType="begin"/>
    </w:r>
    <w:r w:rsidRPr="003C61A4">
      <w:rPr>
        <w:i/>
      </w:rPr>
      <w:instrText xml:space="preserve"> PAGE </w:instrText>
    </w:r>
    <w:r w:rsidRPr="003C61A4">
      <w:rPr>
        <w:i/>
      </w:rPr>
      <w:fldChar w:fldCharType="separate"/>
    </w:r>
    <w:r w:rsidR="00103472">
      <w:rPr>
        <w:i/>
        <w:noProof/>
      </w:rPr>
      <w:t>2</w:t>
    </w:r>
    <w:r w:rsidRPr="003C61A4">
      <w:rPr>
        <w:i/>
      </w:rPr>
      <w:fldChar w:fldCharType="end"/>
    </w:r>
    <w:r w:rsidRPr="003C61A4">
      <w:rPr>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9B7D7" w14:textId="77777777" w:rsidR="00847609" w:rsidRDefault="00847609">
      <w:r>
        <w:separator/>
      </w:r>
    </w:p>
  </w:footnote>
  <w:footnote w:type="continuationSeparator" w:id="0">
    <w:p w14:paraId="16118A17" w14:textId="77777777" w:rsidR="00847609" w:rsidRDefault="008476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D9700" w14:textId="77777777" w:rsidR="00022CF4" w:rsidRPr="00D4437A" w:rsidRDefault="00022CF4"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53B06" w14:textId="3F6EDC95" w:rsidR="00022CF4" w:rsidRPr="00D4437A" w:rsidRDefault="00022CF4" w:rsidP="00D4437A">
    <w:pPr>
      <w:pStyle w:val="Header"/>
      <w:pBdr>
        <w:bottom w:val="thinThickSmallGap" w:sz="24" w:space="1" w:color="auto"/>
      </w:pBdr>
    </w:pPr>
    <w:r>
      <w:t>XÂY DỰNG WEBSITE BÁN ĐỒ DÙNG ĐIỆN LẠNH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CC7"/>
    <w:multiLevelType w:val="hybridMultilevel"/>
    <w:tmpl w:val="A57622D0"/>
    <w:lvl w:ilvl="0" w:tplc="2B28141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2431D"/>
    <w:multiLevelType w:val="multilevel"/>
    <w:tmpl w:val="ED12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F074A"/>
    <w:multiLevelType w:val="hybridMultilevel"/>
    <w:tmpl w:val="25C4543C"/>
    <w:lvl w:ilvl="0" w:tplc="84DC6342">
      <w:start w:val="1"/>
      <w:numFmt w:val="bullet"/>
      <w:lvlText w:val="+"/>
      <w:lvlJc w:val="left"/>
      <w:pPr>
        <w:ind w:left="1440" w:hanging="360"/>
      </w:pPr>
      <w:rPr>
        <w:rFonts w:ascii="Courier New" w:hAnsi="Courier New"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C3E4B7E"/>
    <w:multiLevelType w:val="hybridMultilevel"/>
    <w:tmpl w:val="E138A8D2"/>
    <w:lvl w:ilvl="0" w:tplc="84DC634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0A00497"/>
    <w:multiLevelType w:val="hybridMultilevel"/>
    <w:tmpl w:val="8F622C32"/>
    <w:lvl w:ilvl="0" w:tplc="84DC634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37804D5"/>
    <w:multiLevelType w:val="hybridMultilevel"/>
    <w:tmpl w:val="16BEDE8A"/>
    <w:lvl w:ilvl="0" w:tplc="84DC634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1028E"/>
    <w:multiLevelType w:val="multilevel"/>
    <w:tmpl w:val="5F46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FD5C9E"/>
    <w:multiLevelType w:val="multilevel"/>
    <w:tmpl w:val="C106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4436A"/>
    <w:multiLevelType w:val="multilevel"/>
    <w:tmpl w:val="FBFC9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1F51C1"/>
    <w:multiLevelType w:val="hybridMultilevel"/>
    <w:tmpl w:val="4E301F8C"/>
    <w:lvl w:ilvl="0" w:tplc="84DC634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4643B"/>
    <w:multiLevelType w:val="multilevel"/>
    <w:tmpl w:val="501EF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A159A8"/>
    <w:multiLevelType w:val="hybridMultilevel"/>
    <w:tmpl w:val="B1162182"/>
    <w:lvl w:ilvl="0" w:tplc="84DC634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1BF4606"/>
    <w:multiLevelType w:val="multilevel"/>
    <w:tmpl w:val="353A6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85F8A"/>
    <w:multiLevelType w:val="hybridMultilevel"/>
    <w:tmpl w:val="238C2DA4"/>
    <w:lvl w:ilvl="0" w:tplc="45C037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C02EE8"/>
    <w:multiLevelType w:val="hybridMultilevel"/>
    <w:tmpl w:val="A00C639E"/>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C486166">
      <w:numFmt w:val="bullet"/>
      <w:lvlText w:val=""/>
      <w:lvlJc w:val="left"/>
      <w:pPr>
        <w:ind w:left="2340" w:hanging="36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437F75"/>
    <w:multiLevelType w:val="multilevel"/>
    <w:tmpl w:val="B92A2672"/>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F05C55"/>
    <w:multiLevelType w:val="hybridMultilevel"/>
    <w:tmpl w:val="C4AEC55E"/>
    <w:lvl w:ilvl="0" w:tplc="84DC634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02B7A"/>
    <w:multiLevelType w:val="hybridMultilevel"/>
    <w:tmpl w:val="3D0C5AC6"/>
    <w:lvl w:ilvl="0" w:tplc="84DC634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532EFD"/>
    <w:multiLevelType w:val="multilevel"/>
    <w:tmpl w:val="B92C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ED5BB5"/>
    <w:multiLevelType w:val="multilevel"/>
    <w:tmpl w:val="1690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E81D48"/>
    <w:multiLevelType w:val="multilevel"/>
    <w:tmpl w:val="31FE4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C97155"/>
    <w:multiLevelType w:val="multilevel"/>
    <w:tmpl w:val="C5AE3128"/>
    <w:lvl w:ilvl="0">
      <w:start w:val="1"/>
      <w:numFmt w:val="decimal"/>
      <w:pStyle w:val="Heading1"/>
      <w:lvlText w:val="1.4.%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lvlText w:val="2.3.%3."/>
      <w:lvlJc w:val="left"/>
      <w:pPr>
        <w:ind w:left="360" w:hanging="36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0DD2116"/>
    <w:multiLevelType w:val="hybridMultilevel"/>
    <w:tmpl w:val="A802FA66"/>
    <w:lvl w:ilvl="0" w:tplc="84DC6342">
      <w:start w:val="1"/>
      <w:numFmt w:val="bullet"/>
      <w:lvlText w:val="+"/>
      <w:lvlJc w:val="left"/>
      <w:pPr>
        <w:ind w:left="1287"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1DD0A0A"/>
    <w:multiLevelType w:val="multilevel"/>
    <w:tmpl w:val="A1C4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0C1C3D"/>
    <w:multiLevelType w:val="hybridMultilevel"/>
    <w:tmpl w:val="85B04C80"/>
    <w:lvl w:ilvl="0" w:tplc="5E766AE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1E5E59"/>
    <w:multiLevelType w:val="hybridMultilevel"/>
    <w:tmpl w:val="F71A3238"/>
    <w:lvl w:ilvl="0" w:tplc="0C3CDE18">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C159C3"/>
    <w:multiLevelType w:val="hybridMultilevel"/>
    <w:tmpl w:val="1D605346"/>
    <w:lvl w:ilvl="0" w:tplc="F0C68664">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D36366"/>
    <w:multiLevelType w:val="hybridMultilevel"/>
    <w:tmpl w:val="AAFC2E64"/>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7108FD"/>
    <w:multiLevelType w:val="hybridMultilevel"/>
    <w:tmpl w:val="22208040"/>
    <w:lvl w:ilvl="0" w:tplc="FFFFFFFF">
      <w:start w:val="1"/>
      <w:numFmt w:val="bullet"/>
      <w:lvlText w:val="+"/>
      <w:lvlJc w:val="left"/>
      <w:pPr>
        <w:ind w:left="1440" w:hanging="360"/>
      </w:pPr>
      <w:rPr>
        <w:rFonts w:ascii="Courier New" w:hAnsi="Courier New" w:hint="default"/>
      </w:rPr>
    </w:lvl>
    <w:lvl w:ilvl="1" w:tplc="FFFFFFFF" w:tentative="1">
      <w:start w:val="1"/>
      <w:numFmt w:val="bullet"/>
      <w:lvlText w:val="o"/>
      <w:lvlJc w:val="left"/>
      <w:pPr>
        <w:ind w:left="2160" w:hanging="360"/>
      </w:pPr>
      <w:rPr>
        <w:rFonts w:ascii="Courier New" w:hAnsi="Courier New" w:cs="Courier New" w:hint="default"/>
      </w:rPr>
    </w:lvl>
    <w:lvl w:ilvl="2" w:tplc="84DC6342">
      <w:start w:val="1"/>
      <w:numFmt w:val="bullet"/>
      <w:lvlText w:val="+"/>
      <w:lvlJc w:val="left"/>
      <w:pPr>
        <w:ind w:left="1287" w:hanging="360"/>
      </w:pPr>
      <w:rPr>
        <w:rFonts w:ascii="Courier New" w:hAnsi="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4E461701"/>
    <w:multiLevelType w:val="multilevel"/>
    <w:tmpl w:val="51162CC6"/>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48746D"/>
    <w:multiLevelType w:val="hybridMultilevel"/>
    <w:tmpl w:val="7164A7E2"/>
    <w:lvl w:ilvl="0" w:tplc="84DC634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B37DC1"/>
    <w:multiLevelType w:val="multilevel"/>
    <w:tmpl w:val="00CE34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2"/>
        <w:szCs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E0137A"/>
    <w:multiLevelType w:val="multilevel"/>
    <w:tmpl w:val="BF34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E157C6"/>
    <w:multiLevelType w:val="multilevel"/>
    <w:tmpl w:val="FCB07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ED61E9"/>
    <w:multiLevelType w:val="hybridMultilevel"/>
    <w:tmpl w:val="E4AADC4C"/>
    <w:lvl w:ilvl="0" w:tplc="A170F5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072ACF"/>
    <w:multiLevelType w:val="multilevel"/>
    <w:tmpl w:val="E116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7130AA"/>
    <w:multiLevelType w:val="multilevel"/>
    <w:tmpl w:val="40D0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1C6C66"/>
    <w:multiLevelType w:val="multilevel"/>
    <w:tmpl w:val="A22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C24B51"/>
    <w:multiLevelType w:val="hybridMultilevel"/>
    <w:tmpl w:val="F4F62D5C"/>
    <w:lvl w:ilvl="0" w:tplc="CCCE770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8204EF"/>
    <w:multiLevelType w:val="multilevel"/>
    <w:tmpl w:val="DB223E40"/>
    <w:lvl w:ilvl="0">
      <w:start w:val="1"/>
      <w:numFmt w:val="decimal"/>
      <w:lvlText w:val="%1."/>
      <w:lvlJc w:val="left"/>
      <w:pPr>
        <w:tabs>
          <w:tab w:val="num" w:pos="2912"/>
        </w:tabs>
        <w:ind w:left="2912" w:hanging="360"/>
      </w:pPr>
    </w:lvl>
    <w:lvl w:ilvl="1" w:tentative="1">
      <w:start w:val="1"/>
      <w:numFmt w:val="decimal"/>
      <w:lvlText w:val="%2."/>
      <w:lvlJc w:val="left"/>
      <w:pPr>
        <w:tabs>
          <w:tab w:val="num" w:pos="3632"/>
        </w:tabs>
        <w:ind w:left="3632" w:hanging="360"/>
      </w:pPr>
    </w:lvl>
    <w:lvl w:ilvl="2" w:tentative="1">
      <w:start w:val="1"/>
      <w:numFmt w:val="decimal"/>
      <w:lvlText w:val="%3."/>
      <w:lvlJc w:val="left"/>
      <w:pPr>
        <w:tabs>
          <w:tab w:val="num" w:pos="4352"/>
        </w:tabs>
        <w:ind w:left="4352" w:hanging="360"/>
      </w:pPr>
    </w:lvl>
    <w:lvl w:ilvl="3" w:tentative="1">
      <w:start w:val="1"/>
      <w:numFmt w:val="decimal"/>
      <w:lvlText w:val="%4."/>
      <w:lvlJc w:val="left"/>
      <w:pPr>
        <w:tabs>
          <w:tab w:val="num" w:pos="5072"/>
        </w:tabs>
        <w:ind w:left="5072" w:hanging="360"/>
      </w:pPr>
    </w:lvl>
    <w:lvl w:ilvl="4" w:tentative="1">
      <w:start w:val="1"/>
      <w:numFmt w:val="decimal"/>
      <w:lvlText w:val="%5."/>
      <w:lvlJc w:val="left"/>
      <w:pPr>
        <w:tabs>
          <w:tab w:val="num" w:pos="5792"/>
        </w:tabs>
        <w:ind w:left="5792" w:hanging="360"/>
      </w:pPr>
    </w:lvl>
    <w:lvl w:ilvl="5" w:tentative="1">
      <w:start w:val="1"/>
      <w:numFmt w:val="decimal"/>
      <w:lvlText w:val="%6."/>
      <w:lvlJc w:val="left"/>
      <w:pPr>
        <w:tabs>
          <w:tab w:val="num" w:pos="6512"/>
        </w:tabs>
        <w:ind w:left="6512" w:hanging="360"/>
      </w:pPr>
    </w:lvl>
    <w:lvl w:ilvl="6" w:tentative="1">
      <w:start w:val="1"/>
      <w:numFmt w:val="decimal"/>
      <w:lvlText w:val="%7."/>
      <w:lvlJc w:val="left"/>
      <w:pPr>
        <w:tabs>
          <w:tab w:val="num" w:pos="7232"/>
        </w:tabs>
        <w:ind w:left="7232" w:hanging="360"/>
      </w:pPr>
    </w:lvl>
    <w:lvl w:ilvl="7" w:tentative="1">
      <w:start w:val="1"/>
      <w:numFmt w:val="decimal"/>
      <w:lvlText w:val="%8."/>
      <w:lvlJc w:val="left"/>
      <w:pPr>
        <w:tabs>
          <w:tab w:val="num" w:pos="7952"/>
        </w:tabs>
        <w:ind w:left="7952" w:hanging="360"/>
      </w:pPr>
    </w:lvl>
    <w:lvl w:ilvl="8" w:tentative="1">
      <w:start w:val="1"/>
      <w:numFmt w:val="decimal"/>
      <w:lvlText w:val="%9."/>
      <w:lvlJc w:val="left"/>
      <w:pPr>
        <w:tabs>
          <w:tab w:val="num" w:pos="8672"/>
        </w:tabs>
        <w:ind w:left="8672" w:hanging="360"/>
      </w:pPr>
    </w:lvl>
  </w:abstractNum>
  <w:abstractNum w:abstractNumId="40" w15:restartNumberingAfterBreak="0">
    <w:nsid w:val="664F3222"/>
    <w:multiLevelType w:val="multilevel"/>
    <w:tmpl w:val="EF38C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297651"/>
    <w:multiLevelType w:val="hybridMultilevel"/>
    <w:tmpl w:val="84EA7D12"/>
    <w:lvl w:ilvl="0" w:tplc="84DC634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D60A1C"/>
    <w:multiLevelType w:val="multilevel"/>
    <w:tmpl w:val="1B3C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3A1047"/>
    <w:multiLevelType w:val="hybridMultilevel"/>
    <w:tmpl w:val="E36E9350"/>
    <w:lvl w:ilvl="0" w:tplc="84DC634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B02CF5"/>
    <w:multiLevelType w:val="hybridMultilevel"/>
    <w:tmpl w:val="F9D631CE"/>
    <w:lvl w:ilvl="0" w:tplc="84DC634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973E81"/>
    <w:multiLevelType w:val="multilevel"/>
    <w:tmpl w:val="32EE4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F67AFE"/>
    <w:multiLevelType w:val="hybridMultilevel"/>
    <w:tmpl w:val="59DCCBD2"/>
    <w:lvl w:ilvl="0" w:tplc="84DC634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453F54"/>
    <w:multiLevelType w:val="multilevel"/>
    <w:tmpl w:val="8FD4401A"/>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F43925"/>
    <w:multiLevelType w:val="multilevel"/>
    <w:tmpl w:val="F348D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557416"/>
    <w:multiLevelType w:val="multilevel"/>
    <w:tmpl w:val="5F26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C071F3"/>
    <w:multiLevelType w:val="multilevel"/>
    <w:tmpl w:val="ACA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C8016B3"/>
    <w:multiLevelType w:val="hybridMultilevel"/>
    <w:tmpl w:val="D1146BF8"/>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790CF8"/>
    <w:multiLevelType w:val="hybridMultilevel"/>
    <w:tmpl w:val="5AE81432"/>
    <w:lvl w:ilvl="0" w:tplc="A170F5A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7"/>
  </w:num>
  <w:num w:numId="2">
    <w:abstractNumId w:val="25"/>
  </w:num>
  <w:num w:numId="3">
    <w:abstractNumId w:val="47"/>
  </w:num>
  <w:num w:numId="4">
    <w:abstractNumId w:val="13"/>
  </w:num>
  <w:num w:numId="5">
    <w:abstractNumId w:val="52"/>
  </w:num>
  <w:num w:numId="6">
    <w:abstractNumId w:val="14"/>
  </w:num>
  <w:num w:numId="7">
    <w:abstractNumId w:val="26"/>
  </w:num>
  <w:num w:numId="8">
    <w:abstractNumId w:val="38"/>
  </w:num>
  <w:num w:numId="9">
    <w:abstractNumId w:val="24"/>
  </w:num>
  <w:num w:numId="10">
    <w:abstractNumId w:val="0"/>
  </w:num>
  <w:num w:numId="11">
    <w:abstractNumId w:val="15"/>
  </w:num>
  <w:num w:numId="12">
    <w:abstractNumId w:val="53"/>
  </w:num>
  <w:num w:numId="13">
    <w:abstractNumId w:val="2"/>
  </w:num>
  <w:num w:numId="14">
    <w:abstractNumId w:val="34"/>
  </w:num>
  <w:num w:numId="15">
    <w:abstractNumId w:val="16"/>
  </w:num>
  <w:num w:numId="16">
    <w:abstractNumId w:val="4"/>
  </w:num>
  <w:num w:numId="17">
    <w:abstractNumId w:val="21"/>
  </w:num>
  <w:num w:numId="18">
    <w:abstractNumId w:val="29"/>
  </w:num>
  <w:num w:numId="19">
    <w:abstractNumId w:val="28"/>
  </w:num>
  <w:num w:numId="20">
    <w:abstractNumId w:val="22"/>
  </w:num>
  <w:num w:numId="21">
    <w:abstractNumId w:val="41"/>
  </w:num>
  <w:num w:numId="22">
    <w:abstractNumId w:val="43"/>
  </w:num>
  <w:num w:numId="23">
    <w:abstractNumId w:val="5"/>
  </w:num>
  <w:num w:numId="24">
    <w:abstractNumId w:val="46"/>
  </w:num>
  <w:num w:numId="25">
    <w:abstractNumId w:val="9"/>
  </w:num>
  <w:num w:numId="26">
    <w:abstractNumId w:val="44"/>
  </w:num>
  <w:num w:numId="27">
    <w:abstractNumId w:val="30"/>
  </w:num>
  <w:num w:numId="28">
    <w:abstractNumId w:val="48"/>
  </w:num>
  <w:num w:numId="29">
    <w:abstractNumId w:val="40"/>
  </w:num>
  <w:num w:numId="30">
    <w:abstractNumId w:val="23"/>
  </w:num>
  <w:num w:numId="31">
    <w:abstractNumId w:val="36"/>
  </w:num>
  <w:num w:numId="32">
    <w:abstractNumId w:val="39"/>
  </w:num>
  <w:num w:numId="33">
    <w:abstractNumId w:val="10"/>
  </w:num>
  <w:num w:numId="34">
    <w:abstractNumId w:val="33"/>
  </w:num>
  <w:num w:numId="35">
    <w:abstractNumId w:val="6"/>
  </w:num>
  <w:num w:numId="36">
    <w:abstractNumId w:val="20"/>
  </w:num>
  <w:num w:numId="37">
    <w:abstractNumId w:val="51"/>
  </w:num>
  <w:num w:numId="38">
    <w:abstractNumId w:val="8"/>
  </w:num>
  <w:num w:numId="39">
    <w:abstractNumId w:val="32"/>
  </w:num>
  <w:num w:numId="40">
    <w:abstractNumId w:val="49"/>
  </w:num>
  <w:num w:numId="41">
    <w:abstractNumId w:val="7"/>
  </w:num>
  <w:num w:numId="42">
    <w:abstractNumId w:val="42"/>
  </w:num>
  <w:num w:numId="43">
    <w:abstractNumId w:val="37"/>
  </w:num>
  <w:num w:numId="44">
    <w:abstractNumId w:val="31"/>
  </w:num>
  <w:num w:numId="45">
    <w:abstractNumId w:val="35"/>
  </w:num>
  <w:num w:numId="46">
    <w:abstractNumId w:val="50"/>
  </w:num>
  <w:num w:numId="47">
    <w:abstractNumId w:val="3"/>
  </w:num>
  <w:num w:numId="48">
    <w:abstractNumId w:val="17"/>
  </w:num>
  <w:num w:numId="49">
    <w:abstractNumId w:val="11"/>
  </w:num>
  <w:num w:numId="50">
    <w:abstractNumId w:val="45"/>
  </w:num>
  <w:num w:numId="51">
    <w:abstractNumId w:val="12"/>
  </w:num>
  <w:num w:numId="52">
    <w:abstractNumId w:val="1"/>
  </w:num>
  <w:num w:numId="53">
    <w:abstractNumId w:val="18"/>
  </w:num>
  <w:num w:numId="54">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7B37"/>
    <w:rsid w:val="0000103C"/>
    <w:rsid w:val="000016DA"/>
    <w:rsid w:val="00013D80"/>
    <w:rsid w:val="00022CF4"/>
    <w:rsid w:val="00023725"/>
    <w:rsid w:val="00026353"/>
    <w:rsid w:val="00031357"/>
    <w:rsid w:val="00034EE4"/>
    <w:rsid w:val="0004667E"/>
    <w:rsid w:val="00050EBA"/>
    <w:rsid w:val="00051217"/>
    <w:rsid w:val="00053065"/>
    <w:rsid w:val="000605B3"/>
    <w:rsid w:val="000628BF"/>
    <w:rsid w:val="0006532B"/>
    <w:rsid w:val="00082BCE"/>
    <w:rsid w:val="000853FC"/>
    <w:rsid w:val="00087014"/>
    <w:rsid w:val="00095950"/>
    <w:rsid w:val="00095F8C"/>
    <w:rsid w:val="000B115A"/>
    <w:rsid w:val="000B1ADF"/>
    <w:rsid w:val="000B649C"/>
    <w:rsid w:val="000C0652"/>
    <w:rsid w:val="000D1CEE"/>
    <w:rsid w:val="000E0A7C"/>
    <w:rsid w:val="000E2395"/>
    <w:rsid w:val="000E27B4"/>
    <w:rsid w:val="000E54DD"/>
    <w:rsid w:val="000E6DB9"/>
    <w:rsid w:val="000E73DA"/>
    <w:rsid w:val="000F639D"/>
    <w:rsid w:val="001017AF"/>
    <w:rsid w:val="00103472"/>
    <w:rsid w:val="00105F4F"/>
    <w:rsid w:val="00111AA8"/>
    <w:rsid w:val="00120A63"/>
    <w:rsid w:val="00124E14"/>
    <w:rsid w:val="00133623"/>
    <w:rsid w:val="001629A3"/>
    <w:rsid w:val="0017144B"/>
    <w:rsid w:val="00172E44"/>
    <w:rsid w:val="00177F20"/>
    <w:rsid w:val="00184792"/>
    <w:rsid w:val="001A7B91"/>
    <w:rsid w:val="001B4D62"/>
    <w:rsid w:val="001C4F2B"/>
    <w:rsid w:val="001D3A54"/>
    <w:rsid w:val="001D4764"/>
    <w:rsid w:val="001D6017"/>
    <w:rsid w:val="001D6692"/>
    <w:rsid w:val="001D7B37"/>
    <w:rsid w:val="001E2244"/>
    <w:rsid w:val="001F19DA"/>
    <w:rsid w:val="00203137"/>
    <w:rsid w:val="00217030"/>
    <w:rsid w:val="00227409"/>
    <w:rsid w:val="00233817"/>
    <w:rsid w:val="002364A8"/>
    <w:rsid w:val="002423BF"/>
    <w:rsid w:val="00242FC4"/>
    <w:rsid w:val="002445BE"/>
    <w:rsid w:val="0026737A"/>
    <w:rsid w:val="00294727"/>
    <w:rsid w:val="00295ABE"/>
    <w:rsid w:val="0029788F"/>
    <w:rsid w:val="00297971"/>
    <w:rsid w:val="002A315F"/>
    <w:rsid w:val="002A6080"/>
    <w:rsid w:val="002A6233"/>
    <w:rsid w:val="002A786C"/>
    <w:rsid w:val="002C0499"/>
    <w:rsid w:val="002C2A7E"/>
    <w:rsid w:val="002D55EC"/>
    <w:rsid w:val="002F177F"/>
    <w:rsid w:val="003015DA"/>
    <w:rsid w:val="00311F23"/>
    <w:rsid w:val="0031646F"/>
    <w:rsid w:val="0032141D"/>
    <w:rsid w:val="00326109"/>
    <w:rsid w:val="00337158"/>
    <w:rsid w:val="0034394F"/>
    <w:rsid w:val="0034433B"/>
    <w:rsid w:val="003534DF"/>
    <w:rsid w:val="0036572D"/>
    <w:rsid w:val="00367197"/>
    <w:rsid w:val="003705F3"/>
    <w:rsid w:val="00370DBF"/>
    <w:rsid w:val="00370EDD"/>
    <w:rsid w:val="003724C9"/>
    <w:rsid w:val="00372DBB"/>
    <w:rsid w:val="00377F77"/>
    <w:rsid w:val="00382CDB"/>
    <w:rsid w:val="00386B7E"/>
    <w:rsid w:val="00393CEC"/>
    <w:rsid w:val="0039512E"/>
    <w:rsid w:val="00397BEA"/>
    <w:rsid w:val="003A3EF1"/>
    <w:rsid w:val="003A7359"/>
    <w:rsid w:val="003B1169"/>
    <w:rsid w:val="003B13A1"/>
    <w:rsid w:val="003B2086"/>
    <w:rsid w:val="003B36E5"/>
    <w:rsid w:val="003B4BE3"/>
    <w:rsid w:val="003B676B"/>
    <w:rsid w:val="003C61A4"/>
    <w:rsid w:val="003D4C7A"/>
    <w:rsid w:val="003E3979"/>
    <w:rsid w:val="003F05AF"/>
    <w:rsid w:val="003F6499"/>
    <w:rsid w:val="004078F1"/>
    <w:rsid w:val="00410926"/>
    <w:rsid w:val="00417119"/>
    <w:rsid w:val="00425192"/>
    <w:rsid w:val="00434BFD"/>
    <w:rsid w:val="00447D81"/>
    <w:rsid w:val="00454DC5"/>
    <w:rsid w:val="00462EBD"/>
    <w:rsid w:val="00464CB6"/>
    <w:rsid w:val="00470D8B"/>
    <w:rsid w:val="00486B97"/>
    <w:rsid w:val="004940B6"/>
    <w:rsid w:val="00496D24"/>
    <w:rsid w:val="004A2F67"/>
    <w:rsid w:val="004A7135"/>
    <w:rsid w:val="004C27AC"/>
    <w:rsid w:val="004D12F8"/>
    <w:rsid w:val="00504830"/>
    <w:rsid w:val="00504B98"/>
    <w:rsid w:val="0051226D"/>
    <w:rsid w:val="005227E8"/>
    <w:rsid w:val="00523614"/>
    <w:rsid w:val="00543310"/>
    <w:rsid w:val="00553DD9"/>
    <w:rsid w:val="00563035"/>
    <w:rsid w:val="0057046A"/>
    <w:rsid w:val="005737E9"/>
    <w:rsid w:val="00576D54"/>
    <w:rsid w:val="00590943"/>
    <w:rsid w:val="005A6A66"/>
    <w:rsid w:val="005B72E4"/>
    <w:rsid w:val="005C2576"/>
    <w:rsid w:val="005C439C"/>
    <w:rsid w:val="005C4FB8"/>
    <w:rsid w:val="005C7745"/>
    <w:rsid w:val="005D0614"/>
    <w:rsid w:val="005D4A7E"/>
    <w:rsid w:val="005F090F"/>
    <w:rsid w:val="005F2D11"/>
    <w:rsid w:val="005F3515"/>
    <w:rsid w:val="00604A2E"/>
    <w:rsid w:val="00623091"/>
    <w:rsid w:val="006232C3"/>
    <w:rsid w:val="0064552D"/>
    <w:rsid w:val="006459E3"/>
    <w:rsid w:val="00655FC6"/>
    <w:rsid w:val="006707FD"/>
    <w:rsid w:val="00673E75"/>
    <w:rsid w:val="006856FF"/>
    <w:rsid w:val="006A4CE7"/>
    <w:rsid w:val="006B004B"/>
    <w:rsid w:val="006B37F8"/>
    <w:rsid w:val="006B43B5"/>
    <w:rsid w:val="006C5A78"/>
    <w:rsid w:val="006D71B5"/>
    <w:rsid w:val="006E1856"/>
    <w:rsid w:val="007053CE"/>
    <w:rsid w:val="007214B3"/>
    <w:rsid w:val="007215FB"/>
    <w:rsid w:val="00726196"/>
    <w:rsid w:val="00726891"/>
    <w:rsid w:val="00757B4E"/>
    <w:rsid w:val="00781B1C"/>
    <w:rsid w:val="0078206C"/>
    <w:rsid w:val="0078253F"/>
    <w:rsid w:val="00786A09"/>
    <w:rsid w:val="007972CA"/>
    <w:rsid w:val="007C1F58"/>
    <w:rsid w:val="007C29B8"/>
    <w:rsid w:val="007D071A"/>
    <w:rsid w:val="007E0777"/>
    <w:rsid w:val="007F3799"/>
    <w:rsid w:val="008078D4"/>
    <w:rsid w:val="008144BD"/>
    <w:rsid w:val="0084684B"/>
    <w:rsid w:val="00847609"/>
    <w:rsid w:val="00853B61"/>
    <w:rsid w:val="00860693"/>
    <w:rsid w:val="008654AC"/>
    <w:rsid w:val="00874747"/>
    <w:rsid w:val="00884864"/>
    <w:rsid w:val="0089049E"/>
    <w:rsid w:val="00892C7A"/>
    <w:rsid w:val="00893D16"/>
    <w:rsid w:val="00896769"/>
    <w:rsid w:val="008976E3"/>
    <w:rsid w:val="008B34B7"/>
    <w:rsid w:val="008B3943"/>
    <w:rsid w:val="008C4DDB"/>
    <w:rsid w:val="008D01D1"/>
    <w:rsid w:val="008E6EF3"/>
    <w:rsid w:val="00904E9E"/>
    <w:rsid w:val="009158F8"/>
    <w:rsid w:val="00927D73"/>
    <w:rsid w:val="00945AF2"/>
    <w:rsid w:val="009511F4"/>
    <w:rsid w:val="00974112"/>
    <w:rsid w:val="009743E4"/>
    <w:rsid w:val="0097476A"/>
    <w:rsid w:val="00982F8E"/>
    <w:rsid w:val="00992E21"/>
    <w:rsid w:val="00993C61"/>
    <w:rsid w:val="00997A28"/>
    <w:rsid w:val="009A16B6"/>
    <w:rsid w:val="009B7BB0"/>
    <w:rsid w:val="009C631D"/>
    <w:rsid w:val="009D1CC3"/>
    <w:rsid w:val="009D4077"/>
    <w:rsid w:val="009D55F1"/>
    <w:rsid w:val="009F7DDD"/>
    <w:rsid w:val="00A0079C"/>
    <w:rsid w:val="00A25862"/>
    <w:rsid w:val="00A26201"/>
    <w:rsid w:val="00A34C32"/>
    <w:rsid w:val="00A43B06"/>
    <w:rsid w:val="00A4474F"/>
    <w:rsid w:val="00A4541E"/>
    <w:rsid w:val="00A51E58"/>
    <w:rsid w:val="00A65989"/>
    <w:rsid w:val="00A67656"/>
    <w:rsid w:val="00A722D5"/>
    <w:rsid w:val="00A75E8B"/>
    <w:rsid w:val="00A8255C"/>
    <w:rsid w:val="00AC0612"/>
    <w:rsid w:val="00AC361F"/>
    <w:rsid w:val="00AD5227"/>
    <w:rsid w:val="00AF26BE"/>
    <w:rsid w:val="00AF4848"/>
    <w:rsid w:val="00AF4D30"/>
    <w:rsid w:val="00AF7446"/>
    <w:rsid w:val="00B01DE1"/>
    <w:rsid w:val="00B032AD"/>
    <w:rsid w:val="00B055C2"/>
    <w:rsid w:val="00B139CD"/>
    <w:rsid w:val="00B23A28"/>
    <w:rsid w:val="00B30694"/>
    <w:rsid w:val="00B414FD"/>
    <w:rsid w:val="00B44E71"/>
    <w:rsid w:val="00B5478A"/>
    <w:rsid w:val="00B6590B"/>
    <w:rsid w:val="00B803F1"/>
    <w:rsid w:val="00B8642E"/>
    <w:rsid w:val="00B959B3"/>
    <w:rsid w:val="00B9743C"/>
    <w:rsid w:val="00BA1366"/>
    <w:rsid w:val="00BB3FBD"/>
    <w:rsid w:val="00BC2197"/>
    <w:rsid w:val="00BC3405"/>
    <w:rsid w:val="00BC6E32"/>
    <w:rsid w:val="00BD6355"/>
    <w:rsid w:val="00BD6E53"/>
    <w:rsid w:val="00BE0E73"/>
    <w:rsid w:val="00C12CED"/>
    <w:rsid w:val="00C17784"/>
    <w:rsid w:val="00C256A5"/>
    <w:rsid w:val="00C25CC3"/>
    <w:rsid w:val="00C352F7"/>
    <w:rsid w:val="00C419F4"/>
    <w:rsid w:val="00C445FD"/>
    <w:rsid w:val="00C5093C"/>
    <w:rsid w:val="00C60BB8"/>
    <w:rsid w:val="00C611E9"/>
    <w:rsid w:val="00C66BDD"/>
    <w:rsid w:val="00C72F90"/>
    <w:rsid w:val="00C749AC"/>
    <w:rsid w:val="00C81EAF"/>
    <w:rsid w:val="00C96FA3"/>
    <w:rsid w:val="00CB71C6"/>
    <w:rsid w:val="00CC279B"/>
    <w:rsid w:val="00CC663E"/>
    <w:rsid w:val="00CD1A13"/>
    <w:rsid w:val="00CD25B1"/>
    <w:rsid w:val="00CF653F"/>
    <w:rsid w:val="00CF6683"/>
    <w:rsid w:val="00D02FDA"/>
    <w:rsid w:val="00D20DC3"/>
    <w:rsid w:val="00D304CA"/>
    <w:rsid w:val="00D34D88"/>
    <w:rsid w:val="00D4437A"/>
    <w:rsid w:val="00D47E7C"/>
    <w:rsid w:val="00D81837"/>
    <w:rsid w:val="00D82BCB"/>
    <w:rsid w:val="00D92980"/>
    <w:rsid w:val="00DA0A08"/>
    <w:rsid w:val="00DA6AD3"/>
    <w:rsid w:val="00DB00A3"/>
    <w:rsid w:val="00DD570E"/>
    <w:rsid w:val="00DF2C3D"/>
    <w:rsid w:val="00DF7157"/>
    <w:rsid w:val="00E052AF"/>
    <w:rsid w:val="00E07E3C"/>
    <w:rsid w:val="00E2013C"/>
    <w:rsid w:val="00E367C8"/>
    <w:rsid w:val="00E46430"/>
    <w:rsid w:val="00E71D07"/>
    <w:rsid w:val="00E97276"/>
    <w:rsid w:val="00EA07DE"/>
    <w:rsid w:val="00EB2966"/>
    <w:rsid w:val="00EC6C03"/>
    <w:rsid w:val="00ED2DA8"/>
    <w:rsid w:val="00EE49A0"/>
    <w:rsid w:val="00F13656"/>
    <w:rsid w:val="00F177F5"/>
    <w:rsid w:val="00F305CD"/>
    <w:rsid w:val="00F37BC1"/>
    <w:rsid w:val="00F42187"/>
    <w:rsid w:val="00F522CA"/>
    <w:rsid w:val="00F52A6F"/>
    <w:rsid w:val="00F6260D"/>
    <w:rsid w:val="00F74F09"/>
    <w:rsid w:val="00F85B8E"/>
    <w:rsid w:val="00F8718D"/>
    <w:rsid w:val="00F93EB7"/>
    <w:rsid w:val="00FB5367"/>
    <w:rsid w:val="00FC1B40"/>
    <w:rsid w:val="00FD74C9"/>
    <w:rsid w:val="00FE07D5"/>
    <w:rsid w:val="00FF1182"/>
    <w:rsid w:val="00FF70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E0A311"/>
  <w15:docId w15:val="{55177C5E-6A48-46F7-A531-E676297CD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E3979"/>
  </w:style>
  <w:style w:type="paragraph" w:styleId="Heading1">
    <w:name w:val="heading 1"/>
    <w:basedOn w:val="Normal"/>
    <w:next w:val="Normal"/>
    <w:qFormat/>
    <w:rsid w:val="00E367C8"/>
    <w:pPr>
      <w:keepNext/>
      <w:numPr>
        <w:numId w:val="17"/>
      </w:numPr>
      <w:jc w:val="center"/>
      <w:outlineLvl w:val="0"/>
    </w:pPr>
    <w:rPr>
      <w:sz w:val="32"/>
      <w:szCs w:val="20"/>
    </w:rPr>
  </w:style>
  <w:style w:type="paragraph" w:styleId="Heading2">
    <w:name w:val="heading 2"/>
    <w:basedOn w:val="Normal"/>
    <w:next w:val="Normal"/>
    <w:qFormat/>
    <w:rsid w:val="007214B3"/>
    <w:pPr>
      <w:keepNext/>
      <w:numPr>
        <w:ilvl w:val="1"/>
        <w:numId w:val="17"/>
      </w:numPr>
      <w:jc w:val="center"/>
      <w:outlineLvl w:val="1"/>
    </w:pPr>
    <w:rPr>
      <w:b/>
      <w:sz w:val="28"/>
      <w:szCs w:val="20"/>
    </w:rPr>
  </w:style>
  <w:style w:type="paragraph" w:styleId="Heading3">
    <w:name w:val="heading 3"/>
    <w:basedOn w:val="Normal"/>
    <w:next w:val="Normal"/>
    <w:link w:val="Heading3Char"/>
    <w:qFormat/>
    <w:rsid w:val="00203137"/>
    <w:pPr>
      <w:keepNext/>
      <w:spacing w:before="240" w:after="60" w:line="360" w:lineRule="auto"/>
      <w:outlineLvl w:val="2"/>
    </w:pPr>
    <w:rPr>
      <w:rFonts w:cs="Arial"/>
      <w:b/>
      <w:bCs/>
      <w:i/>
    </w:rPr>
  </w:style>
  <w:style w:type="paragraph" w:styleId="Heading4">
    <w:name w:val="heading 4"/>
    <w:basedOn w:val="Normal"/>
    <w:next w:val="Normal"/>
    <w:link w:val="Heading4Char"/>
    <w:semiHidden/>
    <w:unhideWhenUsed/>
    <w:qFormat/>
    <w:rsid w:val="002A6233"/>
    <w:pPr>
      <w:keepNext/>
      <w:keepLines/>
      <w:numPr>
        <w:ilvl w:val="3"/>
        <w:numId w:val="17"/>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2A6233"/>
    <w:pPr>
      <w:keepNext/>
      <w:keepLines/>
      <w:numPr>
        <w:ilvl w:val="4"/>
        <w:numId w:val="1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2A6233"/>
    <w:pPr>
      <w:keepNext/>
      <w:keepLines/>
      <w:numPr>
        <w:ilvl w:val="5"/>
        <w:numId w:val="1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2A6233"/>
    <w:pPr>
      <w:keepNext/>
      <w:keepLines/>
      <w:numPr>
        <w:ilvl w:val="6"/>
        <w:numId w:val="1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2A6233"/>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2A6233"/>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A75E8B"/>
    <w:pPr>
      <w:spacing w:after="100"/>
    </w:pPr>
  </w:style>
  <w:style w:type="paragraph" w:styleId="TOC2">
    <w:name w:val="toc 2"/>
    <w:basedOn w:val="Normal"/>
    <w:next w:val="Normal"/>
    <w:autoRedefine/>
    <w:uiPriority w:val="39"/>
    <w:rsid w:val="00A75E8B"/>
    <w:pPr>
      <w:spacing w:after="100"/>
      <w:ind w:left="260"/>
    </w:p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nhideWhenUsed/>
    <w:qFormat/>
    <w:rsid w:val="002A786C"/>
    <w:pPr>
      <w:spacing w:after="200"/>
    </w:pPr>
    <w:rPr>
      <w:i/>
      <w:iCs/>
      <w:color w:val="1F497D" w:themeColor="text2"/>
      <w:sz w:val="18"/>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203137"/>
    <w:rPr>
      <w:rFonts w:cs="Arial"/>
      <w:b/>
      <w:bCs/>
      <w:i/>
    </w:rPr>
  </w:style>
  <w:style w:type="paragraph" w:customStyle="1" w:styleId="images">
    <w:name w:val="images"/>
    <w:basedOn w:val="Normal"/>
    <w:link w:val="imagesChar"/>
    <w:qFormat/>
    <w:rsid w:val="006B37F8"/>
    <w:pPr>
      <w:spacing w:line="360" w:lineRule="auto"/>
      <w:jc w:val="center"/>
    </w:pPr>
    <w:rPr>
      <w:i/>
      <w:sz w:val="24"/>
    </w:rPr>
  </w:style>
  <w:style w:type="character" w:customStyle="1" w:styleId="imagesChar">
    <w:name w:val="images Char"/>
    <w:basedOn w:val="DefaultParagraphFont"/>
    <w:link w:val="images"/>
    <w:rsid w:val="006B37F8"/>
    <w:rPr>
      <w:i/>
      <w:sz w:val="24"/>
    </w:rPr>
  </w:style>
  <w:style w:type="paragraph" w:customStyle="1" w:styleId="table">
    <w:name w:val="table"/>
    <w:basedOn w:val="Normal"/>
    <w:link w:val="tableChar"/>
    <w:qFormat/>
    <w:rsid w:val="00177F20"/>
    <w:pPr>
      <w:jc w:val="both"/>
    </w:pPr>
    <w:rPr>
      <w:i/>
    </w:rPr>
  </w:style>
  <w:style w:type="character" w:customStyle="1" w:styleId="tableChar">
    <w:name w:val="table Char"/>
    <w:basedOn w:val="DefaultParagraphFont"/>
    <w:link w:val="table"/>
    <w:rsid w:val="00177F20"/>
    <w:rPr>
      <w:i/>
    </w:rPr>
  </w:style>
  <w:style w:type="character" w:customStyle="1" w:styleId="Heading4Char">
    <w:name w:val="Heading 4 Char"/>
    <w:basedOn w:val="DefaultParagraphFont"/>
    <w:link w:val="Heading4"/>
    <w:semiHidden/>
    <w:rsid w:val="002A6233"/>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semiHidden/>
    <w:rsid w:val="002A6233"/>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semiHidden/>
    <w:rsid w:val="002A6233"/>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semiHidden/>
    <w:rsid w:val="002A623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semiHidden/>
    <w:rsid w:val="002A623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2A6233"/>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2A6233"/>
    <w:pPr>
      <w:spacing w:before="100" w:beforeAutospacing="1" w:after="100" w:afterAutospacing="1"/>
    </w:pPr>
    <w:rPr>
      <w:sz w:val="24"/>
      <w:szCs w:val="24"/>
    </w:rPr>
  </w:style>
  <w:style w:type="character" w:customStyle="1" w:styleId="UnresolvedMention1">
    <w:name w:val="Unresolved Mention1"/>
    <w:basedOn w:val="DefaultParagraphFont"/>
    <w:uiPriority w:val="99"/>
    <w:semiHidden/>
    <w:unhideWhenUsed/>
    <w:rsid w:val="00E97276"/>
    <w:rPr>
      <w:color w:val="605E5C"/>
      <w:shd w:val="clear" w:color="auto" w:fill="E1DFDD"/>
    </w:rPr>
  </w:style>
  <w:style w:type="paragraph" w:customStyle="1" w:styleId="Anor">
    <w:name w:val="A_nor"/>
    <w:basedOn w:val="Normal"/>
    <w:link w:val="AnorChar"/>
    <w:qFormat/>
    <w:rsid w:val="000E27B4"/>
    <w:pPr>
      <w:spacing w:line="360" w:lineRule="auto"/>
      <w:ind w:firstLine="720"/>
      <w:jc w:val="both"/>
    </w:pPr>
  </w:style>
  <w:style w:type="character" w:customStyle="1" w:styleId="AnorChar">
    <w:name w:val="A_nor Char"/>
    <w:basedOn w:val="DefaultParagraphFont"/>
    <w:link w:val="Anor"/>
    <w:rsid w:val="000E27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613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hyperlink" Target="https://light.com.vn/mysql-la-gi,05/01/2026" TargetMode="External"/><Relationship Id="rId16" Type="http://schemas.openxmlformats.org/officeDocument/2006/relationships/header" Target="header2.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takidev.com/react-la-gi-tong-quan-day-du-cho-lap-trinh-vien-2025/" TargetMode="External"/><Relationship Id="rId74" Type="http://schemas.openxmlformats.org/officeDocument/2006/relationships/hyperlink" Target="https://owasp.org/www-project-top-ten/"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laravel.com/docs"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ev.mysql.com/do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viblo.asia/p/php-la-gi-tai-sao-van-nen-hoc-php-trong-nam-2025-3RlL5BDzVbB"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php.net/manual/en/" TargetMode="External"/><Relationship Id="rId75" Type="http://schemas.openxmlformats.org/officeDocument/2006/relationships/hyperlink" Target="https://developer.mozilla.org/en-US/docs/Web/HTTP/Method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apachefriends.org" TargetMode="External"/><Relationship Id="rId73" Type="http://schemas.openxmlformats.org/officeDocument/2006/relationships/hyperlink" Target="https://jwt.io/introductio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react.dev/learn" TargetMode="External"/><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09-Mau%20bao%20cao%20ket%20thuc%20mon%20PTUDWeb%20ma%20nguon%20mo%20-%20newes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617036-7C47-4295-B751-6A640E9AC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 - newest.dotx</Template>
  <TotalTime>18</TotalTime>
  <Pages>82</Pages>
  <Words>13113</Words>
  <Characters>74747</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87685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ASUS</dc:creator>
  <cp:lastModifiedBy>Tricuong2507@hotmail.com</cp:lastModifiedBy>
  <cp:revision>33</cp:revision>
  <cp:lastPrinted>2026-01-08T14:12:00Z</cp:lastPrinted>
  <dcterms:created xsi:type="dcterms:W3CDTF">2026-01-08T15:25:00Z</dcterms:created>
  <dcterms:modified xsi:type="dcterms:W3CDTF">2026-01-08T15:40:00Z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96468e67-b8c7-4af5-b59d-ce8100560845</vt:lpwstr>
  </property>
</Properties>
</file>